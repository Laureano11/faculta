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65AD15" w14:textId="77777777" w:rsidR="00D529AB" w:rsidRDefault="006127A9" w:rsidP="00175C16">
      <w:pPr>
        <w:pStyle w:val="Ttulo1"/>
        <w:rPr>
          <w:lang w:val="es-ES"/>
        </w:rPr>
      </w:pPr>
      <w:r>
        <w:rPr>
          <w:lang w:val="es-ES"/>
        </w:rPr>
        <w:t>ANÁLISIS DE SISTEMAS</w:t>
      </w:r>
    </w:p>
    <w:p w14:paraId="00ADD819" w14:textId="77777777" w:rsidR="0051480A" w:rsidRDefault="0051480A" w:rsidP="00C9418C">
      <w:pPr>
        <w:pStyle w:val="Sinespaciado"/>
        <w:jc w:val="both"/>
        <w:rPr>
          <w:b/>
          <w:lang w:val="es-AR"/>
        </w:rPr>
      </w:pPr>
    </w:p>
    <w:p w14:paraId="2847E5EA" w14:textId="77777777" w:rsidR="00855CDB" w:rsidRPr="00855CDB" w:rsidRDefault="00372686" w:rsidP="00C9418C">
      <w:pPr>
        <w:pStyle w:val="Ttulo2"/>
        <w:jc w:val="both"/>
      </w:pPr>
      <w:r>
        <w:t>INFORMACIÓN</w:t>
      </w:r>
    </w:p>
    <w:p w14:paraId="694C09A3" w14:textId="716B7770" w:rsidR="000B1F9A" w:rsidRDefault="00372686" w:rsidP="00C9418C">
      <w:pPr>
        <w:jc w:val="both"/>
      </w:pPr>
      <w:r>
        <w:t>Dato procesado que guarda relación con el objetivo que se desea cumplir.</w:t>
      </w:r>
      <w:r w:rsidR="00943BA2">
        <w:t xml:space="preserve"> Ésta debe ser: clara, precisa, confiable, oportuna (debe ser entregada en tiempo) y completa. En caso que no cumpla con ninguno de estos requisitos (que se enc</w:t>
      </w:r>
      <w:r w:rsidR="00EC0904">
        <w:t>uentran en función del objetivo) se corrige.</w:t>
      </w:r>
    </w:p>
    <w:p w14:paraId="7EC095D1" w14:textId="77777777" w:rsidR="00C57E3F" w:rsidRDefault="00C57E3F" w:rsidP="00C9418C">
      <w:pPr>
        <w:jc w:val="both"/>
      </w:pPr>
    </w:p>
    <w:p w14:paraId="251AB06F" w14:textId="77777777" w:rsidR="002B23FB" w:rsidRDefault="00FC7667" w:rsidP="00C9418C">
      <w:pPr>
        <w:jc w:val="both"/>
      </w:pPr>
      <w:r>
        <w:t xml:space="preserve">                                                    </w:t>
      </w:r>
      <w:r>
        <w:rPr>
          <w:lang w:eastAsia="es-AR"/>
        </w:rPr>
        <w:drawing>
          <wp:inline distT="0" distB="0" distL="0" distR="0" wp14:anchorId="588575BD" wp14:editId="1302BEBC">
            <wp:extent cx="3714750" cy="1181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389" t="32099" r="46528" b="52592"/>
                    <a:stretch/>
                  </pic:blipFill>
                  <pic:spPr bwMode="auto">
                    <a:xfrm>
                      <a:off x="0" y="0"/>
                      <a:ext cx="3722695" cy="1183626"/>
                    </a:xfrm>
                    <a:prstGeom prst="rect">
                      <a:avLst/>
                    </a:prstGeom>
                    <a:ln>
                      <a:noFill/>
                    </a:ln>
                    <a:extLst>
                      <a:ext uri="{53640926-AAD7-44D8-BBD7-CCE9431645EC}">
                        <a14:shadowObscured xmlns:a14="http://schemas.microsoft.com/office/drawing/2010/main"/>
                      </a:ext>
                    </a:extLst>
                  </pic:spPr>
                </pic:pic>
              </a:graphicData>
            </a:graphic>
          </wp:inline>
        </w:drawing>
      </w:r>
    </w:p>
    <w:p w14:paraId="0BEF5803" w14:textId="77777777" w:rsidR="000B1F9A" w:rsidRPr="00B1626C" w:rsidRDefault="00B06E18" w:rsidP="00C9418C">
      <w:pPr>
        <w:pStyle w:val="Ttulo2"/>
        <w:jc w:val="both"/>
      </w:pPr>
      <w:r>
        <w:t>etapas</w:t>
      </w:r>
      <w:r w:rsidR="00F6165D">
        <w:t xml:space="preserve"> de la metodología de sistemas de información</w:t>
      </w:r>
    </w:p>
    <w:p w14:paraId="78101BB7" w14:textId="77777777" w:rsidR="00D56D89" w:rsidRDefault="00D56D89" w:rsidP="00C9418C">
      <w:pPr>
        <w:jc w:val="both"/>
      </w:pPr>
      <w:r>
        <w:t xml:space="preserve">.La </w:t>
      </w:r>
      <w:r w:rsidRPr="002A5A5C">
        <w:rPr>
          <w:b/>
          <w:highlight w:val="cyan"/>
        </w:rPr>
        <w:t>METODOLOGÍA DE SISTEMAS DE INFORMACIÓN</w:t>
      </w:r>
      <w:r>
        <w:t xml:space="preserve"> es un conjunto de pasos en un orden determinado que permiten el logro de un objetivo: la construcción de un artefacto que con su buen uso, permite la resolución de problemas en el campo de los sistemas de información.</w:t>
      </w:r>
    </w:p>
    <w:p w14:paraId="1D043744" w14:textId="77777777" w:rsidR="00912527" w:rsidRDefault="00912527" w:rsidP="00C9418C">
      <w:pPr>
        <w:jc w:val="both"/>
      </w:pPr>
    </w:p>
    <w:tbl>
      <w:tblPr>
        <w:tblStyle w:val="Tabladelista2-nfasis4"/>
        <w:tblW w:w="0" w:type="auto"/>
        <w:tblLook w:val="04A0" w:firstRow="1" w:lastRow="0" w:firstColumn="1" w:lastColumn="0" w:noHBand="0" w:noVBand="1"/>
      </w:tblPr>
      <w:tblGrid>
        <w:gridCol w:w="5395"/>
        <w:gridCol w:w="5395"/>
      </w:tblGrid>
      <w:tr w:rsidR="00CE5732" w14:paraId="5889A20E" w14:textId="77777777" w:rsidTr="00CE5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5C8E1E0" w14:textId="77777777" w:rsidR="00CE5732" w:rsidRDefault="00CE5732" w:rsidP="00C9418C">
            <w:pPr>
              <w:jc w:val="both"/>
            </w:pPr>
            <w:r>
              <w:t>Metodología de sistemas</w:t>
            </w:r>
          </w:p>
        </w:tc>
        <w:tc>
          <w:tcPr>
            <w:tcW w:w="5395" w:type="dxa"/>
          </w:tcPr>
          <w:p w14:paraId="468E34BA" w14:textId="77777777" w:rsidR="00CE5732" w:rsidRDefault="00CE5732" w:rsidP="00C9418C">
            <w:pPr>
              <w:jc w:val="both"/>
              <w:cnfStyle w:val="100000000000" w:firstRow="1" w:lastRow="0" w:firstColumn="0" w:lastColumn="0" w:oddVBand="0" w:evenVBand="0" w:oddHBand="0" w:evenHBand="0" w:firstRowFirstColumn="0" w:firstRowLastColumn="0" w:lastRowFirstColumn="0" w:lastRowLastColumn="0"/>
            </w:pPr>
            <w:r>
              <w:t>Ciclo de Vida de un sistema</w:t>
            </w:r>
          </w:p>
        </w:tc>
      </w:tr>
      <w:tr w:rsidR="00CE5732" w14:paraId="1B97394D" w14:textId="77777777" w:rsidTr="00CE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331ACECD" w14:textId="77777777" w:rsidR="00CE5732" w:rsidRPr="00CE5732" w:rsidRDefault="00CE5732" w:rsidP="00C9418C">
            <w:pPr>
              <w:jc w:val="both"/>
              <w:rPr>
                <w:b w:val="0"/>
                <w:sz w:val="24"/>
                <w:szCs w:val="24"/>
              </w:rPr>
            </w:pPr>
            <w:r w:rsidRPr="00CE5732">
              <w:rPr>
                <w:b w:val="0"/>
                <w:sz w:val="24"/>
                <w:szCs w:val="24"/>
              </w:rPr>
              <w:t>Forma en la que se lleva a cabo el ciclo de vida de un sistema</w:t>
            </w:r>
          </w:p>
        </w:tc>
        <w:tc>
          <w:tcPr>
            <w:tcW w:w="5395" w:type="dxa"/>
          </w:tcPr>
          <w:p w14:paraId="267C4E8A" w14:textId="77777777" w:rsidR="00CE5732" w:rsidRPr="00CE5732" w:rsidRDefault="00CE5732" w:rsidP="00CE5732">
            <w:pPr>
              <w:jc w:val="both"/>
              <w:cnfStyle w:val="000000100000" w:firstRow="0" w:lastRow="0" w:firstColumn="0" w:lastColumn="0" w:oddVBand="0" w:evenVBand="0" w:oddHBand="1" w:evenHBand="0" w:firstRowFirstColumn="0" w:firstRowLastColumn="0" w:lastRowFirstColumn="0" w:lastRowLastColumn="0"/>
              <w:rPr>
                <w:sz w:val="24"/>
                <w:szCs w:val="24"/>
              </w:rPr>
            </w:pPr>
            <w:r w:rsidRPr="00CE5732">
              <w:rPr>
                <w:sz w:val="24"/>
                <w:szCs w:val="24"/>
              </w:rPr>
              <w:t>Etapas por las que debe pasar un sistema.</w:t>
            </w:r>
          </w:p>
          <w:p w14:paraId="09DDC33A" w14:textId="77777777" w:rsidR="00CE5732" w:rsidRPr="00CE5732" w:rsidRDefault="00CE5732" w:rsidP="00C9418C">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CE5732" w14:paraId="48195F40" w14:textId="77777777" w:rsidTr="00CE5732">
        <w:tc>
          <w:tcPr>
            <w:cnfStyle w:val="001000000000" w:firstRow="0" w:lastRow="0" w:firstColumn="1" w:lastColumn="0" w:oddVBand="0" w:evenVBand="0" w:oddHBand="0" w:evenHBand="0" w:firstRowFirstColumn="0" w:firstRowLastColumn="0" w:lastRowFirstColumn="0" w:lastRowLastColumn="0"/>
            <w:tcW w:w="5395" w:type="dxa"/>
          </w:tcPr>
          <w:p w14:paraId="137DFF6A" w14:textId="77777777" w:rsidR="00CE5732" w:rsidRPr="00CE5732" w:rsidRDefault="00CE5732" w:rsidP="00C9418C">
            <w:pPr>
              <w:jc w:val="both"/>
              <w:rPr>
                <w:b w:val="0"/>
                <w:sz w:val="24"/>
                <w:szCs w:val="24"/>
              </w:rPr>
            </w:pPr>
            <w:r w:rsidRPr="00CE5732">
              <w:rPr>
                <w:b w:val="0"/>
                <w:sz w:val="24"/>
                <w:szCs w:val="24"/>
              </w:rPr>
              <w:t>Hay etapas que pueden ser salteadas (Est</w:t>
            </w:r>
            <w:r>
              <w:rPr>
                <w:b w:val="0"/>
                <w:sz w:val="24"/>
                <w:szCs w:val="24"/>
              </w:rPr>
              <w:t>udio</w:t>
            </w:r>
            <w:r w:rsidRPr="00CE5732">
              <w:rPr>
                <w:b w:val="0"/>
                <w:sz w:val="24"/>
                <w:szCs w:val="24"/>
              </w:rPr>
              <w:t xml:space="preserve"> Preliminar) pero</w:t>
            </w:r>
            <w:r>
              <w:rPr>
                <w:b w:val="0"/>
                <w:sz w:val="24"/>
                <w:szCs w:val="24"/>
              </w:rPr>
              <w:t xml:space="preserve"> no puede modificarse el orden (si bien algunas se solapan, es decir, se superposicionan pero no totalmente).</w:t>
            </w:r>
          </w:p>
        </w:tc>
        <w:tc>
          <w:tcPr>
            <w:tcW w:w="5395" w:type="dxa"/>
          </w:tcPr>
          <w:p w14:paraId="63BC4113" w14:textId="77777777" w:rsidR="00CE5732" w:rsidRPr="00CE5732" w:rsidRDefault="00CE5732" w:rsidP="00CE5732">
            <w:pPr>
              <w:jc w:val="both"/>
              <w:cnfStyle w:val="000000000000" w:firstRow="0" w:lastRow="0" w:firstColumn="0" w:lastColumn="0" w:oddVBand="0" w:evenVBand="0" w:oddHBand="0" w:evenHBand="0" w:firstRowFirstColumn="0" w:firstRowLastColumn="0" w:lastRowFirstColumn="0" w:lastRowLastColumn="0"/>
              <w:rPr>
                <w:sz w:val="24"/>
                <w:szCs w:val="24"/>
              </w:rPr>
            </w:pPr>
            <w:r w:rsidRPr="00CE5732">
              <w:rPr>
                <w:sz w:val="24"/>
                <w:szCs w:val="24"/>
              </w:rPr>
              <w:t>La secuencia de las etapas es lógica, invariable e inevitable (no pueden ser salteadas)</w:t>
            </w:r>
            <w:r>
              <w:rPr>
                <w:sz w:val="24"/>
                <w:szCs w:val="24"/>
              </w:rPr>
              <w:t>.</w:t>
            </w:r>
          </w:p>
        </w:tc>
      </w:tr>
    </w:tbl>
    <w:p w14:paraId="106802EE" w14:textId="77777777" w:rsidR="00912527" w:rsidRDefault="00912527" w:rsidP="00C9418C">
      <w:pPr>
        <w:jc w:val="both"/>
      </w:pPr>
    </w:p>
    <w:p w14:paraId="01450E6D" w14:textId="77777777" w:rsidR="00FA517A" w:rsidRDefault="00FA517A" w:rsidP="00C9418C">
      <w:pPr>
        <w:jc w:val="both"/>
      </w:pPr>
      <w:r>
        <w:t>El sistema creado puede llegar a fracasar por 3 factores:</w:t>
      </w:r>
    </w:p>
    <w:p w14:paraId="51471448" w14:textId="77777777" w:rsidR="00FA517A" w:rsidRDefault="00FA517A" w:rsidP="00FA517A">
      <w:pPr>
        <w:pStyle w:val="Prrafodelista"/>
        <w:numPr>
          <w:ilvl w:val="0"/>
          <w:numId w:val="13"/>
        </w:numPr>
        <w:jc w:val="both"/>
      </w:pPr>
      <w:r>
        <w:t>El USUARIO: es fundamental la relación con el (la interacción que hay). -&gt; EST. PRELIMINAR</w:t>
      </w:r>
    </w:p>
    <w:p w14:paraId="2EE20033" w14:textId="77777777" w:rsidR="00FA517A" w:rsidRDefault="00FA517A" w:rsidP="00FA517A">
      <w:pPr>
        <w:pStyle w:val="Prrafodelista"/>
        <w:numPr>
          <w:ilvl w:val="0"/>
          <w:numId w:val="13"/>
        </w:numPr>
        <w:jc w:val="both"/>
      </w:pPr>
      <w:r>
        <w:t>El CONTEXO sea el adecuado para insertar el proyecto. -&gt; EST. FACTIBILIDAD</w:t>
      </w:r>
    </w:p>
    <w:p w14:paraId="2F2E7500" w14:textId="77777777" w:rsidR="00FA517A" w:rsidRDefault="00FA517A" w:rsidP="00FA517A">
      <w:pPr>
        <w:pStyle w:val="Prrafodelista"/>
        <w:numPr>
          <w:ilvl w:val="0"/>
          <w:numId w:val="13"/>
        </w:numPr>
        <w:jc w:val="both"/>
      </w:pPr>
      <w:r>
        <w:t>El OBJETIVO</w:t>
      </w:r>
      <w:r w:rsidR="00441EB5">
        <w:t xml:space="preserve"> sea contemplado (es fundamental el diseño del sistema) -&gt; TODAS -&gt; PARTIC. DISEÑO</w:t>
      </w:r>
    </w:p>
    <w:p w14:paraId="244B5DFD" w14:textId="77777777" w:rsidR="002A631B" w:rsidRPr="006127A9" w:rsidRDefault="00D56D89" w:rsidP="00C9418C">
      <w:pPr>
        <w:pStyle w:val="Ttulo3"/>
        <w:jc w:val="both"/>
        <w:rPr>
          <w:b/>
          <w:highlight w:val="cyan"/>
        </w:rPr>
      </w:pPr>
      <w:r w:rsidRPr="006127A9">
        <w:rPr>
          <w:b/>
          <w:highlight w:val="cyan"/>
        </w:rPr>
        <w:t>ESTUDIO PRELIMINAR (ACERCAMIENTO O RECONOCIMIENTO)</w:t>
      </w:r>
    </w:p>
    <w:p w14:paraId="7A617658" w14:textId="02DCD6F4" w:rsidR="00D56D89" w:rsidRDefault="00D56D89" w:rsidP="00960CF8">
      <w:pPr>
        <w:rPr>
          <w:shd w:val="clear" w:color="auto" w:fill="FFFFFF"/>
        </w:rPr>
      </w:pPr>
      <w:r>
        <w:t>Consiste en e</w:t>
      </w:r>
      <w:r w:rsidRPr="00757225">
        <w:rPr>
          <w:shd w:val="clear" w:color="auto" w:fill="FFFFFF"/>
        </w:rPr>
        <w:t>s la primera aproximación a la organización, al problema y al sistema de información actual.</w:t>
      </w:r>
      <w:r w:rsidR="00960CF8">
        <w:rPr>
          <w:shd w:val="clear" w:color="auto" w:fill="FFFFFF"/>
        </w:rPr>
        <w:t xml:space="preserve"> Es el conocimiento inicia</w:t>
      </w:r>
      <w:r w:rsidR="00F73D2F">
        <w:rPr>
          <w:shd w:val="clear" w:color="auto" w:fill="FFFFFF"/>
        </w:rPr>
        <w:t>l</w:t>
      </w:r>
      <w:r w:rsidR="00960CF8">
        <w:rPr>
          <w:shd w:val="clear" w:color="auto" w:fill="FFFFFF"/>
        </w:rPr>
        <w:t xml:space="preserve"> a una organización para la identificación del problema (y el área donde se originó).</w:t>
      </w:r>
    </w:p>
    <w:p w14:paraId="0805FA18" w14:textId="77777777" w:rsidR="003B419E" w:rsidRDefault="003B419E" w:rsidP="00960CF8">
      <w:pPr>
        <w:rPr>
          <w:shd w:val="clear" w:color="auto" w:fill="FFFFFF"/>
        </w:rPr>
      </w:pPr>
      <w:r>
        <w:rPr>
          <w:shd w:val="clear" w:color="auto" w:fill="FFFFFF"/>
        </w:rPr>
        <w:lastRenderedPageBreak/>
        <w:t>Por lo general lo realiza un ente externo a la organización. Hay casos especiales en el que un individuo lo realiza siendo parte de un área interna de la organización (por ejemplo: es parte de un sector que se encuentra geográficamente lejos y no posee comunicación con el lugar donde se originó el problema, por lo que debe de realizar un relevamiento genérico), pero por lo general en esos casos se hace un relevamiento directo.</w:t>
      </w:r>
    </w:p>
    <w:p w14:paraId="68582263" w14:textId="77777777" w:rsidR="003B419E" w:rsidRPr="001A1770" w:rsidRDefault="003B419E" w:rsidP="002F6D20">
      <w:pPr>
        <w:pStyle w:val="Prrafodelista"/>
        <w:numPr>
          <w:ilvl w:val="0"/>
          <w:numId w:val="6"/>
        </w:numPr>
        <w:rPr>
          <w:shd w:val="clear" w:color="auto" w:fill="FFFFFF"/>
        </w:rPr>
      </w:pPr>
      <w:r w:rsidRPr="001A1770">
        <w:rPr>
          <w:shd w:val="clear" w:color="auto" w:fill="FFFFFF"/>
        </w:rPr>
        <w:t>Los elementos a considerar son:</w:t>
      </w:r>
    </w:p>
    <w:p w14:paraId="182C2E99" w14:textId="77777777" w:rsidR="003B419E" w:rsidRDefault="003B419E" w:rsidP="002F6D20">
      <w:pPr>
        <w:pStyle w:val="Prrafodelista"/>
        <w:numPr>
          <w:ilvl w:val="0"/>
          <w:numId w:val="7"/>
        </w:numPr>
        <w:ind w:left="1134" w:hanging="283"/>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Balances de la organización</w:t>
      </w:r>
    </w:p>
    <w:p w14:paraId="72045602" w14:textId="77777777" w:rsidR="003B419E" w:rsidRDefault="003B419E" w:rsidP="002F6D20">
      <w:pPr>
        <w:pStyle w:val="Prrafodelista"/>
        <w:numPr>
          <w:ilvl w:val="0"/>
          <w:numId w:val="7"/>
        </w:numPr>
        <w:ind w:left="1134" w:hanging="283"/>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Los estatutos (documentos donde se refleja la estructura y la conformación de la organización)</w:t>
      </w:r>
    </w:p>
    <w:p w14:paraId="2B646DEF" w14:textId="77777777" w:rsidR="003B419E" w:rsidRDefault="003B419E" w:rsidP="002F6D20">
      <w:pPr>
        <w:pStyle w:val="Prrafodelista"/>
        <w:numPr>
          <w:ilvl w:val="0"/>
          <w:numId w:val="7"/>
        </w:numPr>
        <w:ind w:left="1134" w:hanging="283"/>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El organigrama (donde se puede ver la magnitud y la complejidad de la organización)</w:t>
      </w:r>
    </w:p>
    <w:p w14:paraId="46DA302F" w14:textId="77777777" w:rsidR="003B419E" w:rsidRDefault="003B419E" w:rsidP="002F6D20">
      <w:pPr>
        <w:pStyle w:val="Prrafodelista"/>
        <w:numPr>
          <w:ilvl w:val="0"/>
          <w:numId w:val="7"/>
        </w:numPr>
        <w:ind w:left="1134" w:hanging="283"/>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Manuales de procedimiento (donde se detalla lo que se hace en cada sector de la organización</w:t>
      </w:r>
      <w:r w:rsidR="003B3A5F">
        <w:rPr>
          <w:rFonts w:ascii="Times New Roman" w:hAnsi="Times New Roman" w:cs="Times New Roman"/>
          <w:color w:val="333333"/>
          <w:sz w:val="24"/>
          <w:szCs w:val="24"/>
          <w:shd w:val="clear" w:color="auto" w:fill="FFFFFF"/>
        </w:rPr>
        <w:t>, su misión y funciones de cada ente-grama (lugar) de la organización).</w:t>
      </w:r>
    </w:p>
    <w:p w14:paraId="3B77440E" w14:textId="77777777" w:rsidR="003B3A5F" w:rsidRPr="001A1770" w:rsidRDefault="003B3A5F" w:rsidP="002F6D20">
      <w:pPr>
        <w:pStyle w:val="Prrafodelista"/>
        <w:numPr>
          <w:ilvl w:val="0"/>
          <w:numId w:val="6"/>
        </w:numPr>
        <w:rPr>
          <w:rFonts w:ascii="Times New Roman" w:hAnsi="Times New Roman" w:cs="Times New Roman"/>
          <w:color w:val="333333"/>
          <w:sz w:val="24"/>
          <w:szCs w:val="24"/>
          <w:shd w:val="clear" w:color="auto" w:fill="FFFFFF"/>
        </w:rPr>
      </w:pPr>
      <w:r w:rsidRPr="001A1770">
        <w:rPr>
          <w:rFonts w:ascii="Times New Roman" w:hAnsi="Times New Roman" w:cs="Times New Roman"/>
          <w:color w:val="333333"/>
          <w:sz w:val="24"/>
          <w:szCs w:val="24"/>
          <w:shd w:val="clear" w:color="auto" w:fill="FFFFFF"/>
        </w:rPr>
        <w:t>La base del relevamiento genérico: el contacto es directivo-gerencial.</w:t>
      </w:r>
    </w:p>
    <w:p w14:paraId="697AA3C7" w14:textId="77777777" w:rsidR="003B3A5F" w:rsidRPr="001A1770" w:rsidRDefault="003B3A5F" w:rsidP="002F6D20">
      <w:pPr>
        <w:pStyle w:val="Prrafodelista"/>
        <w:numPr>
          <w:ilvl w:val="0"/>
          <w:numId w:val="6"/>
        </w:numPr>
        <w:rPr>
          <w:rFonts w:ascii="Times New Roman" w:hAnsi="Times New Roman" w:cs="Times New Roman"/>
          <w:color w:val="333333"/>
          <w:sz w:val="24"/>
          <w:szCs w:val="24"/>
          <w:shd w:val="clear" w:color="auto" w:fill="FFFFFF"/>
        </w:rPr>
      </w:pPr>
      <w:r w:rsidRPr="001A1770">
        <w:rPr>
          <w:rFonts w:ascii="Times New Roman" w:hAnsi="Times New Roman" w:cs="Times New Roman"/>
          <w:color w:val="333333"/>
          <w:sz w:val="24"/>
          <w:szCs w:val="24"/>
          <w:shd w:val="clear" w:color="auto" w:fill="FFFFFF"/>
        </w:rPr>
        <w:t>Importancia estratégica: el acercamiento al usuario (que conlleva a la integración de este al proyecto) lleva al éxito.</w:t>
      </w:r>
    </w:p>
    <w:p w14:paraId="20E9E934" w14:textId="77777777" w:rsidR="003B3A5F" w:rsidRDefault="003B3A5F" w:rsidP="002F6D20">
      <w:pPr>
        <w:pStyle w:val="Prrafodelista"/>
        <w:numPr>
          <w:ilvl w:val="0"/>
          <w:numId w:val="6"/>
        </w:numPr>
        <w:rPr>
          <w:rFonts w:ascii="Times New Roman" w:hAnsi="Times New Roman" w:cs="Times New Roman"/>
          <w:color w:val="333333"/>
          <w:sz w:val="24"/>
          <w:szCs w:val="24"/>
          <w:shd w:val="clear" w:color="auto" w:fill="FFFFFF"/>
        </w:rPr>
      </w:pPr>
      <w:r w:rsidRPr="001A1770">
        <w:rPr>
          <w:rFonts w:ascii="Times New Roman" w:hAnsi="Times New Roman" w:cs="Times New Roman"/>
          <w:color w:val="333333"/>
          <w:sz w:val="24"/>
          <w:szCs w:val="24"/>
          <w:shd w:val="clear" w:color="auto" w:fill="FFFFFF"/>
        </w:rPr>
        <w:t xml:space="preserve">Política al usuario: tiene como objetivo hacer participar al usuario desde el principio del proyecto en los distintos niveles de organización. Esto es de suma importancia debido a que es el que nos aporta los recursos y por lo tanto, dependiendo la relación con él, agiliza o no el proyecto. El usuario participa en un principio más a nivel directivo/gerencial, y en la etapa de mantenimiento, donde disminuye la participación del ingeniero que asiste a la organización, </w:t>
      </w:r>
      <w:r w:rsidR="001A1770" w:rsidRPr="001A1770">
        <w:rPr>
          <w:rFonts w:ascii="Times New Roman" w:hAnsi="Times New Roman" w:cs="Times New Roman"/>
          <w:color w:val="333333"/>
          <w:sz w:val="24"/>
          <w:szCs w:val="24"/>
          <w:shd w:val="clear" w:color="auto" w:fill="FFFFFF"/>
        </w:rPr>
        <w:t>el usuario aumenta su participación per</w:t>
      </w:r>
      <w:r w:rsidR="001A1770">
        <w:rPr>
          <w:rFonts w:ascii="Times New Roman" w:hAnsi="Times New Roman" w:cs="Times New Roman"/>
          <w:color w:val="333333"/>
          <w:sz w:val="24"/>
          <w:szCs w:val="24"/>
          <w:shd w:val="clear" w:color="auto" w:fill="FFFFFF"/>
        </w:rPr>
        <w:t>o</w:t>
      </w:r>
      <w:r w:rsidR="001A1770" w:rsidRPr="001A1770">
        <w:rPr>
          <w:rFonts w:ascii="Times New Roman" w:hAnsi="Times New Roman" w:cs="Times New Roman"/>
          <w:color w:val="333333"/>
          <w:sz w:val="24"/>
          <w:szCs w:val="24"/>
          <w:shd w:val="clear" w:color="auto" w:fill="FFFFFF"/>
        </w:rPr>
        <w:t xml:space="preserve"> a nivel operativo)</w:t>
      </w:r>
      <w:r w:rsidR="001A1770">
        <w:rPr>
          <w:rFonts w:ascii="Times New Roman" w:hAnsi="Times New Roman" w:cs="Times New Roman"/>
          <w:color w:val="333333"/>
          <w:sz w:val="24"/>
          <w:szCs w:val="24"/>
          <w:shd w:val="clear" w:color="auto" w:fill="FFFFFF"/>
        </w:rPr>
        <w:t>.</w:t>
      </w:r>
    </w:p>
    <w:p w14:paraId="48A4368C" w14:textId="77777777" w:rsidR="001A1770" w:rsidRDefault="001A1770" w:rsidP="002F6D20">
      <w:pPr>
        <w:pStyle w:val="Prrafodelista"/>
        <w:numPr>
          <w:ilvl w:val="0"/>
          <w:numId w:val="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Técnicas de relevamiento: </w:t>
      </w:r>
    </w:p>
    <w:p w14:paraId="5ECD7DB6" w14:textId="77777777" w:rsidR="001A1770" w:rsidRDefault="001A1770" w:rsidP="002F6D20">
      <w:pPr>
        <w:pStyle w:val="Prrafodelista"/>
        <w:numPr>
          <w:ilvl w:val="1"/>
          <w:numId w:val="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NO INVASIVAS (no se interactúa con el usuario)</w:t>
      </w:r>
    </w:p>
    <w:p w14:paraId="0C5C9BB1" w14:textId="77777777" w:rsidR="001A1770" w:rsidRDefault="001A1770" w:rsidP="002F6D20">
      <w:pPr>
        <w:pStyle w:val="Prrafodelista"/>
        <w:numPr>
          <w:ilvl w:val="2"/>
          <w:numId w:val="6"/>
        </w:numPr>
        <w:rPr>
          <w:rFonts w:ascii="Times New Roman" w:hAnsi="Times New Roman" w:cs="Times New Roman"/>
          <w:color w:val="333333"/>
          <w:sz w:val="24"/>
          <w:szCs w:val="24"/>
          <w:shd w:val="clear" w:color="auto" w:fill="FFFFFF"/>
        </w:rPr>
      </w:pPr>
      <w:r w:rsidRPr="001A1770">
        <w:rPr>
          <w:rFonts w:ascii="Times New Roman" w:hAnsi="Times New Roman" w:cs="Times New Roman"/>
          <w:color w:val="333333"/>
          <w:sz w:val="24"/>
          <w:szCs w:val="24"/>
          <w:shd w:val="clear" w:color="auto" w:fill="FFFFFF"/>
        </w:rPr>
        <w:t>Observación personal</w:t>
      </w:r>
      <w:r>
        <w:rPr>
          <w:rFonts w:ascii="Times New Roman" w:hAnsi="Times New Roman" w:cs="Times New Roman"/>
          <w:color w:val="333333"/>
          <w:sz w:val="24"/>
          <w:szCs w:val="24"/>
          <w:shd w:val="clear" w:color="auto" w:fill="FFFFFF"/>
        </w:rPr>
        <w:t xml:space="preserve"> (consiste en recorrer la organización y llevarse cierta cantidad de información que luego al filtrarla puede ser útil o no).</w:t>
      </w:r>
    </w:p>
    <w:p w14:paraId="57CD9058" w14:textId="77777777" w:rsidR="001A1770" w:rsidRDefault="001A1770" w:rsidP="002F6D20">
      <w:pPr>
        <w:pStyle w:val="Prrafodelista"/>
        <w:numPr>
          <w:ilvl w:val="2"/>
          <w:numId w:val="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Medición de tiempos del sistema: se determina la performance de los sitemas.</w:t>
      </w:r>
    </w:p>
    <w:p w14:paraId="04275EE8" w14:textId="77777777" w:rsidR="001A1770" w:rsidRDefault="001A1770" w:rsidP="002F6D20">
      <w:pPr>
        <w:pStyle w:val="Prrafodelista"/>
        <w:numPr>
          <w:ilvl w:val="1"/>
          <w:numId w:val="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INVASIVAS:</w:t>
      </w:r>
    </w:p>
    <w:p w14:paraId="7570A313" w14:textId="77777777" w:rsidR="001A1770" w:rsidRDefault="003150CF" w:rsidP="002F6D20">
      <w:pPr>
        <w:pStyle w:val="Prrafodelista"/>
        <w:numPr>
          <w:ilvl w:val="2"/>
          <w:numId w:val="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Entrevista: consiste en preguntarle varias cosas a una sola persona.</w:t>
      </w:r>
    </w:p>
    <w:p w14:paraId="7D2D03F6" w14:textId="77777777" w:rsidR="004F0754" w:rsidRDefault="003150CF" w:rsidP="002F6D20">
      <w:pPr>
        <w:pStyle w:val="Prrafodelista"/>
        <w:numPr>
          <w:ilvl w:val="2"/>
          <w:numId w:val="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Cuestionario: consiste en preguntar sobre un tema a varias personas. </w:t>
      </w:r>
    </w:p>
    <w:p w14:paraId="42FE0282" w14:textId="77777777" w:rsidR="003150CF" w:rsidRDefault="004F0754" w:rsidP="004F0754">
      <w:pPr>
        <w:ind w:firstLine="72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Los cuestionarios están dirigidos a</w:t>
      </w:r>
      <w:r w:rsidRPr="004F0754">
        <w:rPr>
          <w:rFonts w:ascii="Times New Roman" w:hAnsi="Times New Roman" w:cs="Times New Roman"/>
          <w:color w:val="333333"/>
          <w:sz w:val="24"/>
          <w:szCs w:val="24"/>
          <w:shd w:val="clear" w:color="auto" w:fill="FFFFFF"/>
        </w:rPr>
        <w:t>l nivel bajo (operativo) de la organizaci</w:t>
      </w:r>
      <w:r>
        <w:rPr>
          <w:rFonts w:ascii="Times New Roman" w:hAnsi="Times New Roman" w:cs="Times New Roman"/>
          <w:color w:val="333333"/>
          <w:sz w:val="24"/>
          <w:szCs w:val="24"/>
          <w:shd w:val="clear" w:color="auto" w:fill="FFFFFF"/>
        </w:rPr>
        <w:t>ón, mientras que todas las demás técnicas están dirigidas a los niveles altos (directivos/gerenciales).</w:t>
      </w:r>
    </w:p>
    <w:p w14:paraId="25B2FEBC" w14:textId="77777777" w:rsidR="004F0754" w:rsidRDefault="004F0754" w:rsidP="004F0754">
      <w:pPr>
        <w:ind w:firstLine="72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ENTREVISTA: </w:t>
      </w:r>
    </w:p>
    <w:p w14:paraId="5EE32D0A" w14:textId="77777777" w:rsidR="004F0754" w:rsidRDefault="004F0754" w:rsidP="004F0754">
      <w:pPr>
        <w:ind w:firstLine="72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La entrevista es de uno a uno y se realiza en varias etapas:</w:t>
      </w:r>
    </w:p>
    <w:p w14:paraId="4C43C20E" w14:textId="77777777" w:rsidR="004F0754" w:rsidRDefault="004F0754" w:rsidP="002F6D20">
      <w:pPr>
        <w:pStyle w:val="Prrafodelista"/>
        <w:numPr>
          <w:ilvl w:val="0"/>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PLANIFICACIÓN:</w:t>
      </w:r>
    </w:p>
    <w:p w14:paraId="5E7882BA" w14:textId="77777777" w:rsidR="004F0754" w:rsidRDefault="004F0754"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Puede ser ESTRUCTURADA (asegura el logro del objetivo) o NOESTRUCTURADA (no hay un cuestionario determinado, sino que el tema es libre). En ambas las preguntas pueden ser abiertas (en donde el entrevistado se puede explayar) o cerradas (SI/NO)</w:t>
      </w:r>
    </w:p>
    <w:p w14:paraId="503C0C23" w14:textId="77777777" w:rsidR="004F0754" w:rsidRDefault="00F7344A"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 debe determinar la DURACIÓN de la entrevista (lo recomendable es de 1h/1h 30min para que no se corra el riesgo de ser pesado, volver sobre los mismos temas y se pierda la atención).</w:t>
      </w:r>
    </w:p>
    <w:p w14:paraId="2AAA6A24" w14:textId="77777777" w:rsidR="00F7344A" w:rsidRDefault="00F7344A"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También se debe establecer el LUGAR en el que se desarrollará (recomendable fuera del lugar de trabajo para tener la menor cantidad de interrupciones posible, pero dentro de la organizaci</w:t>
      </w:r>
      <w:r w:rsidR="00FB25D4">
        <w:rPr>
          <w:rFonts w:ascii="Times New Roman" w:hAnsi="Times New Roman" w:cs="Times New Roman"/>
          <w:color w:val="333333"/>
          <w:sz w:val="24"/>
          <w:szCs w:val="24"/>
          <w:shd w:val="clear" w:color="auto" w:fill="FFFFFF"/>
        </w:rPr>
        <w:t>ón para mantener formalidades).</w:t>
      </w:r>
      <w:r w:rsidR="00FB25D4" w:rsidRPr="00FB25D4">
        <w:rPr>
          <w:rFonts w:ascii="Times New Roman" w:hAnsi="Times New Roman" w:cs="Times New Roman"/>
          <w:color w:val="333333"/>
          <w:sz w:val="24"/>
          <w:szCs w:val="24"/>
          <w:shd w:val="clear" w:color="auto" w:fill="FFFFFF"/>
        </w:rPr>
        <w:t xml:space="preserve"> </w:t>
      </w:r>
      <w:r w:rsidR="00FB25D4">
        <w:rPr>
          <w:rFonts w:ascii="Times New Roman" w:hAnsi="Times New Roman" w:cs="Times New Roman"/>
          <w:color w:val="333333"/>
          <w:sz w:val="24"/>
          <w:szCs w:val="24"/>
          <w:shd w:val="clear" w:color="auto" w:fill="FFFFFF"/>
        </w:rPr>
        <w:t>Este debe ser cómodo.</w:t>
      </w:r>
    </w:p>
    <w:p w14:paraId="66B6AF3B" w14:textId="77777777" w:rsidR="00FB25D4" w:rsidRDefault="00FB25D4"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También se debe concertar el HORARIO de la entrevista.</w:t>
      </w:r>
    </w:p>
    <w:p w14:paraId="096D6791" w14:textId="77777777" w:rsidR="00F7344A" w:rsidRDefault="00AD47AE"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Tener antecedentes laborables del entrevistado</w:t>
      </w:r>
      <w:r w:rsidR="00E6532F">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ayuda.</w:t>
      </w:r>
    </w:p>
    <w:p w14:paraId="452AE630" w14:textId="77777777" w:rsidR="001A47CD" w:rsidRDefault="001A47CD"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 debe considerar la MODALIDAD que tendrá:</w:t>
      </w:r>
    </w:p>
    <w:p w14:paraId="19CDA857" w14:textId="77777777" w:rsidR="001A47CD" w:rsidRDefault="001A47CD" w:rsidP="002F6D20">
      <w:pPr>
        <w:pStyle w:val="Prrafodelista"/>
        <w:numPr>
          <w:ilvl w:val="2"/>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En forma de Pirámide: comienza con preguntas cerradas y luego pasa a abiertas.</w:t>
      </w:r>
    </w:p>
    <w:p w14:paraId="01BFD079" w14:textId="77777777" w:rsidR="001A47CD" w:rsidRDefault="001A47CD" w:rsidP="002F6D20">
      <w:pPr>
        <w:pStyle w:val="Prrafodelista"/>
        <w:numPr>
          <w:ilvl w:val="2"/>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En forma de Triángulo: comienza con preguntas abiertas u luego se centra en un foco (tema) determinado al que se le quiere dar hincapié.</w:t>
      </w:r>
    </w:p>
    <w:p w14:paraId="36AD74A5" w14:textId="77777777" w:rsidR="001A47CD" w:rsidRDefault="001A47CD" w:rsidP="002F6D20">
      <w:pPr>
        <w:pStyle w:val="Prrafodelista"/>
        <w:numPr>
          <w:ilvl w:val="2"/>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En forma de Rombo: es un tipo de entrevista que exige mucho debido a que arranca con preguntas cerradas para profundizar un tema, luego se hacen preguntas abiertas y por último se cierra el tiempo adecuado con preguntas cerradas.</w:t>
      </w:r>
    </w:p>
    <w:p w14:paraId="3760AABF" w14:textId="77777777" w:rsidR="001A47CD" w:rsidRDefault="001A47CD"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Técnicas de DOCUMENTACIÓN:</w:t>
      </w:r>
    </w:p>
    <w:p w14:paraId="128332D6" w14:textId="77777777" w:rsidR="001A47CD" w:rsidRDefault="001A47CD" w:rsidP="002F6D20">
      <w:pPr>
        <w:pStyle w:val="Prrafodelista"/>
        <w:numPr>
          <w:ilvl w:val="2"/>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Grabación: si bien no se pierde detalle alguno de la conversación,</w:t>
      </w:r>
      <w:r w:rsidR="00F704CF">
        <w:rPr>
          <w:rFonts w:ascii="Times New Roman" w:hAnsi="Times New Roman" w:cs="Times New Roman"/>
          <w:color w:val="333333"/>
          <w:sz w:val="24"/>
          <w:szCs w:val="24"/>
          <w:shd w:val="clear" w:color="auto" w:fill="FFFFFF"/>
        </w:rPr>
        <w:t xml:space="preserve"> es muy posible que el entrevistado se sienta inhibido y se corra el riesgo de que no cuente todo. Además es una técnica que requiere mucho tiempo porque para documentar la entrevista se debe des-grabar todo.</w:t>
      </w:r>
    </w:p>
    <w:p w14:paraId="4E42003A" w14:textId="77777777" w:rsidR="00F704CF" w:rsidRDefault="00F704CF" w:rsidP="002F6D20">
      <w:pPr>
        <w:pStyle w:val="Prrafodelista"/>
        <w:numPr>
          <w:ilvl w:val="2"/>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Filmación: no recomendable</w:t>
      </w:r>
    </w:p>
    <w:p w14:paraId="550F8BA8" w14:textId="77777777" w:rsidR="00F704CF" w:rsidRDefault="00F704CF" w:rsidP="002F6D20">
      <w:pPr>
        <w:pStyle w:val="Prrafodelista"/>
        <w:numPr>
          <w:ilvl w:val="2"/>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Escritura (tomar nota): tiene como contraparte la pérdida del contacto visual (de los gestos) con el entrevistado y la desatención del hilo de la conversación (perdida en la fluidez). Para solucionar dichos problemas se puede contratar a un tercero para que anote en detalle (al mismo tiempo) y complete (luego de discutir las distintas perspectivas de lo escuchado en la entrevista) lo anotado.</w:t>
      </w:r>
    </w:p>
    <w:p w14:paraId="506D9D06" w14:textId="77777777" w:rsidR="00E6532F" w:rsidRDefault="00E6532F" w:rsidP="002F6D20">
      <w:pPr>
        <w:pStyle w:val="Prrafodelista"/>
        <w:numPr>
          <w:ilvl w:val="0"/>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DESARROLLO:</w:t>
      </w:r>
    </w:p>
    <w:p w14:paraId="182DC5BA" w14:textId="77777777" w:rsidR="00E6532F" w:rsidRDefault="00E6532F"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Es importante ser puntuales y tener una buena presentación. La presentación puede ser realizada Fríamente (sin aviso de un superior que nos presente) o Personalizada (que un superior nos presente, lo cual nos da un mayor peso frente al entrevistado). En caso de que el superior se quede en la entrevista (lo cual puede ocasionar que el entrevistado se inhiba) lo mejor es realizar preguntas generales (para obtener información) y pedir que se concrete otra reunión.</w:t>
      </w:r>
    </w:p>
    <w:p w14:paraId="2F071C2E" w14:textId="77777777" w:rsidR="00E6532F" w:rsidRDefault="00E6532F"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La DURACIÓN (en como esta distribuida) es igualmente de importante. Por lo general el tiempo se distribuye de la siguiente manera: 5% en la presentación, 90% en el desarrollo y 5% restante en el cierre (redondear lo conversado y concretar otra reunión en caso que falte información requerida).</w:t>
      </w:r>
    </w:p>
    <w:p w14:paraId="3ED0DF9C" w14:textId="77777777" w:rsidR="00E6532F" w:rsidRDefault="00E6532F"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Darle importancia a los GESTOS ya que estos son las palabras no dichas.</w:t>
      </w:r>
    </w:p>
    <w:p w14:paraId="6E1F47C6" w14:textId="77777777" w:rsidR="00E6532F" w:rsidRDefault="00E6532F" w:rsidP="00E6532F">
      <w:pPr>
        <w:pStyle w:val="Prrafodelista"/>
        <w:ind w:left="1440"/>
        <w:rPr>
          <w:rFonts w:ascii="Times New Roman" w:hAnsi="Times New Roman" w:cs="Times New Roman"/>
          <w:color w:val="333333"/>
          <w:sz w:val="24"/>
          <w:szCs w:val="24"/>
          <w:shd w:val="clear" w:color="auto" w:fill="FFFFFF"/>
        </w:rPr>
      </w:pPr>
    </w:p>
    <w:p w14:paraId="41116A8B" w14:textId="77777777" w:rsidR="00E6532F" w:rsidRDefault="00E6532F" w:rsidP="002F6D20">
      <w:pPr>
        <w:pStyle w:val="Prrafodelista"/>
        <w:numPr>
          <w:ilvl w:val="0"/>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DOCUMENTACIÓN: historial de minutas de reunión donde se deja asentado todo lo hablado (la información)</w:t>
      </w:r>
      <w:r w:rsidR="00B813F6">
        <w:rPr>
          <w:rFonts w:ascii="Times New Roman" w:hAnsi="Times New Roman" w:cs="Times New Roman"/>
          <w:color w:val="333333"/>
          <w:sz w:val="24"/>
          <w:szCs w:val="24"/>
          <w:shd w:val="clear" w:color="auto" w:fill="FFFFFF"/>
        </w:rPr>
        <w:t>. Se debe registrar:</w:t>
      </w:r>
    </w:p>
    <w:p w14:paraId="54313AD3"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La FECHA/HORA</w:t>
      </w:r>
    </w:p>
    <w:p w14:paraId="7FAA92CE"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INTERVENTORES (participantes)</w:t>
      </w:r>
    </w:p>
    <w:p w14:paraId="4DCEE717"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LGAR</w:t>
      </w:r>
    </w:p>
    <w:p w14:paraId="158439BF"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TEMAS TRATADOS / PREGUNTAS (breve reseña)</w:t>
      </w:r>
    </w:p>
    <w:p w14:paraId="0CA80671"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OBSERVACIONES / COMENTARIOS</w:t>
      </w:r>
    </w:p>
    <w:p w14:paraId="250BDD6B"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CONCLUSIONES</w:t>
      </w:r>
    </w:p>
    <w:p w14:paraId="533A0678" w14:textId="77777777" w:rsidR="00B813F6" w:rsidRDefault="00B813F6" w:rsidP="002F6D20">
      <w:pPr>
        <w:pStyle w:val="Prrafodelista"/>
        <w:numPr>
          <w:ilvl w:val="1"/>
          <w:numId w:val="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CONFORMIDAD por parte del usuario (darle un plazo de default). En caso de que no esté validado, realizar otra entrevista en la que haya una retroalimentación.</w:t>
      </w:r>
    </w:p>
    <w:p w14:paraId="74171710" w14:textId="77777777" w:rsidR="003150CF" w:rsidRPr="001A1770" w:rsidRDefault="00DD62F7" w:rsidP="00DD62F7">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Existe el caso de que se hayan hecho informes previos los cuales la organización puede o no brindárnoslos. En primer lugar (en caso que la empresa nos permita obtener la información previamente recaudada por otro grupo) </w:t>
      </w:r>
      <w:r>
        <w:rPr>
          <w:rFonts w:ascii="Times New Roman" w:hAnsi="Times New Roman" w:cs="Times New Roman"/>
          <w:color w:val="333333"/>
          <w:sz w:val="24"/>
          <w:szCs w:val="24"/>
          <w:shd w:val="clear" w:color="auto" w:fill="FFFFFF"/>
        </w:rPr>
        <w:lastRenderedPageBreak/>
        <w:t>se puede tener en cuenta como base pero no como guía debido a que nuestro juicio de valor puede ser alterado (se pondría en cuestión nuestra visión del problema ante la óptica profesional del grupo que previamente hizo el informe). Por lo tanto, se debe ser cauteloso al recibir esta información y no perder la objetividad. Para esto es recomendable tenerlo en cuenta luego de realizar la investigación por cuenta propia (no de entrada), comparar con la base de lo nuestro y recién ahí ver si la información es valiosa o no (puede haber disidencia con la otroa opinión).</w:t>
      </w:r>
    </w:p>
    <w:p w14:paraId="34DCA91D" w14:textId="77777777" w:rsidR="00960CF8" w:rsidRPr="006127A9" w:rsidRDefault="006C6087" w:rsidP="00C9418C">
      <w:pPr>
        <w:pStyle w:val="Ttulo3"/>
        <w:jc w:val="both"/>
        <w:rPr>
          <w:rStyle w:val="Ttulo3Car"/>
          <w:rFonts w:eastAsiaTheme="minorEastAsia" w:cstheme="minorBidi"/>
          <w:b/>
          <w:color w:val="auto"/>
          <w:spacing w:val="0"/>
          <w:highlight w:val="cyan"/>
        </w:rPr>
      </w:pPr>
      <w:r w:rsidRPr="006127A9">
        <w:rPr>
          <w:rStyle w:val="Ttulo3Car"/>
          <w:b/>
          <w:highlight w:val="cyan"/>
        </w:rPr>
        <w:t>RELEVAMIENTO</w:t>
      </w:r>
    </w:p>
    <w:p w14:paraId="10509162" w14:textId="77777777" w:rsidR="00A900FD" w:rsidRDefault="00960CF8" w:rsidP="00C9418C">
      <w:pPr>
        <w:spacing w:before="0" w:after="160" w:line="259" w:lineRule="auto"/>
        <w:jc w:val="both"/>
      </w:pPr>
      <w:r>
        <w:t xml:space="preserve">Consiste en adquirir un conocimiento detallado del área-problema (y del usuario al que se asistirá). </w:t>
      </w:r>
      <w:r w:rsidR="007D540F">
        <w:t>Implica obtener mayor cantidad de información de la organización para realizar un modelo cercano a la realidad.</w:t>
      </w:r>
    </w:p>
    <w:p w14:paraId="7DE619E4" w14:textId="77777777" w:rsidR="00B813F6" w:rsidRDefault="00B813F6" w:rsidP="00C9418C">
      <w:pPr>
        <w:pStyle w:val="Prrafodelista"/>
        <w:numPr>
          <w:ilvl w:val="0"/>
          <w:numId w:val="9"/>
        </w:numPr>
        <w:spacing w:before="0" w:after="160" w:line="259" w:lineRule="auto"/>
        <w:jc w:val="both"/>
      </w:pPr>
      <w:r>
        <w:t>TÉCNICAS PARA EL RELEVAMIENTO:</w:t>
      </w:r>
    </w:p>
    <w:p w14:paraId="7F7C2FFE" w14:textId="77777777" w:rsidR="00C50DAD" w:rsidRDefault="00ED182C" w:rsidP="00C9418C">
      <w:pPr>
        <w:pStyle w:val="Prrafodelista"/>
        <w:numPr>
          <w:ilvl w:val="1"/>
          <w:numId w:val="9"/>
        </w:numPr>
        <w:spacing w:before="0" w:after="160" w:line="259" w:lineRule="auto"/>
        <w:jc w:val="both"/>
      </w:pPr>
      <w:r>
        <w:t>ENTREVISTAS</w:t>
      </w:r>
      <w:r w:rsidR="00C50DAD">
        <w:t xml:space="preserve"> TRADICIONALES (1-&gt;1)</w:t>
      </w:r>
    </w:p>
    <w:p w14:paraId="5A4A2054" w14:textId="77777777" w:rsidR="00ED182C" w:rsidRDefault="00ED182C" w:rsidP="00C9418C">
      <w:pPr>
        <w:pStyle w:val="Prrafodelista"/>
        <w:numPr>
          <w:ilvl w:val="1"/>
          <w:numId w:val="9"/>
        </w:numPr>
        <w:spacing w:before="0" w:after="160" w:line="259" w:lineRule="auto"/>
        <w:jc w:val="both"/>
      </w:pPr>
      <w:r>
        <w:t>FACTORES CRITICOS DE ÉXITO</w:t>
      </w:r>
      <w:r w:rsidR="00C2052E">
        <w:t xml:space="preserve"> (FCE)</w:t>
      </w:r>
      <w:r w:rsidR="00F60DE4">
        <w:t>:</w:t>
      </w:r>
    </w:p>
    <w:p w14:paraId="0AD82065" w14:textId="3D28AE82" w:rsidR="009C0882" w:rsidRDefault="00200DDF" w:rsidP="009C0882">
      <w:pPr>
        <w:spacing w:before="0" w:after="160" w:line="259" w:lineRule="auto"/>
        <w:ind w:left="426" w:firstLine="283"/>
        <w:jc w:val="both"/>
      </w:pPr>
      <w:r>
        <w:t>F</w:t>
      </w:r>
      <w:r w:rsidRPr="00200DDF">
        <w:t xml:space="preserve">actores Críticos de Éxito (FCE) </w:t>
      </w:r>
      <w:r w:rsidR="009C0882">
        <w:t>consisten en una entrevista alternativa a la tradicional que puede ser de (n -&gt; m) y consiste en realizar una reunión en la que participan una muestra significativa de la organización (cuyos integrantes sean de distintos sectores) para cada uno de ellos aporte cuales son los</w:t>
      </w:r>
      <w:r w:rsidR="002B7F77">
        <w:t xml:space="preserve"> factores (que pueden ser internos o externos) que deben ser identificados y reconocidos (requieren especial atención) porque soportan o amenazan el logro de los objetivos de una organización e incluso su existencia.</w:t>
      </w:r>
      <w:r w:rsidR="0056439D">
        <w:t xml:space="preserve"> </w:t>
      </w:r>
      <w:r w:rsidR="009C0882">
        <w:t>Luego de la reunión, donde se reconocen dichos factores estratégicos (t</w:t>
      </w:r>
      <w:r w:rsidR="002B7F77">
        <w:t>ambién llamados factores claves de éxito, áreas clave de éxito, áreas clave de resultado o signos vitales del negocio</w:t>
      </w:r>
      <w:r w:rsidR="009C0882">
        <w:t>), es decir, los</w:t>
      </w:r>
      <w:r w:rsidR="002B7F77">
        <w:t xml:space="preserve"> puntos de apoyo para el apalancamiento de una organización hacia e</w:t>
      </w:r>
      <w:r w:rsidR="009C0882">
        <w:t>l logro de resultados exitosos, se ponderan según ciertos criterios para tener en cuen</w:t>
      </w:r>
      <w:r w:rsidR="003D5F05">
        <w:t>ta a la hora de realizar el proy</w:t>
      </w:r>
      <w:r w:rsidR="009C0882">
        <w:t>ecto.</w:t>
      </w:r>
    </w:p>
    <w:p w14:paraId="5EA67E5B" w14:textId="0B1970C2" w:rsidR="00ED182C" w:rsidRDefault="00C2052E" w:rsidP="009C0882">
      <w:pPr>
        <w:pStyle w:val="Prrafodelista"/>
        <w:numPr>
          <w:ilvl w:val="1"/>
          <w:numId w:val="9"/>
        </w:numPr>
        <w:spacing w:before="0" w:after="160" w:line="259" w:lineRule="auto"/>
        <w:jc w:val="both"/>
      </w:pPr>
      <w:r>
        <w:t>DISEÑO DE APLICACIÓN CONUNTA (JAD)</w:t>
      </w:r>
      <w:r w:rsidR="00C50DAD">
        <w:t>:</w:t>
      </w:r>
    </w:p>
    <w:p w14:paraId="344A5601" w14:textId="77777777" w:rsidR="0056439D" w:rsidRDefault="00C45BCD" w:rsidP="00C9418C">
      <w:pPr>
        <w:spacing w:before="0" w:after="160" w:line="259" w:lineRule="auto"/>
        <w:ind w:left="426" w:firstLine="283"/>
        <w:jc w:val="both"/>
      </w:pPr>
      <w:r>
        <w:t>Diseño de aplicación conjunta (JAD) es una alternativa que tiene por fin reducir el tiempo (y por ende el costo) requerido por las entrevistas personales</w:t>
      </w:r>
      <w:r w:rsidR="009869AD">
        <w:t xml:space="preserve"> (se ha estimado que las sesiones JAD permiten ahorrar el 15% del tiempo en comparación con el método tradicional)</w:t>
      </w:r>
      <w:r>
        <w:t>, mejorar la calidad de los resultados de la evaluación de los requerimientos de información y mejorar el grado de identificación del usuario con los nuevos sistemas de información como resultado de los proce</w:t>
      </w:r>
      <w:r w:rsidR="008474DC">
        <w:t>sos participativos.</w:t>
      </w:r>
    </w:p>
    <w:p w14:paraId="22D24240" w14:textId="77777777" w:rsidR="008474DC" w:rsidRDefault="008474DC" w:rsidP="00C9418C">
      <w:pPr>
        <w:spacing w:before="0" w:after="160" w:line="259" w:lineRule="auto"/>
        <w:ind w:left="426" w:firstLine="283"/>
        <w:jc w:val="both"/>
      </w:pPr>
      <w:r>
        <w:t>Las sesiones de diseño de aplicaciones conjuntas</w:t>
      </w:r>
      <w:r w:rsidR="00510F41">
        <w:t xml:space="preserve"> en general tienen una duración de 2 a 4 días, </w:t>
      </w:r>
      <w:r>
        <w:t xml:space="preserve">incluyen a varios participantes (analistas, usuarios, ejecutivos, </w:t>
      </w:r>
      <w:r w:rsidR="00510F41">
        <w:t>etcétera) y el lugar idóneo para que sean desarrolladas es fuera de la organización (en un ambiente cómodo) para minimizar las distracciones y responsabilidades diarias del trabajo regular de los participantes.</w:t>
      </w:r>
    </w:p>
    <w:p w14:paraId="77445B93" w14:textId="77777777" w:rsidR="009869AD" w:rsidRDefault="009869AD" w:rsidP="00C9418C">
      <w:pPr>
        <w:spacing w:before="0" w:after="160" w:line="259" w:lineRule="auto"/>
        <w:ind w:left="426" w:firstLine="283"/>
        <w:jc w:val="both"/>
      </w:pPr>
      <w:r>
        <w:t>Las desventajas que presenta esta alternativa a entrevista son: requiere que todos los participantes comprometan mucho tiempo durante el cual no es posible realizar ninguna otra actividad en forma concurrente; al ser más compleja que la entrevista tradicional depende de muchas más variables para que sea lograda exitosamente; depende si la organización en cuestión está preparada para poder realizarlas.</w:t>
      </w:r>
    </w:p>
    <w:p w14:paraId="147A1DCD" w14:textId="77777777" w:rsidR="00ED182C" w:rsidRDefault="00C2052E" w:rsidP="00C9418C">
      <w:pPr>
        <w:pStyle w:val="Prrafodelista"/>
        <w:numPr>
          <w:ilvl w:val="1"/>
          <w:numId w:val="9"/>
        </w:numPr>
        <w:spacing w:before="0" w:after="160" w:line="259" w:lineRule="auto"/>
        <w:jc w:val="both"/>
      </w:pPr>
      <w:r>
        <w:t>TÉCNICAS DE ANÁLISIS Y DISEÑO ESTRUCTURADO (</w:t>
      </w:r>
      <w:r w:rsidR="00ED182C">
        <w:t>SADT</w:t>
      </w:r>
      <w:r>
        <w:t>):</w:t>
      </w:r>
    </w:p>
    <w:p w14:paraId="2BD5FDA4" w14:textId="77777777" w:rsidR="00394794" w:rsidRPr="009C0882" w:rsidRDefault="001171CD" w:rsidP="00C9418C">
      <w:pPr>
        <w:spacing w:before="0" w:after="160" w:line="259" w:lineRule="auto"/>
        <w:ind w:left="426" w:firstLine="283"/>
        <w:jc w:val="both"/>
      </w:pPr>
      <w:r>
        <w:t>Consiste tanto en t</w:t>
      </w:r>
      <w:r w:rsidR="00394794">
        <w:t xml:space="preserve">écnicas que permiten representar las </w:t>
      </w:r>
      <w:r w:rsidR="00394794" w:rsidRPr="00394794">
        <w:rPr>
          <w:lang w:val="es-ES"/>
        </w:rPr>
        <w:t>actividades de un proceso, definir las dependencias y relac</w:t>
      </w:r>
      <w:r w:rsidR="00394794" w:rsidRPr="009C0882">
        <w:rPr>
          <w:lang w:val="es-ES"/>
        </w:rPr>
        <w:t>iones entre dichas actividades, los controles que determinan o limitan su ejecución, los mecanismos que los ponen en marcha, así como los datos que se utilizan, comparten o transforman en los procesos. Es</w:t>
      </w:r>
      <w:r w:rsidR="00394794" w:rsidRPr="009C0882">
        <w:t xml:space="preserve"> un lenguaje de especificación gráfico que permite al usuario describir al sistema en términos de actividades y datos. El propósito principal de estos flujos de control es mostrar datos de entrada que no son transformados en una salida sino que son usados para modificar el comportamiento de una actividad.</w:t>
      </w:r>
    </w:p>
    <w:p w14:paraId="4B7050F2" w14:textId="77777777" w:rsidR="001171CD" w:rsidRPr="009C0882" w:rsidRDefault="00394794" w:rsidP="00C9418C">
      <w:pPr>
        <w:spacing w:before="0" w:after="160" w:line="259" w:lineRule="auto"/>
        <w:ind w:left="426"/>
        <w:jc w:val="both"/>
      </w:pPr>
      <w:r w:rsidRPr="009C0882">
        <w:rPr>
          <w:lang w:eastAsia="es-AR"/>
        </w:rPr>
        <w:lastRenderedPageBreak/>
        <w:drawing>
          <wp:anchor distT="0" distB="0" distL="114300" distR="114300" simplePos="0" relativeHeight="251659264" behindDoc="1" locked="0" layoutInCell="1" allowOverlap="1" wp14:anchorId="6B5BFB6D" wp14:editId="42C9693A">
            <wp:simplePos x="0" y="0"/>
            <wp:positionH relativeFrom="column">
              <wp:posOffset>2247900</wp:posOffset>
            </wp:positionH>
            <wp:positionV relativeFrom="paragraph">
              <wp:posOffset>619125</wp:posOffset>
            </wp:positionV>
            <wp:extent cx="2329815" cy="139065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2083" t="37778" r="40695" b="43951"/>
                    <a:stretch/>
                  </pic:blipFill>
                  <pic:spPr bwMode="auto">
                    <a:xfrm>
                      <a:off x="0" y="0"/>
                      <a:ext cx="2329815" cy="1390650"/>
                    </a:xfrm>
                    <a:prstGeom prst="rect">
                      <a:avLst/>
                    </a:prstGeom>
                    <a:ln>
                      <a:noFill/>
                    </a:ln>
                    <a:extLst>
                      <a:ext uri="{53640926-AAD7-44D8-BBD7-CCE9431645EC}">
                        <a14:shadowObscured xmlns:a14="http://schemas.microsoft.com/office/drawing/2010/main"/>
                      </a:ext>
                    </a:extLst>
                  </pic:spPr>
                </pic:pic>
              </a:graphicData>
            </a:graphic>
          </wp:anchor>
        </w:drawing>
      </w:r>
      <w:r w:rsidR="001171CD" w:rsidRPr="009C0882">
        <w:t xml:space="preserve"> Específicamente SADT proporciona métodos para: pensar en forma estructurada problemas complejos; trab</w:t>
      </w:r>
      <w:r w:rsidRPr="009C0882">
        <w:t xml:space="preserve">ajar </w:t>
      </w:r>
      <w:r w:rsidR="001171CD" w:rsidRPr="009C0882">
        <w:t>en equipo con</w:t>
      </w:r>
      <w:r w:rsidRPr="009C0882">
        <w:t xml:space="preserve"> una</w:t>
      </w:r>
      <w:r w:rsidR="001171CD" w:rsidRPr="009C0882">
        <w:t xml:space="preserve"> división </w:t>
      </w:r>
      <w:r w:rsidRPr="009C0882">
        <w:t>objetiva (</w:t>
      </w:r>
      <w:r w:rsidR="001171CD" w:rsidRPr="009C0882">
        <w:t>coordinan</w:t>
      </w:r>
      <w:r w:rsidRPr="009C0882">
        <w:t>do</w:t>
      </w:r>
      <w:r w:rsidR="001171CD" w:rsidRPr="009C0882">
        <w:t xml:space="preserve"> esfuerzos y roles</w:t>
      </w:r>
      <w:r w:rsidRPr="009C0882">
        <w:t>)</w:t>
      </w:r>
      <w:r w:rsidR="001171CD" w:rsidRPr="009C0882">
        <w:t xml:space="preserve">; </w:t>
      </w:r>
      <w:r w:rsidRPr="009C0882">
        <w:t xml:space="preserve">realizar </w:t>
      </w:r>
      <w:r w:rsidR="001171CD" w:rsidRPr="009C0882">
        <w:t>análisi</w:t>
      </w:r>
      <w:r w:rsidRPr="009C0882">
        <w:t xml:space="preserve">s y diseños con una </w:t>
      </w:r>
      <w:r w:rsidR="001171CD" w:rsidRPr="009C0882">
        <w:t xml:space="preserve">notación clara y precisa; </w:t>
      </w:r>
      <w:r w:rsidRPr="009C0882">
        <w:t>planificar</w:t>
      </w:r>
      <w:r w:rsidR="001171CD" w:rsidRPr="009C0882">
        <w:t>, gesti</w:t>
      </w:r>
      <w:r w:rsidRPr="009C0882">
        <w:t>onar y evaluar un proceso</w:t>
      </w:r>
      <w:r w:rsidR="001171CD" w:rsidRPr="009C0882">
        <w:t>.</w:t>
      </w:r>
    </w:p>
    <w:p w14:paraId="2EDE41FC" w14:textId="77777777" w:rsidR="00ED182C" w:rsidRDefault="00ED182C" w:rsidP="00C9418C">
      <w:pPr>
        <w:spacing w:before="0" w:after="160" w:line="259" w:lineRule="auto"/>
        <w:ind w:left="426" w:firstLine="283"/>
        <w:jc w:val="both"/>
      </w:pPr>
    </w:p>
    <w:p w14:paraId="1F9633DF" w14:textId="77777777" w:rsidR="00B813F6" w:rsidRDefault="00B813F6" w:rsidP="00C9418C">
      <w:pPr>
        <w:pStyle w:val="Prrafodelista"/>
        <w:numPr>
          <w:ilvl w:val="1"/>
          <w:numId w:val="9"/>
        </w:numPr>
        <w:spacing w:before="0" w:after="160" w:line="259" w:lineRule="auto"/>
        <w:jc w:val="both"/>
      </w:pPr>
      <w:r>
        <w:t>CUESTIONARIO</w:t>
      </w:r>
    </w:p>
    <w:p w14:paraId="6050A4E3" w14:textId="77777777" w:rsidR="00EF0BCF" w:rsidRDefault="00EF0BCF" w:rsidP="00C9418C">
      <w:pPr>
        <w:pStyle w:val="Prrafodelista"/>
        <w:spacing w:before="0" w:after="160" w:line="259" w:lineRule="auto"/>
        <w:ind w:left="1440"/>
        <w:jc w:val="both"/>
      </w:pPr>
      <w:r>
        <w:t>Consiste en averiguar volúmenes y frecuencias de información (funciones, tareas, detalles, responsabilidades) sobre un tema en específico.</w:t>
      </w:r>
    </w:p>
    <w:p w14:paraId="10D27F1F" w14:textId="77777777" w:rsidR="00EF0BCF" w:rsidRDefault="00EF0BCF" w:rsidP="00C9418C">
      <w:pPr>
        <w:pStyle w:val="Prrafodelista"/>
        <w:numPr>
          <w:ilvl w:val="2"/>
          <w:numId w:val="9"/>
        </w:numPr>
        <w:spacing w:before="0" w:after="160" w:line="259" w:lineRule="auto"/>
        <w:jc w:val="both"/>
      </w:pPr>
      <w:r>
        <w:t>Es masivo: dicho intercambio de información se da preguntando sobre un tema a varia</w:t>
      </w:r>
      <w:r w:rsidR="005E74B2">
        <w:t>s personas (es de uno a varios).</w:t>
      </w:r>
    </w:p>
    <w:p w14:paraId="766375E4" w14:textId="77777777" w:rsidR="005E74B2" w:rsidRDefault="005E74B2" w:rsidP="00C9418C">
      <w:pPr>
        <w:pStyle w:val="Prrafodelista"/>
        <w:numPr>
          <w:ilvl w:val="2"/>
          <w:numId w:val="9"/>
        </w:numPr>
        <w:spacing w:before="0" w:after="160" w:line="259" w:lineRule="auto"/>
        <w:jc w:val="both"/>
      </w:pPr>
      <w:r>
        <w:t>Se debe determinar el destinatario:</w:t>
      </w:r>
    </w:p>
    <w:p w14:paraId="60AE9D6B" w14:textId="77777777" w:rsidR="005E74B2" w:rsidRDefault="005E74B2" w:rsidP="00C9418C">
      <w:pPr>
        <w:pStyle w:val="Prrafodelista"/>
        <w:numPr>
          <w:ilvl w:val="3"/>
          <w:numId w:val="9"/>
        </w:numPr>
        <w:spacing w:before="0" w:after="160" w:line="259" w:lineRule="auto"/>
        <w:jc w:val="both"/>
      </w:pPr>
      <w:r>
        <w:t>El área del nivel operativo que voy a cuestionar</w:t>
      </w:r>
    </w:p>
    <w:p w14:paraId="25D9F9CC" w14:textId="77777777" w:rsidR="005E74B2" w:rsidRDefault="005E74B2" w:rsidP="00C9418C">
      <w:pPr>
        <w:pStyle w:val="Prrafodelista"/>
        <w:numPr>
          <w:ilvl w:val="3"/>
          <w:numId w:val="9"/>
        </w:numPr>
        <w:spacing w:before="0" w:after="160" w:line="259" w:lineRule="auto"/>
        <w:jc w:val="both"/>
      </w:pPr>
      <w:r>
        <w:t>Se elige una muestra, es decir, se selecciona un porcentaje de personas que representen dicho sector en base a la calidad y cantidad. La distribución de las personas escogidas debe ser homogénea (no conviene que esté concentrado todo en un sector).</w:t>
      </w:r>
    </w:p>
    <w:p w14:paraId="3650DE7A" w14:textId="77777777" w:rsidR="005E74B2" w:rsidRDefault="005E74B2" w:rsidP="00C9418C">
      <w:pPr>
        <w:pStyle w:val="Prrafodelista"/>
        <w:numPr>
          <w:ilvl w:val="2"/>
          <w:numId w:val="9"/>
        </w:numPr>
        <w:spacing w:before="0" w:after="160" w:line="259" w:lineRule="auto"/>
        <w:jc w:val="both"/>
      </w:pPr>
      <w:r>
        <w:t>Planificación (¿Qué se pregunta?)</w:t>
      </w:r>
    </w:p>
    <w:p w14:paraId="5773C037" w14:textId="77777777" w:rsidR="00F35922" w:rsidRDefault="00F35922" w:rsidP="00C9418C">
      <w:pPr>
        <w:pStyle w:val="Prrafodelista"/>
        <w:numPr>
          <w:ilvl w:val="3"/>
          <w:numId w:val="9"/>
        </w:numPr>
        <w:spacing w:before="0" w:after="160" w:line="259" w:lineRule="auto"/>
        <w:jc w:val="both"/>
      </w:pPr>
      <w:r>
        <w:t>Se debe tener en cuenta el objetivo y amerita tener un conocimiento previo de las funcionalidades del área a cuestionar.</w:t>
      </w:r>
    </w:p>
    <w:p w14:paraId="0EA1EC47" w14:textId="77777777" w:rsidR="00F35922" w:rsidRDefault="00F35922" w:rsidP="00C9418C">
      <w:pPr>
        <w:pStyle w:val="Prrafodelista"/>
        <w:numPr>
          <w:ilvl w:val="3"/>
          <w:numId w:val="9"/>
        </w:numPr>
        <w:spacing w:before="0" w:after="160" w:line="259" w:lineRule="auto"/>
        <w:jc w:val="both"/>
      </w:pPr>
      <w:r>
        <w:t>Las preguntas…</w:t>
      </w:r>
    </w:p>
    <w:p w14:paraId="74F221A7" w14:textId="77777777" w:rsidR="00F35922" w:rsidRDefault="00F35922" w:rsidP="00C9418C">
      <w:pPr>
        <w:spacing w:before="0" w:after="160" w:line="259" w:lineRule="auto"/>
        <w:ind w:left="3240"/>
        <w:jc w:val="both"/>
      </w:pPr>
      <w:r>
        <w:t>… deben ser concretas, para así obtener respuestas concretas.</w:t>
      </w:r>
    </w:p>
    <w:p w14:paraId="0801F6E9" w14:textId="77777777" w:rsidR="00F35922" w:rsidRDefault="00F35922" w:rsidP="00C9418C">
      <w:pPr>
        <w:spacing w:before="0" w:after="160" w:line="259" w:lineRule="auto"/>
        <w:ind w:left="3240"/>
        <w:jc w:val="both"/>
      </w:pPr>
      <w:r>
        <w:t>… deben estar en orden.</w:t>
      </w:r>
    </w:p>
    <w:p w14:paraId="4E6A0A35" w14:textId="77777777" w:rsidR="00F35922" w:rsidRDefault="00F35922" w:rsidP="00C9418C">
      <w:pPr>
        <w:spacing w:before="0" w:after="160" w:line="259" w:lineRule="auto"/>
        <w:ind w:left="3240"/>
        <w:jc w:val="both"/>
      </w:pPr>
      <w:r>
        <w:t>… deben ser claras y representativas: el lenguaje utilizado debe ser el correcto debido a que no se puede reformular las preguntas (en base a la interpretación de ellas se consigue respuestas deseadas o no deseadas).</w:t>
      </w:r>
    </w:p>
    <w:p w14:paraId="55166A9F" w14:textId="77777777" w:rsidR="00F35922" w:rsidRDefault="00F35922" w:rsidP="00C9418C">
      <w:pPr>
        <w:spacing w:before="0" w:after="160" w:line="259" w:lineRule="auto"/>
        <w:ind w:left="3240"/>
        <w:jc w:val="both"/>
      </w:pPr>
      <w:r>
        <w:t>… pueden ser nominadas (se identifica al cuestionado) o no (anónimas): de esta decisión depende la riqueza de la respuesta. Muchos factores influyen en esta decisión: las responsabilidades que contrae el poner un nombre al cuestionario, la seriedad con la que se responde, la libertad a la hora de responder, la franqueza en las respuestas, entre otros.</w:t>
      </w:r>
    </w:p>
    <w:p w14:paraId="580527A8" w14:textId="77777777" w:rsidR="00F35922" w:rsidRDefault="00F35922" w:rsidP="00C9418C">
      <w:pPr>
        <w:spacing w:before="0" w:after="160" w:line="259" w:lineRule="auto"/>
        <w:ind w:left="3240"/>
        <w:jc w:val="both"/>
      </w:pPr>
      <w:r>
        <w:t xml:space="preserve">… pueden ser preguntas abiertas (permiten dar opinión acerca de una situación, por lo que depende de la perspectiva del destinatario del cuestionario) o cerradas (son aquellas en las que se marca de alguna forma la respuesta que corresponda). </w:t>
      </w:r>
    </w:p>
    <w:p w14:paraId="58CF4653" w14:textId="77777777" w:rsidR="00F35922" w:rsidRDefault="00F35922" w:rsidP="00C9418C">
      <w:pPr>
        <w:pStyle w:val="Prrafodelista"/>
        <w:numPr>
          <w:ilvl w:val="3"/>
          <w:numId w:val="9"/>
        </w:numPr>
        <w:spacing w:before="0" w:after="160" w:line="259" w:lineRule="auto"/>
        <w:jc w:val="both"/>
      </w:pPr>
      <w:r>
        <w:t>También se tiene que tener en consideración el procesamiento de las respuestas una vez finalizado el cuestionario:</w:t>
      </w:r>
    </w:p>
    <w:p w14:paraId="22C9C661" w14:textId="77777777" w:rsidR="00F35922" w:rsidRDefault="00F35922" w:rsidP="00C9418C">
      <w:pPr>
        <w:spacing w:before="0" w:after="160" w:line="259" w:lineRule="auto"/>
        <w:ind w:left="2552" w:firstLine="142"/>
        <w:jc w:val="both"/>
      </w:pPr>
      <w:r>
        <w:t xml:space="preserve">Si son preguntas cerradas (lo cual es ideal) el procesamiento se simplifica (es automático). Mientras que si son preguntas abiertas el procesamiento es más complejo (es manual) </w:t>
      </w:r>
      <w:r>
        <w:lastRenderedPageBreak/>
        <w:t>debido a que, en primer lugar se debe interpretar mínimamente n respuestas (siendo n la cantidad de personas a las que se realizó el cuestionario). En segundo lugar, en caso de que no sea a través de la Web, se debe interpretar la letra de cada persona.</w:t>
      </w:r>
    </w:p>
    <w:p w14:paraId="31CC441E" w14:textId="77777777" w:rsidR="00F35922" w:rsidRDefault="00F35922" w:rsidP="00C9418C">
      <w:pPr>
        <w:pStyle w:val="Prrafodelista"/>
        <w:numPr>
          <w:ilvl w:val="2"/>
          <w:numId w:val="9"/>
        </w:numPr>
        <w:spacing w:before="0" w:after="160" w:line="259" w:lineRule="auto"/>
        <w:jc w:val="both"/>
      </w:pPr>
      <w:r>
        <w:t>Documentación:</w:t>
      </w:r>
    </w:p>
    <w:p w14:paraId="045DF451" w14:textId="77777777" w:rsidR="00F35922" w:rsidRDefault="00F35922" w:rsidP="00C9418C">
      <w:pPr>
        <w:spacing w:before="0" w:after="160" w:line="259" w:lineRule="auto"/>
        <w:ind w:left="1701"/>
        <w:jc w:val="both"/>
      </w:pPr>
      <w:r>
        <w:t xml:space="preserve">El resultado puede ser expresado mediante valores absolutos (que se indica la cantidad de personas respondieron el cuestionario) o relativos (en porcentajes que sirven como indicador). </w:t>
      </w:r>
    </w:p>
    <w:p w14:paraId="23726A7F" w14:textId="77777777" w:rsidR="00F35922" w:rsidRDefault="00F35922" w:rsidP="00C9418C">
      <w:pPr>
        <w:spacing w:before="0" w:after="160" w:line="259" w:lineRule="auto"/>
        <w:ind w:left="1985" w:hanging="284"/>
        <w:jc w:val="both"/>
      </w:pPr>
      <w:r>
        <w:t>Ejemplo: si en una encuesta se preguntó a 10 personas que preferían tomar:</w:t>
      </w:r>
    </w:p>
    <w:p w14:paraId="776C3DE9" w14:textId="77777777" w:rsidR="00F35922" w:rsidRDefault="00F35922" w:rsidP="00C9418C">
      <w:pPr>
        <w:pStyle w:val="Prrafodelista"/>
        <w:numPr>
          <w:ilvl w:val="0"/>
          <w:numId w:val="10"/>
        </w:numPr>
        <w:spacing w:before="0" w:after="160" w:line="259" w:lineRule="auto"/>
        <w:ind w:left="1985" w:hanging="284"/>
        <w:jc w:val="both"/>
      </w:pPr>
      <w:r>
        <w:t>Coca-Cola (opción que fue respuesta de 6 personas)</w:t>
      </w:r>
    </w:p>
    <w:p w14:paraId="0E900131" w14:textId="77777777" w:rsidR="00F35922" w:rsidRDefault="00F35922" w:rsidP="00C9418C">
      <w:pPr>
        <w:pStyle w:val="Prrafodelista"/>
        <w:numPr>
          <w:ilvl w:val="0"/>
          <w:numId w:val="10"/>
        </w:numPr>
        <w:spacing w:before="0" w:after="160" w:line="259" w:lineRule="auto"/>
        <w:ind w:left="1985" w:hanging="284"/>
        <w:jc w:val="both"/>
      </w:pPr>
      <w:r>
        <w:t>Agua (opción que fue respuesta de 3 personas)</w:t>
      </w:r>
    </w:p>
    <w:p w14:paraId="458A7DDB" w14:textId="77777777" w:rsidR="00F35922" w:rsidRDefault="00F35922" w:rsidP="00C9418C">
      <w:pPr>
        <w:pStyle w:val="Prrafodelista"/>
        <w:numPr>
          <w:ilvl w:val="0"/>
          <w:numId w:val="10"/>
        </w:numPr>
        <w:spacing w:before="0" w:after="160" w:line="259" w:lineRule="auto"/>
        <w:ind w:left="1985" w:hanging="284"/>
        <w:jc w:val="both"/>
      </w:pPr>
      <w:r>
        <w:t>Sprite (opción que fue respuesta de 1 persona)</w:t>
      </w:r>
    </w:p>
    <w:p w14:paraId="6D0B1837" w14:textId="77777777" w:rsidR="00F35922" w:rsidRDefault="00F35922" w:rsidP="00C9418C">
      <w:pPr>
        <w:pStyle w:val="Prrafodelista"/>
        <w:numPr>
          <w:ilvl w:val="0"/>
          <w:numId w:val="10"/>
        </w:numPr>
        <w:spacing w:before="0" w:after="160" w:line="259" w:lineRule="auto"/>
        <w:ind w:left="1985" w:hanging="284"/>
        <w:jc w:val="both"/>
      </w:pPr>
      <w:r>
        <w:t>Manaos (opción no elegida por ningún integrante de la muestra elegida)</w:t>
      </w:r>
    </w:p>
    <w:p w14:paraId="5DACF821" w14:textId="77777777" w:rsidR="005E74B2" w:rsidRDefault="00F35922" w:rsidP="00C9418C">
      <w:pPr>
        <w:spacing w:before="0" w:after="160" w:line="259" w:lineRule="auto"/>
        <w:ind w:left="1701"/>
        <w:jc w:val="both"/>
      </w:pPr>
      <w:r>
        <w:t>Los valores absolutos serían la cantidad de personas que respondió a cada opción (como está indicado arriba) y los valores relativos serían: el 60% prefiere tomar Coca-Cola, el 30% Agua y el 10% Sprite.</w:t>
      </w:r>
    </w:p>
    <w:p w14:paraId="4FB7F775" w14:textId="77777777" w:rsidR="00B813F6" w:rsidRDefault="00B813F6" w:rsidP="00C9418C">
      <w:pPr>
        <w:pStyle w:val="Prrafodelista"/>
        <w:numPr>
          <w:ilvl w:val="1"/>
          <w:numId w:val="9"/>
        </w:numPr>
        <w:spacing w:before="0" w:after="160" w:line="259" w:lineRule="auto"/>
        <w:jc w:val="both"/>
      </w:pPr>
      <w:r>
        <w:t>CURSOGRAMA: posee mucho detalle.</w:t>
      </w:r>
    </w:p>
    <w:p w14:paraId="5F9D2BCD" w14:textId="77777777" w:rsidR="002A37CF" w:rsidRDefault="002A37CF" w:rsidP="00C9418C">
      <w:pPr>
        <w:pStyle w:val="Ttulo4"/>
        <w:jc w:val="both"/>
      </w:pPr>
      <w:r>
        <w:t>eN RESUMEN…</w:t>
      </w:r>
    </w:p>
    <w:tbl>
      <w:tblPr>
        <w:tblStyle w:val="Tablanormal3"/>
        <w:tblW w:w="0" w:type="auto"/>
        <w:tblLook w:val="04A0" w:firstRow="1" w:lastRow="0" w:firstColumn="1" w:lastColumn="0" w:noHBand="0" w:noVBand="1"/>
      </w:tblPr>
      <w:tblGrid>
        <w:gridCol w:w="5395"/>
        <w:gridCol w:w="5395"/>
      </w:tblGrid>
      <w:tr w:rsidR="002A37CF" w14:paraId="3F3C0574" w14:textId="77777777" w:rsidTr="002A37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2BA651AF" w14:textId="77777777" w:rsidR="002A37CF" w:rsidRDefault="002A37CF" w:rsidP="00C9418C">
            <w:pPr>
              <w:jc w:val="both"/>
            </w:pPr>
            <w:r>
              <w:t>Estudio preliminar</w:t>
            </w:r>
          </w:p>
        </w:tc>
        <w:tc>
          <w:tcPr>
            <w:tcW w:w="5395" w:type="dxa"/>
          </w:tcPr>
          <w:p w14:paraId="269863DE" w14:textId="77777777" w:rsidR="002A37CF" w:rsidRDefault="002A37CF" w:rsidP="00C9418C">
            <w:pPr>
              <w:jc w:val="both"/>
              <w:cnfStyle w:val="100000000000" w:firstRow="1" w:lastRow="0" w:firstColumn="0" w:lastColumn="0" w:oddVBand="0" w:evenVBand="0" w:oddHBand="0" w:evenHBand="0" w:firstRowFirstColumn="0" w:firstRowLastColumn="0" w:lastRowFirstColumn="0" w:lastRowLastColumn="0"/>
            </w:pPr>
            <w:r>
              <w:t>relevamiento</w:t>
            </w:r>
          </w:p>
        </w:tc>
      </w:tr>
      <w:tr w:rsidR="002A37CF" w14:paraId="535F43B9" w14:textId="77777777" w:rsidTr="002A3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CAA09C1" w14:textId="77777777" w:rsidR="002A37CF" w:rsidRDefault="002A37CF" w:rsidP="00C9418C">
            <w:pPr>
              <w:jc w:val="both"/>
            </w:pPr>
            <w:r>
              <w:t xml:space="preserve">primera </w:t>
            </w:r>
            <w:r w:rsidRPr="002A37CF">
              <w:t>instancia</w:t>
            </w:r>
            <w:r>
              <w:t xml:space="preserve"> donde se conoce al problema</w:t>
            </w:r>
          </w:p>
        </w:tc>
        <w:tc>
          <w:tcPr>
            <w:tcW w:w="5395" w:type="dxa"/>
          </w:tcPr>
          <w:p w14:paraId="2245306B" w14:textId="77777777" w:rsidR="002A37CF" w:rsidRPr="002A37CF" w:rsidRDefault="002A37CF" w:rsidP="00C9418C">
            <w:pPr>
              <w:jc w:val="both"/>
              <w:cnfStyle w:val="000000100000" w:firstRow="0" w:lastRow="0" w:firstColumn="0" w:lastColumn="0" w:oddVBand="0" w:evenVBand="0" w:oddHBand="1" w:evenHBand="0" w:firstRowFirstColumn="0" w:firstRowLastColumn="0" w:lastRowFirstColumn="0" w:lastRowLastColumn="0"/>
              <w:rPr>
                <w:b/>
              </w:rPr>
            </w:pPr>
            <w:r w:rsidRPr="002A37CF">
              <w:rPr>
                <w:b/>
              </w:rPr>
              <w:t>PRO</w:t>
            </w:r>
            <w:r>
              <w:rPr>
                <w:b/>
              </w:rPr>
              <w:t>FUNDIZACIÓN DEL PROBLEMA</w:t>
            </w:r>
          </w:p>
        </w:tc>
      </w:tr>
      <w:tr w:rsidR="002A37CF" w14:paraId="100B609B" w14:textId="77777777" w:rsidTr="002A37CF">
        <w:tc>
          <w:tcPr>
            <w:cnfStyle w:val="001000000000" w:firstRow="0" w:lastRow="0" w:firstColumn="1" w:lastColumn="0" w:oddVBand="0" w:evenVBand="0" w:oddHBand="0" w:evenHBand="0" w:firstRowFirstColumn="0" w:firstRowLastColumn="0" w:lastRowFirstColumn="0" w:lastRowLastColumn="0"/>
            <w:tcW w:w="5395" w:type="dxa"/>
          </w:tcPr>
          <w:p w14:paraId="08B5FBA8" w14:textId="77777777" w:rsidR="002A37CF" w:rsidRDefault="002A37CF" w:rsidP="00C9418C">
            <w:pPr>
              <w:jc w:val="both"/>
            </w:pPr>
            <w:r>
              <w:t>PUEDE SER SALTEADO (SI EL ENTE QUE REALIZA LA CREACIÓN DEL SISTEMA ES INTERNO A LA ORG.)</w:t>
            </w:r>
          </w:p>
        </w:tc>
        <w:tc>
          <w:tcPr>
            <w:tcW w:w="5395" w:type="dxa"/>
          </w:tcPr>
          <w:p w14:paraId="488421A4" w14:textId="77777777" w:rsidR="002A37CF" w:rsidRPr="002A37CF" w:rsidRDefault="002A37CF" w:rsidP="00C9418C">
            <w:pPr>
              <w:jc w:val="both"/>
              <w:cnfStyle w:val="000000000000" w:firstRow="0" w:lastRow="0" w:firstColumn="0" w:lastColumn="0" w:oddVBand="0" w:evenVBand="0" w:oddHBand="0" w:evenHBand="0" w:firstRowFirstColumn="0" w:firstRowLastColumn="0" w:lastRowFirstColumn="0" w:lastRowLastColumn="0"/>
              <w:rPr>
                <w:b/>
              </w:rPr>
            </w:pPr>
            <w:r>
              <w:rPr>
                <w:b/>
              </w:rPr>
              <w:t>NO PUEDE SER SALTEADO</w:t>
            </w:r>
          </w:p>
        </w:tc>
      </w:tr>
      <w:tr w:rsidR="002A37CF" w14:paraId="1BADDD21" w14:textId="77777777" w:rsidTr="002A3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F85CD7D" w14:textId="77777777" w:rsidR="002A37CF" w:rsidRDefault="002A37CF" w:rsidP="00C9418C">
            <w:pPr>
              <w:jc w:val="both"/>
            </w:pPr>
            <w:r>
              <w:t>NO ES NECESARIO DETENER LA PRODUCTIVIDAD (EXISTEN TÉCNICAS NO INVASIVAS)</w:t>
            </w:r>
          </w:p>
        </w:tc>
        <w:tc>
          <w:tcPr>
            <w:tcW w:w="5395" w:type="dxa"/>
          </w:tcPr>
          <w:p w14:paraId="6B28EA35" w14:textId="77777777" w:rsidR="002A37CF" w:rsidRDefault="002A37CF" w:rsidP="00C9418C">
            <w:pPr>
              <w:jc w:val="both"/>
              <w:cnfStyle w:val="000000100000" w:firstRow="0" w:lastRow="0" w:firstColumn="0" w:lastColumn="0" w:oddVBand="0" w:evenVBand="0" w:oddHBand="1" w:evenHBand="0" w:firstRowFirstColumn="0" w:firstRowLastColumn="0" w:lastRowFirstColumn="0" w:lastRowLastColumn="0"/>
              <w:rPr>
                <w:b/>
              </w:rPr>
            </w:pPr>
            <w:r>
              <w:rPr>
                <w:b/>
              </w:rPr>
              <w:t>ES NECESARIO QUE QUIEN ESTE SIENDO ENTREVISTADO/CUESTIONADO PARE DE REALIZAR SUS ACTIVIDADES.</w:t>
            </w:r>
          </w:p>
        </w:tc>
      </w:tr>
      <w:tr w:rsidR="002A37CF" w14:paraId="7F67E2FF" w14:textId="77777777" w:rsidTr="002A37CF">
        <w:tc>
          <w:tcPr>
            <w:cnfStyle w:val="001000000000" w:firstRow="0" w:lastRow="0" w:firstColumn="1" w:lastColumn="0" w:oddVBand="0" w:evenVBand="0" w:oddHBand="0" w:evenHBand="0" w:firstRowFirstColumn="0" w:firstRowLastColumn="0" w:lastRowFirstColumn="0" w:lastRowLastColumn="0"/>
            <w:tcW w:w="5395" w:type="dxa"/>
          </w:tcPr>
          <w:p w14:paraId="780907C9" w14:textId="77777777" w:rsidR="002A37CF" w:rsidRDefault="002A37CF" w:rsidP="00C9418C">
            <w:pPr>
              <w:jc w:val="both"/>
            </w:pPr>
            <w:r>
              <w:t>ES EL HILO AL RELEVAMIENTO (ES LA BASE DE TODO, POR LO QUE EL PASO DE ESTA ETAPA AL RELEVAMIENTO ES UN HITO EN LA METODOLOGÍA)</w:t>
            </w:r>
          </w:p>
          <w:p w14:paraId="0D7CB132" w14:textId="77777777" w:rsidR="002A37CF" w:rsidRDefault="002A37CF" w:rsidP="00C9418C">
            <w:pPr>
              <w:jc w:val="both"/>
            </w:pPr>
            <w:r>
              <w:rPr>
                <w:lang w:eastAsia="es-AR"/>
              </w:rPr>
              <mc:AlternateContent>
                <mc:Choice Requires="wps">
                  <w:drawing>
                    <wp:anchor distT="0" distB="0" distL="114300" distR="114300" simplePos="0" relativeHeight="251658240" behindDoc="0" locked="0" layoutInCell="1" allowOverlap="1" wp14:anchorId="43D6ADD0" wp14:editId="1DD6D2F1">
                      <wp:simplePos x="0" y="0"/>
                      <wp:positionH relativeFrom="column">
                        <wp:posOffset>1531620</wp:posOffset>
                      </wp:positionH>
                      <wp:positionV relativeFrom="paragraph">
                        <wp:posOffset>28575</wp:posOffset>
                      </wp:positionV>
                      <wp:extent cx="149469" cy="246185"/>
                      <wp:effectExtent l="19050" t="0" r="22225" b="40005"/>
                      <wp:wrapNone/>
                      <wp:docPr id="3" name="Flecha abajo 3"/>
                      <wp:cNvGraphicFramePr/>
                      <a:graphic xmlns:a="http://schemas.openxmlformats.org/drawingml/2006/main">
                        <a:graphicData uri="http://schemas.microsoft.com/office/word/2010/wordprocessingShape">
                          <wps:wsp>
                            <wps:cNvSpPr/>
                            <wps:spPr>
                              <a:xfrm>
                                <a:off x="0" y="0"/>
                                <a:ext cx="149469" cy="2461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A874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 o:spid="_x0000_s1026" type="#_x0000_t67" style="position:absolute;margin-left:120.6pt;margin-top:2.25pt;width:11.75pt;height:1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" adj="15043" fillcolor="#2c2c2c [3200]" strokecolor="#151515 [1600]" strokeweight="1pt"/>
                  </w:pict>
                </mc:Fallback>
              </mc:AlternateContent>
            </w:r>
            <w:r>
              <w:t xml:space="preserve">                                                       </w:t>
            </w:r>
          </w:p>
          <w:p w14:paraId="03A6725B" w14:textId="77777777" w:rsidR="002A37CF" w:rsidRPr="00907A24" w:rsidRDefault="00907A24" w:rsidP="00C9418C">
            <w:pPr>
              <w:jc w:val="both"/>
              <w:rPr>
                <w:b w:val="0"/>
              </w:rPr>
            </w:pPr>
            <w:r w:rsidRPr="00907A24">
              <w:rPr>
                <w:b w:val="0"/>
                <w:caps w:val="0"/>
              </w:rPr>
              <w:t>Por lo que en cuanto a cobrar o no en esta etapa</w:t>
            </w:r>
            <w:r w:rsidR="002A37CF" w:rsidRPr="00907A24">
              <w:rPr>
                <w:b w:val="0"/>
              </w:rPr>
              <w:t>…</w:t>
            </w:r>
          </w:p>
          <w:p w14:paraId="237DC076" w14:textId="77777777" w:rsidR="002A37CF" w:rsidRDefault="002A37CF" w:rsidP="00C9418C">
            <w:pPr>
              <w:jc w:val="both"/>
              <w:rPr>
                <w:b w:val="0"/>
              </w:rPr>
            </w:pPr>
            <w:r w:rsidRPr="00907A24">
              <w:rPr>
                <w:b w:val="0"/>
              </w:rPr>
              <w:t>…</w:t>
            </w:r>
            <w:r w:rsidR="00907A24" w:rsidRPr="00907A24">
              <w:rPr>
                <w:b w:val="0"/>
                <w:caps w:val="0"/>
              </w:rPr>
              <w:t xml:space="preserve"> profesionalmente es recomendable poner un costo (para la valoración del trabajo</w:t>
            </w:r>
            <w:r w:rsidR="00424535">
              <w:rPr>
                <w:b w:val="0"/>
                <w:caps w:val="0"/>
              </w:rPr>
              <w:t>) verificando con el mercado</w:t>
            </w:r>
            <w:r w:rsidR="00907A24">
              <w:rPr>
                <w:b w:val="0"/>
              </w:rPr>
              <w:t>.</w:t>
            </w:r>
          </w:p>
          <w:p w14:paraId="2A4D3993" w14:textId="77777777" w:rsidR="00907A24" w:rsidRDefault="00907A24" w:rsidP="00C9418C">
            <w:pPr>
              <w:jc w:val="both"/>
              <w:rPr>
                <w:b w:val="0"/>
              </w:rPr>
            </w:pPr>
            <w:r>
              <w:rPr>
                <w:b w:val="0"/>
              </w:rPr>
              <w:t xml:space="preserve">… </w:t>
            </w:r>
            <w:r>
              <w:rPr>
                <w:b w:val="0"/>
                <w:caps w:val="0"/>
              </w:rPr>
              <w:t>previamente se debe pactar el tiempo y el costo que conllevaría realizar todo el sistema (se da una estimación). En caso que haya retrasos estos se multarían de alguna manera.</w:t>
            </w:r>
          </w:p>
          <w:p w14:paraId="6FA6738C" w14:textId="77777777" w:rsidR="00907A24" w:rsidRDefault="00907A24" w:rsidP="00C9418C">
            <w:pPr>
              <w:jc w:val="both"/>
              <w:rPr>
                <w:b w:val="0"/>
                <w:caps w:val="0"/>
              </w:rPr>
            </w:pPr>
            <w:r>
              <w:rPr>
                <w:b w:val="0"/>
                <w:caps w:val="0"/>
              </w:rPr>
              <w:t>Por lo general la paga se realiza:</w:t>
            </w:r>
          </w:p>
          <w:p w14:paraId="5FABB612" w14:textId="77777777" w:rsidR="00907A24" w:rsidRPr="00907A24" w:rsidRDefault="00907A24" w:rsidP="00C9418C">
            <w:pPr>
              <w:pStyle w:val="Prrafodelista"/>
              <w:numPr>
                <w:ilvl w:val="3"/>
                <w:numId w:val="9"/>
              </w:numPr>
              <w:ind w:left="459" w:hanging="141"/>
              <w:jc w:val="both"/>
            </w:pPr>
            <w:r>
              <w:rPr>
                <w:b w:val="0"/>
                <w:caps w:val="0"/>
              </w:rPr>
              <w:t>Acreditando cierta cantidad de dinero.</w:t>
            </w:r>
          </w:p>
          <w:p w14:paraId="5974C640" w14:textId="77777777" w:rsidR="00907A24" w:rsidRPr="00907A24" w:rsidRDefault="00907A24" w:rsidP="00C9418C">
            <w:pPr>
              <w:pStyle w:val="Prrafodelista"/>
              <w:numPr>
                <w:ilvl w:val="3"/>
                <w:numId w:val="9"/>
              </w:numPr>
              <w:ind w:left="459" w:hanging="141"/>
              <w:jc w:val="both"/>
            </w:pPr>
            <w:r>
              <w:rPr>
                <w:b w:val="0"/>
              </w:rPr>
              <w:t>C</w:t>
            </w:r>
            <w:r>
              <w:rPr>
                <w:b w:val="0"/>
                <w:caps w:val="0"/>
              </w:rPr>
              <w:t>obrando lo que se debe cobrar.</w:t>
            </w:r>
          </w:p>
          <w:p w14:paraId="6FE66CCC" w14:textId="77777777" w:rsidR="002A37CF" w:rsidRPr="00907A24" w:rsidRDefault="00907A24" w:rsidP="00C9418C">
            <w:pPr>
              <w:pStyle w:val="Prrafodelista"/>
              <w:numPr>
                <w:ilvl w:val="3"/>
                <w:numId w:val="9"/>
              </w:numPr>
              <w:ind w:left="459" w:hanging="141"/>
              <w:jc w:val="both"/>
            </w:pPr>
            <w:r>
              <w:rPr>
                <w:b w:val="0"/>
                <w:caps w:val="0"/>
              </w:rPr>
              <w:t>Realizando una bonificación del cobro del Est. Preliminar.</w:t>
            </w:r>
          </w:p>
        </w:tc>
        <w:tc>
          <w:tcPr>
            <w:tcW w:w="5395" w:type="dxa"/>
          </w:tcPr>
          <w:p w14:paraId="75E8CF5C" w14:textId="77777777" w:rsidR="002A37CF" w:rsidRDefault="002A37CF" w:rsidP="00C9418C">
            <w:pPr>
              <w:jc w:val="both"/>
              <w:cnfStyle w:val="000000000000" w:firstRow="0" w:lastRow="0" w:firstColumn="0" w:lastColumn="0" w:oddVBand="0" w:evenVBand="0" w:oddHBand="0" w:evenHBand="0" w:firstRowFirstColumn="0" w:firstRowLastColumn="0" w:lastRowFirstColumn="0" w:lastRowLastColumn="0"/>
              <w:rPr>
                <w:b/>
              </w:rPr>
            </w:pPr>
          </w:p>
        </w:tc>
      </w:tr>
    </w:tbl>
    <w:p w14:paraId="4F7C441A" w14:textId="77777777" w:rsidR="00B813F6" w:rsidRPr="00943BA2" w:rsidRDefault="00B813F6" w:rsidP="00C9418C">
      <w:pPr>
        <w:spacing w:before="0" w:after="160" w:line="259" w:lineRule="auto"/>
        <w:jc w:val="both"/>
      </w:pPr>
    </w:p>
    <w:p w14:paraId="6D4D6FD6" w14:textId="77777777" w:rsidR="00A900FD" w:rsidRPr="006127A9" w:rsidRDefault="00210793" w:rsidP="00C9418C">
      <w:pPr>
        <w:pStyle w:val="Ttulo3"/>
        <w:jc w:val="both"/>
        <w:rPr>
          <w:b/>
          <w:highlight w:val="cyan"/>
          <w:shd w:val="clear" w:color="auto" w:fill="FFFFFF"/>
        </w:rPr>
      </w:pPr>
      <w:r w:rsidRPr="006127A9">
        <w:rPr>
          <w:rFonts w:cs="Times New Roman"/>
          <w:b/>
          <w:highlight w:val="cyan"/>
        </w:rPr>
        <w:t>Estudio de factibilidad:</w:t>
      </w:r>
    </w:p>
    <w:p w14:paraId="4EC84F24" w14:textId="77777777" w:rsidR="00CE5732" w:rsidRDefault="00FA517A" w:rsidP="00C9418C">
      <w:pPr>
        <w:jc w:val="both"/>
        <w:rPr>
          <w:rFonts w:cs="Times New Roman"/>
        </w:rPr>
      </w:pPr>
      <w:r>
        <w:rPr>
          <w:rFonts w:cs="Times New Roman"/>
        </w:rPr>
        <w:t>E</w:t>
      </w:r>
      <w:r w:rsidR="004270BF">
        <w:rPr>
          <w:rFonts w:cs="Times New Roman"/>
        </w:rPr>
        <w:t>sta etapa</w:t>
      </w:r>
      <w:r>
        <w:rPr>
          <w:rFonts w:cs="Times New Roman"/>
        </w:rPr>
        <w:t xml:space="preserve"> consiste en el análisis de las condiciones adecuadas para poner en marcha un proyecto y tener certeza de éxito (poseer un marco de seguridad razonable). </w:t>
      </w:r>
    </w:p>
    <w:p w14:paraId="7590EF37" w14:textId="77777777" w:rsidR="00CE5732" w:rsidRDefault="00CE5732" w:rsidP="00C9418C">
      <w:pPr>
        <w:jc w:val="both"/>
        <w:rPr>
          <w:rFonts w:cs="Times New Roman"/>
        </w:rPr>
      </w:pPr>
      <w:r>
        <w:rPr>
          <w:rFonts w:cs="Times New Roman"/>
        </w:rPr>
        <w:t>Se deben cumplir 3 aspectos</w:t>
      </w:r>
      <w:r w:rsidR="00912527">
        <w:rPr>
          <w:rFonts w:cs="Times New Roman"/>
        </w:rPr>
        <w:t xml:space="preserve"> de forma ordenada:</w:t>
      </w:r>
    </w:p>
    <w:p w14:paraId="54361AB3" w14:textId="77777777" w:rsidR="00912527" w:rsidRDefault="00912527" w:rsidP="00B6293C">
      <w:pPr>
        <w:pStyle w:val="Prrafodelista"/>
        <w:numPr>
          <w:ilvl w:val="0"/>
          <w:numId w:val="14"/>
        </w:numPr>
        <w:ind w:hanging="294"/>
        <w:jc w:val="both"/>
        <w:rPr>
          <w:rFonts w:cs="Times New Roman"/>
        </w:rPr>
      </w:pPr>
      <w:r w:rsidRPr="00912527">
        <w:rPr>
          <w:rFonts w:cs="Times New Roman"/>
          <w:highlight w:val="yellow"/>
        </w:rPr>
        <w:t>TÉCNICO</w:t>
      </w:r>
      <w:r>
        <w:rPr>
          <w:rFonts w:cs="Times New Roman"/>
        </w:rPr>
        <w:t>: variables exógenas que influyen o pueden influir en la organización (en su comportamiento) donde se realizara el nuevo sistema. Estas son NO controlables pero se deben considerar debido a que impactan de forma directa. A partir de un análisis en el entorno de la organización, es decir, en el aspecto técnico de ésta se puede determinar si el proyecto es viable.</w:t>
      </w:r>
    </w:p>
    <w:p w14:paraId="3AAB1979" w14:textId="77777777" w:rsidR="00912527" w:rsidRPr="00963166" w:rsidRDefault="00912527" w:rsidP="004531CB">
      <w:pPr>
        <w:pStyle w:val="Prrafodelista"/>
        <w:numPr>
          <w:ilvl w:val="0"/>
          <w:numId w:val="14"/>
        </w:numPr>
        <w:ind w:hanging="294"/>
        <w:jc w:val="both"/>
        <w:rPr>
          <w:rFonts w:cs="Times New Roman"/>
        </w:rPr>
      </w:pPr>
      <w:r w:rsidRPr="00963166">
        <w:rPr>
          <w:rFonts w:cs="Times New Roman"/>
          <w:highlight w:val="darkYellow"/>
        </w:rPr>
        <w:t>ECONÓMICO</w:t>
      </w:r>
      <w:r w:rsidRPr="00963166">
        <w:rPr>
          <w:rFonts w:cs="Times New Roman"/>
        </w:rPr>
        <w:t>: se mide la tasa de retorno de la inversión (la cual determina la factibilidad econ</w:t>
      </w:r>
      <w:r w:rsidR="004815F6" w:rsidRPr="00963166">
        <w:rPr>
          <w:rFonts w:cs="Times New Roman"/>
        </w:rPr>
        <w:t>ómica del proyecto)</w:t>
      </w:r>
      <w:r w:rsidRPr="00963166">
        <w:rPr>
          <w:rFonts w:cs="Times New Roman"/>
        </w:rPr>
        <w:t xml:space="preserve"> y se elige entre las distintas alternativas aquella </w:t>
      </w:r>
      <w:r w:rsidR="00963166" w:rsidRPr="00963166">
        <w:rPr>
          <w:rFonts w:cs="Times New Roman"/>
        </w:rPr>
        <w:t xml:space="preserve">que se encuentre en el límite del presupuesto que la realidad económica de la organización permita gastar y </w:t>
      </w:r>
      <w:r w:rsidRPr="00963166">
        <w:rPr>
          <w:rFonts w:cs="Times New Roman"/>
        </w:rPr>
        <w:t>tenga la menor tasa.</w:t>
      </w:r>
      <w:r w:rsidR="004815F6" w:rsidRPr="00963166">
        <w:rPr>
          <w:rFonts w:cs="Times New Roman"/>
        </w:rPr>
        <w:t xml:space="preserve"> Para realizar dicho análisis se requiere, además del equipo de proyecto, contar con personas con conocimientos contables y financieros (área contable de la organización o un ente externo contratado). </w:t>
      </w:r>
      <w:r w:rsidR="00B6293C" w:rsidRPr="00963166">
        <w:rPr>
          <w:rFonts w:cs="Times New Roman"/>
        </w:rPr>
        <w:t>En el aspecto económico se determina si la alternativa es conveniente.</w:t>
      </w:r>
    </w:p>
    <w:p w14:paraId="50FD05A2" w14:textId="77777777" w:rsidR="00912527" w:rsidRPr="004815F6" w:rsidRDefault="00912527" w:rsidP="00912527">
      <w:pPr>
        <w:pStyle w:val="Prrafodelista"/>
        <w:jc w:val="both"/>
        <w:rPr>
          <w:rFonts w:cs="Times New Roman"/>
        </w:rPr>
      </w:pPr>
      <m:oMathPara>
        <m:oMath>
          <m:r>
            <w:rPr>
              <w:rFonts w:ascii="Cambria Math" w:hAnsi="Cambria Math" w:cs="Times New Roman"/>
            </w:rPr>
            <m:t xml:space="preserve">TRI= </m:t>
          </m:r>
          <m:f>
            <m:fPr>
              <m:ctrlPr>
                <w:rPr>
                  <w:rFonts w:ascii="Cambria Math" w:hAnsi="Cambria Math" w:cs="Times New Roman"/>
                  <w:i/>
                </w:rPr>
              </m:ctrlPr>
            </m:fPr>
            <m:num>
              <m:r>
                <w:rPr>
                  <w:rFonts w:ascii="Cambria Math" w:hAnsi="Cambria Math" w:cs="Times New Roman"/>
                </w:rPr>
                <m:t>INVERSIÓN ESTIMADA</m:t>
              </m:r>
            </m:num>
            <m:den>
              <m:r>
                <w:rPr>
                  <w:rFonts w:ascii="Cambria Math" w:hAnsi="Cambria Math" w:cs="Times New Roman"/>
                </w:rPr>
                <m:t>UTILIDAD ESTIMADA</m:t>
              </m:r>
            </m:den>
          </m:f>
        </m:oMath>
      </m:oMathPara>
    </w:p>
    <w:p w14:paraId="15CDE70E" w14:textId="77777777" w:rsidR="004815F6" w:rsidRPr="004815F6" w:rsidRDefault="004815F6" w:rsidP="00963166">
      <w:pPr>
        <w:ind w:firstLine="720"/>
        <w:jc w:val="both"/>
        <w:rPr>
          <w:rFonts w:cs="Times New Roman"/>
        </w:rPr>
      </w:pPr>
      <w:r w:rsidRPr="004815F6">
        <w:rPr>
          <w:rFonts w:cs="Times New Roman"/>
        </w:rPr>
        <w:t xml:space="preserve">Ejemplo: </w:t>
      </w:r>
    </w:p>
    <w:p w14:paraId="1725B757" w14:textId="77777777" w:rsidR="004815F6" w:rsidRDefault="004815F6" w:rsidP="00912527">
      <w:pPr>
        <w:pStyle w:val="Prrafodelista"/>
        <w:jc w:val="both"/>
        <w:rPr>
          <w:rFonts w:cs="Times New Roman"/>
        </w:rPr>
      </w:pPr>
      <w:r>
        <w:rPr>
          <w:rFonts w:cs="Times New Roman"/>
        </w:rPr>
        <w:t xml:space="preserve">ALT1: posee una inversión de $20000 y una utilidad anual (promedio del ingreso por año) de $5000. </w:t>
      </w:r>
    </w:p>
    <w:p w14:paraId="1CF74160" w14:textId="77777777" w:rsidR="004815F6" w:rsidRDefault="004815F6" w:rsidP="00912527">
      <w:pPr>
        <w:pStyle w:val="Prrafodelista"/>
        <w:jc w:val="both"/>
        <w:rPr>
          <w:rFonts w:cs="Times New Roman"/>
        </w:rPr>
      </w:pPr>
      <w:r>
        <w:rPr>
          <w:rFonts w:cs="Times New Roman"/>
        </w:rPr>
        <w:t>ALT2: posee una inversión de $25000 y una utilidad anual (promedio del ingreso por año) de $7000</w:t>
      </w:r>
    </w:p>
    <w:p w14:paraId="5493BF43" w14:textId="77777777" w:rsidR="004815F6" w:rsidRPr="00912527" w:rsidRDefault="004815F6" w:rsidP="00912527">
      <w:pPr>
        <w:pStyle w:val="Prrafodelista"/>
        <w:jc w:val="both"/>
        <w:rPr>
          <w:rFonts w:cs="Times New Roman"/>
        </w:rPr>
      </w:pPr>
      <w:r>
        <w:rPr>
          <w:rFonts w:cs="Times New Roman"/>
        </w:rPr>
        <w:t>ALT3: posee una inversión de $30000 y una utilidad anual (promedio del ingreso por año) de $10000</w:t>
      </w:r>
    </w:p>
    <w:p w14:paraId="431D60CE" w14:textId="77777777" w:rsidR="004815F6" w:rsidRDefault="004815F6" w:rsidP="00C9418C">
      <w:pPr>
        <w:jc w:val="both"/>
        <w:rPr>
          <w:rFonts w:cs="Times New Roman"/>
        </w:rPr>
      </w:pPr>
      <w:r>
        <w:rPr>
          <w:rFonts w:cs="Times New Roman"/>
        </w:rPr>
        <w:tab/>
        <w:t xml:space="preserve">TRI </w:t>
      </w:r>
      <w:r>
        <w:rPr>
          <w:rFonts w:cs="Times New Roman"/>
          <w:vertAlign w:val="subscript"/>
        </w:rPr>
        <w:t xml:space="preserve">(1) </w:t>
      </w:r>
      <w:r>
        <w:rPr>
          <w:rFonts w:cs="Times New Roman"/>
        </w:rPr>
        <w:t xml:space="preserve">=4 </w:t>
      </w:r>
      <w:r>
        <w:rPr>
          <w:rFonts w:cs="Times New Roman"/>
        </w:rPr>
        <w:tab/>
      </w:r>
      <w:r>
        <w:rPr>
          <w:rFonts w:cs="Times New Roman"/>
        </w:rPr>
        <w:tab/>
        <w:t xml:space="preserve">TRI </w:t>
      </w:r>
      <w:r>
        <w:rPr>
          <w:rFonts w:cs="Times New Roman"/>
          <w:vertAlign w:val="subscript"/>
        </w:rPr>
        <w:t xml:space="preserve">(2) </w:t>
      </w:r>
      <w:r>
        <w:rPr>
          <w:rFonts w:cs="Times New Roman"/>
        </w:rPr>
        <w:t>=3,57</w:t>
      </w:r>
      <w:r>
        <w:rPr>
          <w:rFonts w:cs="Times New Roman"/>
        </w:rPr>
        <w:tab/>
      </w:r>
      <w:r>
        <w:rPr>
          <w:rFonts w:cs="Times New Roman"/>
        </w:rPr>
        <w:tab/>
        <w:t xml:space="preserve">TRI </w:t>
      </w:r>
      <w:r>
        <w:rPr>
          <w:rFonts w:cs="Times New Roman"/>
          <w:vertAlign w:val="subscript"/>
        </w:rPr>
        <w:t xml:space="preserve">(3) </w:t>
      </w:r>
      <w:r>
        <w:rPr>
          <w:rFonts w:cs="Times New Roman"/>
        </w:rPr>
        <w:t xml:space="preserve">=3   </w:t>
      </w:r>
    </w:p>
    <w:p w14:paraId="59179527" w14:textId="77777777" w:rsidR="00CE5732" w:rsidRDefault="004815F6" w:rsidP="00C9418C">
      <w:pPr>
        <w:jc w:val="both"/>
        <w:rPr>
          <w:rFonts w:cs="Times New Roman"/>
        </w:rPr>
      </w:pPr>
      <w:r>
        <w:rPr>
          <w:rFonts w:cs="Times New Roman"/>
        </w:rPr>
        <w:t xml:space="preserve"> =&gt; se elige la ALT3 debido a que en 3 años se recuperará lo que se invirtió y se comenzará a tener un ingreso genuino.</w:t>
      </w:r>
    </w:p>
    <w:p w14:paraId="78C1DC98" w14:textId="77777777" w:rsidR="00976D06" w:rsidRDefault="00976D06" w:rsidP="00C9418C">
      <w:pPr>
        <w:jc w:val="both"/>
        <w:rPr>
          <w:rFonts w:cs="Times New Roman"/>
        </w:rPr>
      </w:pPr>
      <w:r>
        <w:rPr>
          <w:rFonts w:cs="Times New Roman"/>
        </w:rPr>
        <w:t>Tener en cuenta que los prestamos aumentan el costo y por lo tanto impactan de forma negativa a la utilidad anual.</w:t>
      </w:r>
    </w:p>
    <w:p w14:paraId="4038B4D8" w14:textId="77777777" w:rsidR="00333088" w:rsidRDefault="00333088" w:rsidP="00333088">
      <w:pPr>
        <w:ind w:left="426" w:firstLine="283"/>
        <w:jc w:val="both"/>
        <w:rPr>
          <w:rFonts w:cs="Times New Roman"/>
        </w:rPr>
      </w:pPr>
      <w:r>
        <w:rPr>
          <w:rFonts w:cs="Times New Roman"/>
          <w:lang w:eastAsia="es-AR"/>
        </w:rPr>
        <mc:AlternateContent>
          <mc:Choice Requires="wpg">
            <w:drawing>
              <wp:anchor distT="0" distB="0" distL="114300" distR="114300" simplePos="0" relativeHeight="251678720" behindDoc="0" locked="0" layoutInCell="1" allowOverlap="1" wp14:anchorId="55671AE0" wp14:editId="6F7EED79">
                <wp:simplePos x="0" y="0"/>
                <wp:positionH relativeFrom="column">
                  <wp:posOffset>1381125</wp:posOffset>
                </wp:positionH>
                <wp:positionV relativeFrom="paragraph">
                  <wp:posOffset>868045</wp:posOffset>
                </wp:positionV>
                <wp:extent cx="3857625" cy="1666875"/>
                <wp:effectExtent l="19050" t="19050" r="28575" b="28575"/>
                <wp:wrapNone/>
                <wp:docPr id="20" name="Grupo 20"/>
                <wp:cNvGraphicFramePr/>
                <a:graphic xmlns:a="http://schemas.openxmlformats.org/drawingml/2006/main">
                  <a:graphicData uri="http://schemas.microsoft.com/office/word/2010/wordprocessingGroup">
                    <wpg:wgp>
                      <wpg:cNvGrpSpPr/>
                      <wpg:grpSpPr>
                        <a:xfrm>
                          <a:off x="0" y="0"/>
                          <a:ext cx="3857625" cy="1666875"/>
                          <a:chOff x="0" y="0"/>
                          <a:chExt cx="3857625" cy="1666875"/>
                        </a:xfrm>
                      </wpg:grpSpPr>
                      <wps:wsp>
                        <wps:cNvPr id="8" name="Elipse 8"/>
                        <wps:cNvSpPr/>
                        <wps:spPr>
                          <a:xfrm>
                            <a:off x="1143000" y="142875"/>
                            <a:ext cx="1440000" cy="144000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76FE1EF" w14:textId="77777777" w:rsidR="00C57E3F" w:rsidRDefault="00C57E3F" w:rsidP="00333088">
                              <w:pPr>
                                <w:jc w:val="center"/>
                              </w:pPr>
                              <w:r>
                                <w:t>OPERTATIVO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orma libre 10"/>
                        <wps:cNvSpPr/>
                        <wps:spPr>
                          <a:xfrm>
                            <a:off x="1028700" y="0"/>
                            <a:ext cx="1771982" cy="1666875"/>
                          </a:xfrm>
                          <a:custGeom>
                            <a:avLst/>
                            <a:gdLst>
                              <a:gd name="connsiteX0" fmla="*/ 66675 w 1771982"/>
                              <a:gd name="connsiteY0" fmla="*/ 876300 h 1666875"/>
                              <a:gd name="connsiteX1" fmla="*/ 257175 w 1771982"/>
                              <a:gd name="connsiteY1" fmla="*/ 876300 h 1666875"/>
                              <a:gd name="connsiteX2" fmla="*/ 285750 w 1771982"/>
                              <a:gd name="connsiteY2" fmla="*/ 857250 h 1666875"/>
                              <a:gd name="connsiteX3" fmla="*/ 295275 w 1771982"/>
                              <a:gd name="connsiteY3" fmla="*/ 828675 h 1666875"/>
                              <a:gd name="connsiteX4" fmla="*/ 285750 w 1771982"/>
                              <a:gd name="connsiteY4" fmla="*/ 752475 h 1666875"/>
                              <a:gd name="connsiteX5" fmla="*/ 219075 w 1771982"/>
                              <a:gd name="connsiteY5" fmla="*/ 676275 h 1666875"/>
                              <a:gd name="connsiteX6" fmla="*/ 190500 w 1771982"/>
                              <a:gd name="connsiteY6" fmla="*/ 647700 h 1666875"/>
                              <a:gd name="connsiteX7" fmla="*/ 133350 w 1771982"/>
                              <a:gd name="connsiteY7" fmla="*/ 609600 h 1666875"/>
                              <a:gd name="connsiteX8" fmla="*/ 76200 w 1771982"/>
                              <a:gd name="connsiteY8" fmla="*/ 561975 h 1666875"/>
                              <a:gd name="connsiteX9" fmla="*/ 38100 w 1771982"/>
                              <a:gd name="connsiteY9" fmla="*/ 504825 h 1666875"/>
                              <a:gd name="connsiteX10" fmla="*/ 47625 w 1771982"/>
                              <a:gd name="connsiteY10" fmla="*/ 466725 h 1666875"/>
                              <a:gd name="connsiteX11" fmla="*/ 133350 w 1771982"/>
                              <a:gd name="connsiteY11" fmla="*/ 419100 h 1666875"/>
                              <a:gd name="connsiteX12" fmla="*/ 285750 w 1771982"/>
                              <a:gd name="connsiteY12" fmla="*/ 428625 h 1666875"/>
                              <a:gd name="connsiteX13" fmla="*/ 333375 w 1771982"/>
                              <a:gd name="connsiteY13" fmla="*/ 438150 h 1666875"/>
                              <a:gd name="connsiteX14" fmla="*/ 485775 w 1771982"/>
                              <a:gd name="connsiteY14" fmla="*/ 428625 h 1666875"/>
                              <a:gd name="connsiteX15" fmla="*/ 495300 w 1771982"/>
                              <a:gd name="connsiteY15" fmla="*/ 400050 h 1666875"/>
                              <a:gd name="connsiteX16" fmla="*/ 476250 w 1771982"/>
                              <a:gd name="connsiteY16" fmla="*/ 209550 h 1666875"/>
                              <a:gd name="connsiteX17" fmla="*/ 485775 w 1771982"/>
                              <a:gd name="connsiteY17" fmla="*/ 123825 h 1666875"/>
                              <a:gd name="connsiteX18" fmla="*/ 600075 w 1771982"/>
                              <a:gd name="connsiteY18" fmla="*/ 114300 h 1666875"/>
                              <a:gd name="connsiteX19" fmla="*/ 628650 w 1771982"/>
                              <a:gd name="connsiteY19" fmla="*/ 133350 h 1666875"/>
                              <a:gd name="connsiteX20" fmla="*/ 638175 w 1771982"/>
                              <a:gd name="connsiteY20" fmla="*/ 161925 h 1666875"/>
                              <a:gd name="connsiteX21" fmla="*/ 657225 w 1771982"/>
                              <a:gd name="connsiteY21" fmla="*/ 190500 h 1666875"/>
                              <a:gd name="connsiteX22" fmla="*/ 666750 w 1771982"/>
                              <a:gd name="connsiteY22" fmla="*/ 257175 h 1666875"/>
                              <a:gd name="connsiteX23" fmla="*/ 676275 w 1771982"/>
                              <a:gd name="connsiteY23" fmla="*/ 285750 h 1666875"/>
                              <a:gd name="connsiteX24" fmla="*/ 714375 w 1771982"/>
                              <a:gd name="connsiteY24" fmla="*/ 304800 h 1666875"/>
                              <a:gd name="connsiteX25" fmla="*/ 904875 w 1771982"/>
                              <a:gd name="connsiteY25" fmla="*/ 295275 h 1666875"/>
                              <a:gd name="connsiteX26" fmla="*/ 933450 w 1771982"/>
                              <a:gd name="connsiteY26" fmla="*/ 285750 h 1666875"/>
                              <a:gd name="connsiteX27" fmla="*/ 952500 w 1771982"/>
                              <a:gd name="connsiteY27" fmla="*/ 228600 h 1666875"/>
                              <a:gd name="connsiteX28" fmla="*/ 971550 w 1771982"/>
                              <a:gd name="connsiteY28" fmla="*/ 200025 h 1666875"/>
                              <a:gd name="connsiteX29" fmla="*/ 990600 w 1771982"/>
                              <a:gd name="connsiteY29" fmla="*/ 142875 h 1666875"/>
                              <a:gd name="connsiteX30" fmla="*/ 1057275 w 1771982"/>
                              <a:gd name="connsiteY30" fmla="*/ 57150 h 1666875"/>
                              <a:gd name="connsiteX31" fmla="*/ 1085850 w 1771982"/>
                              <a:gd name="connsiteY31" fmla="*/ 47625 h 1666875"/>
                              <a:gd name="connsiteX32" fmla="*/ 1114425 w 1771982"/>
                              <a:gd name="connsiteY32" fmla="*/ 28575 h 1666875"/>
                              <a:gd name="connsiteX33" fmla="*/ 1181100 w 1771982"/>
                              <a:gd name="connsiteY33" fmla="*/ 0 h 1666875"/>
                              <a:gd name="connsiteX34" fmla="*/ 1228725 w 1771982"/>
                              <a:gd name="connsiteY34" fmla="*/ 9525 h 1666875"/>
                              <a:gd name="connsiteX35" fmla="*/ 1257300 w 1771982"/>
                              <a:gd name="connsiteY35" fmla="*/ 76200 h 1666875"/>
                              <a:gd name="connsiteX36" fmla="*/ 1247775 w 1771982"/>
                              <a:gd name="connsiteY36" fmla="*/ 238125 h 1666875"/>
                              <a:gd name="connsiteX37" fmla="*/ 1238250 w 1771982"/>
                              <a:gd name="connsiteY37" fmla="*/ 266700 h 1666875"/>
                              <a:gd name="connsiteX38" fmla="*/ 1247775 w 1771982"/>
                              <a:gd name="connsiteY38" fmla="*/ 390525 h 1666875"/>
                              <a:gd name="connsiteX39" fmla="*/ 1257300 w 1771982"/>
                              <a:gd name="connsiteY39" fmla="*/ 419100 h 1666875"/>
                              <a:gd name="connsiteX40" fmla="*/ 1314450 w 1771982"/>
                              <a:gd name="connsiteY40" fmla="*/ 438150 h 1666875"/>
                              <a:gd name="connsiteX41" fmla="*/ 1647825 w 1771982"/>
                              <a:gd name="connsiteY41" fmla="*/ 447675 h 1666875"/>
                              <a:gd name="connsiteX42" fmla="*/ 1733550 w 1771982"/>
                              <a:gd name="connsiteY42" fmla="*/ 485775 h 1666875"/>
                              <a:gd name="connsiteX43" fmla="*/ 1771650 w 1771982"/>
                              <a:gd name="connsiteY43" fmla="*/ 542925 h 1666875"/>
                              <a:gd name="connsiteX44" fmla="*/ 1762125 w 1771982"/>
                              <a:gd name="connsiteY44" fmla="*/ 600075 h 1666875"/>
                              <a:gd name="connsiteX45" fmla="*/ 1733550 w 1771982"/>
                              <a:gd name="connsiteY45" fmla="*/ 628650 h 1666875"/>
                              <a:gd name="connsiteX46" fmla="*/ 1676400 w 1771982"/>
                              <a:gd name="connsiteY46" fmla="*/ 666750 h 1666875"/>
                              <a:gd name="connsiteX47" fmla="*/ 1647825 w 1771982"/>
                              <a:gd name="connsiteY47" fmla="*/ 685800 h 1666875"/>
                              <a:gd name="connsiteX48" fmla="*/ 1619250 w 1771982"/>
                              <a:gd name="connsiteY48" fmla="*/ 704850 h 1666875"/>
                              <a:gd name="connsiteX49" fmla="*/ 1590675 w 1771982"/>
                              <a:gd name="connsiteY49" fmla="*/ 714375 h 1666875"/>
                              <a:gd name="connsiteX50" fmla="*/ 1543050 w 1771982"/>
                              <a:gd name="connsiteY50" fmla="*/ 771525 h 1666875"/>
                              <a:gd name="connsiteX51" fmla="*/ 1524000 w 1771982"/>
                              <a:gd name="connsiteY51" fmla="*/ 828675 h 1666875"/>
                              <a:gd name="connsiteX52" fmla="*/ 1533525 w 1771982"/>
                              <a:gd name="connsiteY52" fmla="*/ 914400 h 1666875"/>
                              <a:gd name="connsiteX53" fmla="*/ 1552575 w 1771982"/>
                              <a:gd name="connsiteY53" fmla="*/ 971550 h 1666875"/>
                              <a:gd name="connsiteX54" fmla="*/ 1609725 w 1771982"/>
                              <a:gd name="connsiteY54" fmla="*/ 1104900 h 1666875"/>
                              <a:gd name="connsiteX55" fmla="*/ 1628775 w 1771982"/>
                              <a:gd name="connsiteY55" fmla="*/ 1133475 h 1666875"/>
                              <a:gd name="connsiteX56" fmla="*/ 1628775 w 1771982"/>
                              <a:gd name="connsiteY56" fmla="*/ 1247775 h 1666875"/>
                              <a:gd name="connsiteX57" fmla="*/ 1571625 w 1771982"/>
                              <a:gd name="connsiteY57" fmla="*/ 1266825 h 1666875"/>
                              <a:gd name="connsiteX58" fmla="*/ 1266825 w 1771982"/>
                              <a:gd name="connsiteY58" fmla="*/ 1276350 h 1666875"/>
                              <a:gd name="connsiteX59" fmla="*/ 1257300 w 1771982"/>
                              <a:gd name="connsiteY59" fmla="*/ 1304925 h 1666875"/>
                              <a:gd name="connsiteX60" fmla="*/ 1238250 w 1771982"/>
                              <a:gd name="connsiteY60" fmla="*/ 1333500 h 1666875"/>
                              <a:gd name="connsiteX61" fmla="*/ 1228725 w 1771982"/>
                              <a:gd name="connsiteY61" fmla="*/ 1590675 h 1666875"/>
                              <a:gd name="connsiteX62" fmla="*/ 1181100 w 1771982"/>
                              <a:gd name="connsiteY62" fmla="*/ 1628775 h 1666875"/>
                              <a:gd name="connsiteX63" fmla="*/ 1152525 w 1771982"/>
                              <a:gd name="connsiteY63" fmla="*/ 1647825 h 1666875"/>
                              <a:gd name="connsiteX64" fmla="*/ 1095375 w 1771982"/>
                              <a:gd name="connsiteY64" fmla="*/ 1666875 h 1666875"/>
                              <a:gd name="connsiteX65" fmla="*/ 981075 w 1771982"/>
                              <a:gd name="connsiteY65" fmla="*/ 1657350 h 1666875"/>
                              <a:gd name="connsiteX66" fmla="*/ 952500 w 1771982"/>
                              <a:gd name="connsiteY66" fmla="*/ 1647825 h 1666875"/>
                              <a:gd name="connsiteX67" fmla="*/ 933450 w 1771982"/>
                              <a:gd name="connsiteY67" fmla="*/ 1590675 h 1666875"/>
                              <a:gd name="connsiteX68" fmla="*/ 914400 w 1771982"/>
                              <a:gd name="connsiteY68" fmla="*/ 1524000 h 1666875"/>
                              <a:gd name="connsiteX69" fmla="*/ 904875 w 1771982"/>
                              <a:gd name="connsiteY69" fmla="*/ 1485900 h 1666875"/>
                              <a:gd name="connsiteX70" fmla="*/ 885825 w 1771982"/>
                              <a:gd name="connsiteY70" fmla="*/ 1428750 h 1666875"/>
                              <a:gd name="connsiteX71" fmla="*/ 790575 w 1771982"/>
                              <a:gd name="connsiteY71" fmla="*/ 1381125 h 1666875"/>
                              <a:gd name="connsiteX72" fmla="*/ 714375 w 1771982"/>
                              <a:gd name="connsiteY72" fmla="*/ 1390650 h 1666875"/>
                              <a:gd name="connsiteX73" fmla="*/ 628650 w 1771982"/>
                              <a:gd name="connsiteY73" fmla="*/ 1447800 h 1666875"/>
                              <a:gd name="connsiteX74" fmla="*/ 600075 w 1771982"/>
                              <a:gd name="connsiteY74" fmla="*/ 1466850 h 1666875"/>
                              <a:gd name="connsiteX75" fmla="*/ 542925 w 1771982"/>
                              <a:gd name="connsiteY75" fmla="*/ 1485900 h 1666875"/>
                              <a:gd name="connsiteX76" fmla="*/ 476250 w 1771982"/>
                              <a:gd name="connsiteY76" fmla="*/ 1504950 h 1666875"/>
                              <a:gd name="connsiteX77" fmla="*/ 342900 w 1771982"/>
                              <a:gd name="connsiteY77" fmla="*/ 1495425 h 1666875"/>
                              <a:gd name="connsiteX78" fmla="*/ 314325 w 1771982"/>
                              <a:gd name="connsiteY78" fmla="*/ 1485900 h 1666875"/>
                              <a:gd name="connsiteX79" fmla="*/ 295275 w 1771982"/>
                              <a:gd name="connsiteY79" fmla="*/ 1428750 h 1666875"/>
                              <a:gd name="connsiteX80" fmla="*/ 285750 w 1771982"/>
                              <a:gd name="connsiteY80" fmla="*/ 1400175 h 1666875"/>
                              <a:gd name="connsiteX81" fmla="*/ 295275 w 1771982"/>
                              <a:gd name="connsiteY81" fmla="*/ 1266825 h 1666875"/>
                              <a:gd name="connsiteX82" fmla="*/ 323850 w 1771982"/>
                              <a:gd name="connsiteY82" fmla="*/ 1238250 h 1666875"/>
                              <a:gd name="connsiteX83" fmla="*/ 314325 w 1771982"/>
                              <a:gd name="connsiteY83" fmla="*/ 1181100 h 1666875"/>
                              <a:gd name="connsiteX84" fmla="*/ 304800 w 1771982"/>
                              <a:gd name="connsiteY84" fmla="*/ 1152525 h 1666875"/>
                              <a:gd name="connsiteX85" fmla="*/ 285750 w 1771982"/>
                              <a:gd name="connsiteY85" fmla="*/ 1123950 h 1666875"/>
                              <a:gd name="connsiteX86" fmla="*/ 76200 w 1771982"/>
                              <a:gd name="connsiteY86" fmla="*/ 1076325 h 1666875"/>
                              <a:gd name="connsiteX87" fmla="*/ 47625 w 1771982"/>
                              <a:gd name="connsiteY87" fmla="*/ 1066800 h 1666875"/>
                              <a:gd name="connsiteX88" fmla="*/ 9525 w 1771982"/>
                              <a:gd name="connsiteY88" fmla="*/ 981075 h 1666875"/>
                              <a:gd name="connsiteX89" fmla="*/ 0 w 1771982"/>
                              <a:gd name="connsiteY89" fmla="*/ 952500 h 1666875"/>
                              <a:gd name="connsiteX90" fmla="*/ 9525 w 1771982"/>
                              <a:gd name="connsiteY90" fmla="*/ 914400 h 1666875"/>
                              <a:gd name="connsiteX91" fmla="*/ 66675 w 1771982"/>
                              <a:gd name="connsiteY91" fmla="*/ 876300 h 1666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1771982" h="1666875">
                                <a:moveTo>
                                  <a:pt x="66675" y="876300"/>
                                </a:moveTo>
                                <a:cubicBezTo>
                                  <a:pt x="107950" y="869950"/>
                                  <a:pt x="141518" y="895576"/>
                                  <a:pt x="257175" y="876300"/>
                                </a:cubicBezTo>
                                <a:cubicBezTo>
                                  <a:pt x="268467" y="874418"/>
                                  <a:pt x="276225" y="863600"/>
                                  <a:pt x="285750" y="857250"/>
                                </a:cubicBezTo>
                                <a:cubicBezTo>
                                  <a:pt x="288925" y="847725"/>
                                  <a:pt x="295275" y="838715"/>
                                  <a:pt x="295275" y="828675"/>
                                </a:cubicBezTo>
                                <a:cubicBezTo>
                                  <a:pt x="295275" y="803077"/>
                                  <a:pt x="294359" y="776581"/>
                                  <a:pt x="285750" y="752475"/>
                                </a:cubicBezTo>
                                <a:cubicBezTo>
                                  <a:pt x="262610" y="687683"/>
                                  <a:pt x="256045" y="707083"/>
                                  <a:pt x="219075" y="676275"/>
                                </a:cubicBezTo>
                                <a:cubicBezTo>
                                  <a:pt x="208727" y="667651"/>
                                  <a:pt x="201133" y="655970"/>
                                  <a:pt x="190500" y="647700"/>
                                </a:cubicBezTo>
                                <a:cubicBezTo>
                                  <a:pt x="172428" y="633644"/>
                                  <a:pt x="149539" y="625789"/>
                                  <a:pt x="133350" y="609600"/>
                                </a:cubicBezTo>
                                <a:cubicBezTo>
                                  <a:pt x="96680" y="572930"/>
                                  <a:pt x="115983" y="588497"/>
                                  <a:pt x="76200" y="561975"/>
                                </a:cubicBezTo>
                                <a:cubicBezTo>
                                  <a:pt x="63500" y="542925"/>
                                  <a:pt x="32547" y="527037"/>
                                  <a:pt x="38100" y="504825"/>
                                </a:cubicBezTo>
                                <a:cubicBezTo>
                                  <a:pt x="41275" y="492125"/>
                                  <a:pt x="39005" y="476577"/>
                                  <a:pt x="47625" y="466725"/>
                                </a:cubicBezTo>
                                <a:cubicBezTo>
                                  <a:pt x="74597" y="435900"/>
                                  <a:pt x="99952" y="430233"/>
                                  <a:pt x="133350" y="419100"/>
                                </a:cubicBezTo>
                                <a:cubicBezTo>
                                  <a:pt x="184150" y="422275"/>
                                  <a:pt x="235080" y="423799"/>
                                  <a:pt x="285750" y="428625"/>
                                </a:cubicBezTo>
                                <a:cubicBezTo>
                                  <a:pt x="301866" y="430160"/>
                                  <a:pt x="317186" y="438150"/>
                                  <a:pt x="333375" y="438150"/>
                                </a:cubicBezTo>
                                <a:cubicBezTo>
                                  <a:pt x="384274" y="438150"/>
                                  <a:pt x="434975" y="431800"/>
                                  <a:pt x="485775" y="428625"/>
                                </a:cubicBezTo>
                                <a:cubicBezTo>
                                  <a:pt x="488950" y="419100"/>
                                  <a:pt x="495300" y="410090"/>
                                  <a:pt x="495300" y="400050"/>
                                </a:cubicBezTo>
                                <a:cubicBezTo>
                                  <a:pt x="495300" y="258446"/>
                                  <a:pt x="500995" y="283784"/>
                                  <a:pt x="476250" y="209550"/>
                                </a:cubicBezTo>
                                <a:cubicBezTo>
                                  <a:pt x="479425" y="180975"/>
                                  <a:pt x="475950" y="150845"/>
                                  <a:pt x="485775" y="123825"/>
                                </a:cubicBezTo>
                                <a:cubicBezTo>
                                  <a:pt x="500046" y="84580"/>
                                  <a:pt x="598978" y="114178"/>
                                  <a:pt x="600075" y="114300"/>
                                </a:cubicBezTo>
                                <a:cubicBezTo>
                                  <a:pt x="609600" y="120650"/>
                                  <a:pt x="621499" y="124411"/>
                                  <a:pt x="628650" y="133350"/>
                                </a:cubicBezTo>
                                <a:cubicBezTo>
                                  <a:pt x="634922" y="141190"/>
                                  <a:pt x="633685" y="152945"/>
                                  <a:pt x="638175" y="161925"/>
                                </a:cubicBezTo>
                                <a:cubicBezTo>
                                  <a:pt x="643295" y="172164"/>
                                  <a:pt x="650875" y="180975"/>
                                  <a:pt x="657225" y="190500"/>
                                </a:cubicBezTo>
                                <a:cubicBezTo>
                                  <a:pt x="660400" y="212725"/>
                                  <a:pt x="662347" y="235160"/>
                                  <a:pt x="666750" y="257175"/>
                                </a:cubicBezTo>
                                <a:cubicBezTo>
                                  <a:pt x="668719" y="267020"/>
                                  <a:pt x="669175" y="278650"/>
                                  <a:pt x="676275" y="285750"/>
                                </a:cubicBezTo>
                                <a:cubicBezTo>
                                  <a:pt x="686315" y="295790"/>
                                  <a:pt x="701675" y="298450"/>
                                  <a:pt x="714375" y="304800"/>
                                </a:cubicBezTo>
                                <a:cubicBezTo>
                                  <a:pt x="777875" y="301625"/>
                                  <a:pt x="841535" y="300783"/>
                                  <a:pt x="904875" y="295275"/>
                                </a:cubicBezTo>
                                <a:cubicBezTo>
                                  <a:pt x="914877" y="294405"/>
                                  <a:pt x="927614" y="293920"/>
                                  <a:pt x="933450" y="285750"/>
                                </a:cubicBezTo>
                                <a:cubicBezTo>
                                  <a:pt x="945122" y="269410"/>
                                  <a:pt x="941361" y="245308"/>
                                  <a:pt x="952500" y="228600"/>
                                </a:cubicBezTo>
                                <a:cubicBezTo>
                                  <a:pt x="958850" y="219075"/>
                                  <a:pt x="966901" y="210486"/>
                                  <a:pt x="971550" y="200025"/>
                                </a:cubicBezTo>
                                <a:cubicBezTo>
                                  <a:pt x="979705" y="181675"/>
                                  <a:pt x="979461" y="159583"/>
                                  <a:pt x="990600" y="142875"/>
                                </a:cubicBezTo>
                                <a:cubicBezTo>
                                  <a:pt x="1005738" y="120168"/>
                                  <a:pt x="1030416" y="75056"/>
                                  <a:pt x="1057275" y="57150"/>
                                </a:cubicBezTo>
                                <a:cubicBezTo>
                                  <a:pt x="1065629" y="51581"/>
                                  <a:pt x="1076870" y="52115"/>
                                  <a:pt x="1085850" y="47625"/>
                                </a:cubicBezTo>
                                <a:cubicBezTo>
                                  <a:pt x="1096089" y="42505"/>
                                  <a:pt x="1104486" y="34255"/>
                                  <a:pt x="1114425" y="28575"/>
                                </a:cubicBezTo>
                                <a:cubicBezTo>
                                  <a:pt x="1147381" y="9743"/>
                                  <a:pt x="1149042" y="10686"/>
                                  <a:pt x="1181100" y="0"/>
                                </a:cubicBezTo>
                                <a:cubicBezTo>
                                  <a:pt x="1196975" y="3175"/>
                                  <a:pt x="1215551" y="115"/>
                                  <a:pt x="1228725" y="9525"/>
                                </a:cubicBezTo>
                                <a:cubicBezTo>
                                  <a:pt x="1239024" y="16881"/>
                                  <a:pt x="1252648" y="62244"/>
                                  <a:pt x="1257300" y="76200"/>
                                </a:cubicBezTo>
                                <a:cubicBezTo>
                                  <a:pt x="1254125" y="130175"/>
                                  <a:pt x="1253155" y="184325"/>
                                  <a:pt x="1247775" y="238125"/>
                                </a:cubicBezTo>
                                <a:cubicBezTo>
                                  <a:pt x="1246776" y="248115"/>
                                  <a:pt x="1238250" y="256660"/>
                                  <a:pt x="1238250" y="266700"/>
                                </a:cubicBezTo>
                                <a:cubicBezTo>
                                  <a:pt x="1238250" y="308097"/>
                                  <a:pt x="1242640" y="349448"/>
                                  <a:pt x="1247775" y="390525"/>
                                </a:cubicBezTo>
                                <a:cubicBezTo>
                                  <a:pt x="1249020" y="400488"/>
                                  <a:pt x="1249130" y="413264"/>
                                  <a:pt x="1257300" y="419100"/>
                                </a:cubicBezTo>
                                <a:cubicBezTo>
                                  <a:pt x="1273640" y="430772"/>
                                  <a:pt x="1294378" y="437577"/>
                                  <a:pt x="1314450" y="438150"/>
                                </a:cubicBezTo>
                                <a:lnTo>
                                  <a:pt x="1647825" y="447675"/>
                                </a:lnTo>
                                <a:cubicBezTo>
                                  <a:pt x="1715835" y="470345"/>
                                  <a:pt x="1688267" y="455586"/>
                                  <a:pt x="1733550" y="485775"/>
                                </a:cubicBezTo>
                                <a:cubicBezTo>
                                  <a:pt x="1746250" y="504825"/>
                                  <a:pt x="1775414" y="520341"/>
                                  <a:pt x="1771650" y="542925"/>
                                </a:cubicBezTo>
                                <a:cubicBezTo>
                                  <a:pt x="1768475" y="561975"/>
                                  <a:pt x="1769969" y="582427"/>
                                  <a:pt x="1762125" y="600075"/>
                                </a:cubicBezTo>
                                <a:cubicBezTo>
                                  <a:pt x="1756654" y="612384"/>
                                  <a:pt x="1744183" y="620380"/>
                                  <a:pt x="1733550" y="628650"/>
                                </a:cubicBezTo>
                                <a:cubicBezTo>
                                  <a:pt x="1715478" y="642706"/>
                                  <a:pt x="1695450" y="654050"/>
                                  <a:pt x="1676400" y="666750"/>
                                </a:cubicBezTo>
                                <a:lnTo>
                                  <a:pt x="1647825" y="685800"/>
                                </a:lnTo>
                                <a:cubicBezTo>
                                  <a:pt x="1638300" y="692150"/>
                                  <a:pt x="1630110" y="701230"/>
                                  <a:pt x="1619250" y="704850"/>
                                </a:cubicBezTo>
                                <a:lnTo>
                                  <a:pt x="1590675" y="714375"/>
                                </a:lnTo>
                                <a:cubicBezTo>
                                  <a:pt x="1572730" y="732320"/>
                                  <a:pt x="1553659" y="747655"/>
                                  <a:pt x="1543050" y="771525"/>
                                </a:cubicBezTo>
                                <a:cubicBezTo>
                                  <a:pt x="1534895" y="789875"/>
                                  <a:pt x="1524000" y="828675"/>
                                  <a:pt x="1524000" y="828675"/>
                                </a:cubicBezTo>
                                <a:cubicBezTo>
                                  <a:pt x="1527175" y="857250"/>
                                  <a:pt x="1527886" y="886207"/>
                                  <a:pt x="1533525" y="914400"/>
                                </a:cubicBezTo>
                                <a:cubicBezTo>
                                  <a:pt x="1537463" y="934091"/>
                                  <a:pt x="1545117" y="952906"/>
                                  <a:pt x="1552575" y="971550"/>
                                </a:cubicBezTo>
                                <a:cubicBezTo>
                                  <a:pt x="1568379" y="1011060"/>
                                  <a:pt x="1586830" y="1064833"/>
                                  <a:pt x="1609725" y="1104900"/>
                                </a:cubicBezTo>
                                <a:cubicBezTo>
                                  <a:pt x="1615405" y="1114839"/>
                                  <a:pt x="1622425" y="1123950"/>
                                  <a:pt x="1628775" y="1133475"/>
                                </a:cubicBezTo>
                                <a:cubicBezTo>
                                  <a:pt x="1637606" y="1168801"/>
                                  <a:pt x="1653420" y="1212569"/>
                                  <a:pt x="1628775" y="1247775"/>
                                </a:cubicBezTo>
                                <a:cubicBezTo>
                                  <a:pt x="1617260" y="1264226"/>
                                  <a:pt x="1591696" y="1266198"/>
                                  <a:pt x="1571625" y="1266825"/>
                                </a:cubicBezTo>
                                <a:lnTo>
                                  <a:pt x="1266825" y="1276350"/>
                                </a:lnTo>
                                <a:cubicBezTo>
                                  <a:pt x="1263650" y="1285875"/>
                                  <a:pt x="1261790" y="1295945"/>
                                  <a:pt x="1257300" y="1304925"/>
                                </a:cubicBezTo>
                                <a:cubicBezTo>
                                  <a:pt x="1252180" y="1315164"/>
                                  <a:pt x="1239389" y="1322109"/>
                                  <a:pt x="1238250" y="1333500"/>
                                </a:cubicBezTo>
                                <a:cubicBezTo>
                                  <a:pt x="1229714" y="1418858"/>
                                  <a:pt x="1237261" y="1505317"/>
                                  <a:pt x="1228725" y="1590675"/>
                                </a:cubicBezTo>
                                <a:cubicBezTo>
                                  <a:pt x="1225345" y="1624478"/>
                                  <a:pt x="1201907" y="1618371"/>
                                  <a:pt x="1181100" y="1628775"/>
                                </a:cubicBezTo>
                                <a:cubicBezTo>
                                  <a:pt x="1170861" y="1633895"/>
                                  <a:pt x="1162986" y="1643176"/>
                                  <a:pt x="1152525" y="1647825"/>
                                </a:cubicBezTo>
                                <a:cubicBezTo>
                                  <a:pt x="1134175" y="1655980"/>
                                  <a:pt x="1095375" y="1666875"/>
                                  <a:pt x="1095375" y="1666875"/>
                                </a:cubicBezTo>
                                <a:cubicBezTo>
                                  <a:pt x="1057275" y="1663700"/>
                                  <a:pt x="1018972" y="1662403"/>
                                  <a:pt x="981075" y="1657350"/>
                                </a:cubicBezTo>
                                <a:cubicBezTo>
                                  <a:pt x="971123" y="1656023"/>
                                  <a:pt x="958336" y="1655995"/>
                                  <a:pt x="952500" y="1647825"/>
                                </a:cubicBezTo>
                                <a:cubicBezTo>
                                  <a:pt x="940828" y="1631485"/>
                                  <a:pt x="938320" y="1610156"/>
                                  <a:pt x="933450" y="1590675"/>
                                </a:cubicBezTo>
                                <a:cubicBezTo>
                                  <a:pt x="903673" y="1471568"/>
                                  <a:pt x="941729" y="1619653"/>
                                  <a:pt x="914400" y="1524000"/>
                                </a:cubicBezTo>
                                <a:cubicBezTo>
                                  <a:pt x="910804" y="1511413"/>
                                  <a:pt x="908637" y="1498439"/>
                                  <a:pt x="904875" y="1485900"/>
                                </a:cubicBezTo>
                                <a:cubicBezTo>
                                  <a:pt x="899105" y="1466666"/>
                                  <a:pt x="902533" y="1439889"/>
                                  <a:pt x="885825" y="1428750"/>
                                </a:cubicBezTo>
                                <a:cubicBezTo>
                                  <a:pt x="817783" y="1383388"/>
                                  <a:pt x="850887" y="1396203"/>
                                  <a:pt x="790575" y="1381125"/>
                                </a:cubicBezTo>
                                <a:cubicBezTo>
                                  <a:pt x="765175" y="1384300"/>
                                  <a:pt x="738481" y="1382041"/>
                                  <a:pt x="714375" y="1390650"/>
                                </a:cubicBezTo>
                                <a:lnTo>
                                  <a:pt x="628650" y="1447800"/>
                                </a:lnTo>
                                <a:cubicBezTo>
                                  <a:pt x="619125" y="1454150"/>
                                  <a:pt x="610935" y="1463230"/>
                                  <a:pt x="600075" y="1466850"/>
                                </a:cubicBezTo>
                                <a:cubicBezTo>
                                  <a:pt x="581025" y="1473200"/>
                                  <a:pt x="562406" y="1481030"/>
                                  <a:pt x="542925" y="1485900"/>
                                </a:cubicBezTo>
                                <a:cubicBezTo>
                                  <a:pt x="495085" y="1497860"/>
                                  <a:pt x="517244" y="1491285"/>
                                  <a:pt x="476250" y="1504950"/>
                                </a:cubicBezTo>
                                <a:cubicBezTo>
                                  <a:pt x="431800" y="1501775"/>
                                  <a:pt x="387158" y="1500632"/>
                                  <a:pt x="342900" y="1495425"/>
                                </a:cubicBezTo>
                                <a:cubicBezTo>
                                  <a:pt x="332929" y="1494252"/>
                                  <a:pt x="320161" y="1494070"/>
                                  <a:pt x="314325" y="1485900"/>
                                </a:cubicBezTo>
                                <a:cubicBezTo>
                                  <a:pt x="302653" y="1469560"/>
                                  <a:pt x="301625" y="1447800"/>
                                  <a:pt x="295275" y="1428750"/>
                                </a:cubicBezTo>
                                <a:lnTo>
                                  <a:pt x="285750" y="1400175"/>
                                </a:lnTo>
                                <a:cubicBezTo>
                                  <a:pt x="288925" y="1355725"/>
                                  <a:pt x="285068" y="1310204"/>
                                  <a:pt x="295275" y="1266825"/>
                                </a:cubicBezTo>
                                <a:cubicBezTo>
                                  <a:pt x="298360" y="1253713"/>
                                  <a:pt x="320928" y="1251400"/>
                                  <a:pt x="323850" y="1238250"/>
                                </a:cubicBezTo>
                                <a:cubicBezTo>
                                  <a:pt x="328040" y="1219397"/>
                                  <a:pt x="318515" y="1199953"/>
                                  <a:pt x="314325" y="1181100"/>
                                </a:cubicBezTo>
                                <a:cubicBezTo>
                                  <a:pt x="312147" y="1171299"/>
                                  <a:pt x="309290" y="1161505"/>
                                  <a:pt x="304800" y="1152525"/>
                                </a:cubicBezTo>
                                <a:cubicBezTo>
                                  <a:pt x="299680" y="1142286"/>
                                  <a:pt x="294365" y="1131488"/>
                                  <a:pt x="285750" y="1123950"/>
                                </a:cubicBezTo>
                                <a:cubicBezTo>
                                  <a:pt x="211762" y="1059211"/>
                                  <a:pt x="194732" y="1083733"/>
                                  <a:pt x="76200" y="1076325"/>
                                </a:cubicBezTo>
                                <a:cubicBezTo>
                                  <a:pt x="66675" y="1073150"/>
                                  <a:pt x="55465" y="1073072"/>
                                  <a:pt x="47625" y="1066800"/>
                                </a:cubicBezTo>
                                <a:cubicBezTo>
                                  <a:pt x="27042" y="1050333"/>
                                  <a:pt x="15346" y="998538"/>
                                  <a:pt x="9525" y="981075"/>
                                </a:cubicBezTo>
                                <a:lnTo>
                                  <a:pt x="0" y="952500"/>
                                </a:lnTo>
                                <a:cubicBezTo>
                                  <a:pt x="3175" y="939800"/>
                                  <a:pt x="1347" y="924622"/>
                                  <a:pt x="9525" y="914400"/>
                                </a:cubicBezTo>
                                <a:cubicBezTo>
                                  <a:pt x="21964" y="898851"/>
                                  <a:pt x="25400" y="882650"/>
                                  <a:pt x="66675" y="876300"/>
                                </a:cubicBezTo>
                                <a:close/>
                              </a:path>
                            </a:pathLst>
                          </a:custGeom>
                          <a:noFill/>
                          <a:ln w="38100">
                            <a:solidFill>
                              <a:srgbClr val="50650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onector recto 11"/>
                        <wps:cNvCnPr/>
                        <wps:spPr>
                          <a:xfrm flipV="1">
                            <a:off x="2800350" y="142875"/>
                            <a:ext cx="1057275" cy="409575"/>
                          </a:xfrm>
                          <a:prstGeom prst="line">
                            <a:avLst/>
                          </a:prstGeom>
                          <a:ln w="19050">
                            <a:solidFill>
                              <a:srgbClr val="506505"/>
                            </a:solidFill>
                          </a:ln>
                        </wps:spPr>
                        <wps:style>
                          <a:lnRef idx="1">
                            <a:schemeClr val="accent1"/>
                          </a:lnRef>
                          <a:fillRef idx="0">
                            <a:schemeClr val="accent1"/>
                          </a:fillRef>
                          <a:effectRef idx="0">
                            <a:schemeClr val="accent1"/>
                          </a:effectRef>
                          <a:fontRef idx="minor">
                            <a:schemeClr val="tx1"/>
                          </a:fontRef>
                        </wps:style>
                        <wps:bodyPr/>
                      </wps:wsp>
                      <wps:wsp>
                        <wps:cNvPr id="12" name="Conector recto de flecha 12"/>
                        <wps:cNvCnPr/>
                        <wps:spPr>
                          <a:xfrm>
                            <a:off x="0" y="400050"/>
                            <a:ext cx="885825" cy="15684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4" name="Conector recto de flecha 14"/>
                        <wps:cNvCnPr/>
                        <wps:spPr>
                          <a:xfrm flipV="1">
                            <a:off x="47625" y="1095375"/>
                            <a:ext cx="857250" cy="1905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 name="Conector recto de flecha 16"/>
                        <wps:cNvCnPr/>
                        <wps:spPr>
                          <a:xfrm flipH="1">
                            <a:off x="2924175" y="704850"/>
                            <a:ext cx="876300" cy="9017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 name="Conector recto de flecha 18"/>
                        <wps:cNvCnPr/>
                        <wps:spPr>
                          <a:xfrm flipH="1" flipV="1">
                            <a:off x="2924175" y="1181100"/>
                            <a:ext cx="904875" cy="17653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671AE0" id="Grupo 20" o:spid="_x0000_s1026" style="position:absolute;left:0;text-align:left;margin-left:108.75pt;margin-top:68.35pt;width:303.75pt;height:131.25pt;z-index:251678720;mso-width-relative:margin;mso-height-relative:margin" coordsize="38576,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">
                <v:oval id="Elipse 8" o:spid="_x0000_s1027" style="position:absolute;left:11430;top:1428;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oUr8A&#10;AADaAAAADwAAAGRycy9kb3ducmV2LnhtbERPTYvCMBC9L/gfwgje1lQPIl2jqCCoF9muLHgbmrGp&#10;NpPaxLb++81B2OPjfS9Wva1ES40vHSuYjBMQxLnTJRcKzj+7zzkIH5A1Vo5JwYs8rJaDjwWm2nX8&#10;TW0WChFD2KeowIRQp1L63JBFP3Y1ceSurrEYImwKqRvsYrit5DRJZtJiybHBYE1bQ/k9e1oF++pi&#10;2tv5V9+Trj2cNuE4yeih1GjYr79ABOrDv/jt3msFcWu8Em+AX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ihSvwAAANoAAAAPAAAAAAAAAAAAAAAAAJgCAABkcnMvZG93bnJl&#10;di54bWxQSwUGAAAAAAQABAD1AAAAhAMAAAAA&#10;" fillcolor="#828288 [3208]" strokecolor="#404043 [1608]" strokeweight="1pt">
                  <v:textbox>
                    <w:txbxContent>
                      <w:p w14:paraId="676FE1EF" w14:textId="77777777" w:rsidR="00C57E3F" w:rsidRDefault="00C57E3F" w:rsidP="00333088">
                        <w:pPr>
                          <w:jc w:val="center"/>
                        </w:pPr>
                        <w:r>
                          <w:t>OPERTATIVO</w:t>
                        </w:r>
                      </w:p>
                    </w:txbxContent>
                  </v:textbox>
                </v:oval>
                <v:shape id="Forma libre 10" o:spid="_x0000_s1028" style="position:absolute;left:10287;width:17719;height:16668;visibility:visible;mso-wrap-style:square;v-text-anchor:middle" coordsize="1771982,166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yK8QA&#10;AADbAAAADwAAAGRycy9kb3ducmV2LnhtbESPT2vCQBDF7wW/wzKCt7qxaCypq4gQUEsP/rn0NmTH&#10;JDQ7G3a3mn77zqHQ2wzvzXu/WW0G16k7hdh6NjCbZqCIK29brg1cL+XzK6iYkC12nsnAD0XYrEdP&#10;Kyysf/CJ7udUKwnhWKCBJqW+0DpWDTmMU98Ti3bzwWGSNdTaBnxIuOv0S5bl2mHL0tBgT7uGqq/z&#10;tzNQHvPuo1wwL/vbNg+H92H+iSdjJuNh+wYq0ZD+zX/Xeyv4Qi+/y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sivEAAAA2wAAAA8AAAAAAAAAAAAAAAAAmAIAAGRycy9k&#10;b3ducmV2LnhtbFBLBQYAAAAABAAEAPUAAACJAwAAAAA=&#10;" path="m66675,876300v41275,-6350,74843,19276,190500,c268467,874418,276225,863600,285750,857250v3175,-9525,9525,-18535,9525,-28575c295275,803077,294359,776581,285750,752475,262610,687683,256045,707083,219075,676275v-10348,-8624,-17942,-20305,-28575,-28575c172428,633644,149539,625789,133350,609600,96680,572930,115983,588497,76200,561975,63500,542925,32547,527037,38100,504825v3175,-12700,905,-28248,9525,-38100c74597,435900,99952,430233,133350,419100v50800,3175,101730,4699,152400,9525c301866,430160,317186,438150,333375,438150v50899,,101600,-6350,152400,-9525c488950,419100,495300,410090,495300,400050v,-141604,5695,-116266,-19050,-190500c479425,180975,475950,150845,485775,123825v14271,-39245,113203,-9647,114300,-9525c609600,120650,621499,124411,628650,133350v6272,7840,5035,19595,9525,28575c643295,172164,650875,180975,657225,190500v3175,22225,5122,44660,9525,66675c668719,267020,669175,278650,676275,285750v10040,10040,25400,12700,38100,19050c777875,301625,841535,300783,904875,295275v10002,-870,22739,-1355,28575,-9525c945122,269410,941361,245308,952500,228600v6350,-9525,14401,-18114,19050,-28575c979705,181675,979461,159583,990600,142875v15138,-22707,39816,-67819,66675,-85725c1065629,51581,1076870,52115,1085850,47625v10239,-5120,18636,-13370,28575,-19050c1147381,9743,1149042,10686,1181100,v15875,3175,34451,115,47625,9525c1239024,16881,1252648,62244,1257300,76200v-3175,53975,-4145,108125,-9525,161925c1246776,248115,1238250,256660,1238250,266700v,41397,4390,82748,9525,123825c1249020,400488,1249130,413264,1257300,419100v16340,11672,37078,18477,57150,19050l1647825,447675v68010,22670,40442,7911,85725,38100c1746250,504825,1775414,520341,1771650,542925v-3175,19050,-1681,39502,-9525,57150c1756654,612384,1744183,620380,1733550,628650v-18072,14056,-38100,25400,-57150,38100l1647825,685800v-9525,6350,-17715,15430,-28575,19050l1590675,714375v-17945,17945,-37016,33280,-47625,57150c1534895,789875,1524000,828675,1524000,828675v3175,28575,3886,57532,9525,85725c1537463,934091,1545117,952906,1552575,971550v15804,39510,34255,93283,57150,133350c1615405,1114839,1622425,1123950,1628775,1133475v8831,35326,24645,79094,,114300c1617260,1264226,1591696,1266198,1571625,1266825r-304800,9525c1263650,1285875,1261790,1295945,1257300,1304925v-5120,10239,-17911,17184,-19050,28575c1229714,1418858,1237261,1505317,1228725,1590675v-3380,33803,-26818,27696,-47625,38100c1170861,1633895,1162986,1643176,1152525,1647825v-18350,8155,-57150,19050,-57150,19050c1057275,1663700,1018972,1662403,981075,1657350v-9952,-1327,-22739,-1355,-28575,-9525c940828,1631485,938320,1610156,933450,1590675v-29777,-119107,8279,28978,-19050,-66675c910804,1511413,908637,1498439,904875,1485900v-5770,-19234,-2342,-46011,-19050,-57150c817783,1383388,850887,1396203,790575,1381125v-25400,3175,-52094,916,-76200,9525l628650,1447800v-9525,6350,-17715,15430,-28575,19050c581025,1473200,562406,1481030,542925,1485900v-47840,11960,-25681,5385,-66675,19050c431800,1501775,387158,1500632,342900,1495425v-9971,-1173,-22739,-1355,-28575,-9525c302653,1469560,301625,1447800,295275,1428750r-9525,-28575c288925,1355725,285068,1310204,295275,1266825v3085,-13112,25653,-15425,28575,-28575c328040,1219397,318515,1199953,314325,1181100v-2178,-9801,-5035,-19595,-9525,-28575c299680,1142286,294365,1131488,285750,1123950v-73988,-64739,-91018,-40217,-209550,-47625c66675,1073150,55465,1073072,47625,1066800,27042,1050333,15346,998538,9525,981075l,952500c3175,939800,1347,924622,9525,914400,21964,898851,25400,882650,66675,876300xe" filled="f" strokecolor="#506505" strokeweight="3pt">
                  <v:path arrowok="t" o:connecttype="custom" o:connectlocs="66675,876300;257175,876300;285750,857250;295275,828675;285750,752475;219075,676275;190500,647700;133350,609600;76200,561975;38100,504825;47625,466725;133350,419100;285750,428625;333375,438150;485775,428625;495300,400050;476250,209550;485775,123825;600075,114300;628650,133350;638175,161925;657225,190500;666750,257175;676275,285750;714375,304800;904875,295275;933450,285750;952500,228600;971550,200025;990600,142875;1057275,57150;1085850,47625;1114425,28575;1181100,0;1228725,9525;1257300,76200;1247775,238125;1238250,266700;1247775,390525;1257300,419100;1314450,438150;1647825,447675;1733550,485775;1771650,542925;1762125,600075;1733550,628650;1676400,666750;1647825,685800;1619250,704850;1590675,714375;1543050,771525;1524000,828675;1533525,914400;1552575,971550;1609725,1104900;1628775,1133475;1628775,1247775;1571625,1266825;1266825,1276350;1257300,1304925;1238250,1333500;1228725,1590675;1181100,1628775;1152525,1647825;1095375,1666875;981075,1657350;952500,1647825;933450,1590675;914400,1524000;904875,1485900;885825,1428750;790575,1381125;714375,1390650;628650,1447800;600075,1466850;542925,1485900;476250,1504950;342900,1495425;314325,1485900;295275,1428750;285750,1400175;295275,1266825;323850,1238250;314325,1181100;304800,1152525;285750,1123950;76200,1076325;47625,1066800;9525,981075;0,952500;9525,914400;66675,876300" o:connectangles="0,0,0,0,0,0,0,0,0,0,0,0,0,0,0,0,0,0,0,0,0,0,0,0,0,0,0,0,0,0,0,0,0,0,0,0,0,0,0,0,0,0,0,0,0,0,0,0,0,0,0,0,0,0,0,0,0,0,0,0,0,0,0,0,0,0,0,0,0,0,0,0,0,0,0,0,0,0,0,0,0,0,0,0,0,0,0,0,0,0,0,0"/>
                </v:shape>
                <v:line id="Conector recto 11" o:spid="_x0000_s1029" style="position:absolute;flip:y;visibility:visible;mso-wrap-style:square" from="28003,1428" to="38576,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l98r0AAADbAAAADwAAAGRycy9kb3ducmV2LnhtbESPzQrCMBCE74LvEFbwZtOKFKlGEVHw&#10;6s8DLM3aFptNaaKpb28EwdsuM9/s7Ho7mFa8qHeNZQVZkoIgLq1uuFJwux5nSxDOI2tsLZOCNznY&#10;bsajNRbaBj7T6+IrEUPYFaig9r4rpHRlTQZdYjviqN1tb9DHta+k7jHEcNPKeZrm0mDD8UKNHe1r&#10;Kh+Xp4k1mn0IrhwOt9yc8nzRHbNdyJSaTobdCoSnwf/NP/qkI5fB95c4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eJffK9AAAA2wAAAA8AAAAAAAAAAAAAAAAAoQIA&#10;AGRycy9kb3ducmV2LnhtbFBLBQYAAAAABAAEAPkAAACLAwAAAAA=&#10;" strokecolor="#506505" strokeweight="1.5pt"/>
                <v:shapetype id="_x0000_t32" coordsize="21600,21600" o:spt="32" o:oned="t" path="m,l21600,21600e" filled="f">
                  <v:path arrowok="t" fillok="f" o:connecttype="none"/>
                  <o:lock v:ext="edit" shapetype="t"/>
                </v:shapetype>
                <v:shape id="Conector recto de flecha 12" o:spid="_x0000_s1030" type="#_x0000_t32" style="position:absolute;top:4000;width:8858;height:15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c47r8AAADbAAAADwAAAGRycy9kb3ducmV2LnhtbERPzWrCQBC+F3yHZYTe6sYgpUZXKUKl&#10;kFPTPMCQHZPQ7GzITmPM07tCobf5+H5nf5xcp0YaQuvZwHqVgCKuvG25NlB+f7y8gQqCbLHzTAZu&#10;FOB4WDztMbP+yl80FlKrGMIhQwONSJ9pHaqGHIaV74kjd/GDQ4lwqLUd8BrDXafTJHnVDluODQ32&#10;dGqo+il+nQFflucp7zZ9XcxMc36RDcvWmOfl9L4DJTTJv/jP/Wnj/BQev8QD9OE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Vc47r8AAADbAAAADwAAAAAAAAAAAAAAAACh&#10;AgAAZHJzL2Rvd25yZXYueG1sUEsFBgAAAAAEAAQA+QAAAI0DAAAAAA==&#10;" strokecolor="#ffc000 [3204]" strokeweight="3pt">
                  <v:stroke endarrow="block"/>
                </v:shape>
                <v:shape id="Conector recto de flecha 14" o:spid="_x0000_s1031" type="#_x0000_t32" style="position:absolute;left:476;top:10953;width:8572;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delcIAAADbAAAADwAAAGRycy9kb3ducmV2LnhtbERPTWvCQBC9F/wPywjemo1BrMSsooGC&#10;9NZUW7xNs9MkmJ0N2a1J++tdodDbPN7nZNvRtOJKvWssK5hHMQji0uqGKwXHt+fHFQjnkTW2lknB&#10;DznYbiYPGabaDvxK18JXIoSwS1FB7X2XSunKmgy6yHbEgfuyvUEfYF9J3eMQwk0rkzheSoMNh4Ya&#10;O8prKi/Ft1Hw5A8vpnpPfvcfennuGPPh81QoNZuOuzUIT6P/F/+5DzrMX8D9l3CA3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7delcIAAADbAAAADwAAAAAAAAAAAAAA&#10;AAChAgAAZHJzL2Rvd25yZXYueG1sUEsFBgAAAAAEAAQA+QAAAJADAAAAAA==&#10;" strokecolor="#ffc000 [3204]" strokeweight="3pt">
                  <v:stroke endarrow="block"/>
                </v:shape>
                <v:shape id="Conector recto de flecha 16" o:spid="_x0000_s1032" type="#_x0000_t32" style="position:absolute;left:29241;top:7048;width:8763;height:9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lecAAAADbAAAADwAAAGRycy9kb3ducmV2LnhtbERPS4vCMBC+C/6HMIK3NdVDd6lGUUGQ&#10;vdn1gbexGdtiMylN1lZ//WZB8DYf33Nmi85U4k6NKy0rGI8iEMSZ1SXnCvY/m48vEM4ja6wsk4IH&#10;OVjM+70ZJtq2vKN76nMRQtglqKDwvk6kdFlBBt3I1sSBu9rGoA+wyaVusA3hppKTKIqlwZJDQ4E1&#10;rQvKbumvUfDpt98mP06eq5OOzzXjur0cUqWGg245BeGp82/xy73VYX4M/7+EA+T8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pZXnAAAAA2wAAAA8AAAAAAAAAAAAAAAAA&#10;oQIAAGRycy9kb3ducmV2LnhtbFBLBQYAAAAABAAEAPkAAACOAwAAAAA=&#10;" strokecolor="#ffc000 [3204]" strokeweight="3pt">
                  <v:stroke endarrow="block"/>
                </v:shape>
                <v:shape id="Conector recto de flecha 18" o:spid="_x0000_s1033" type="#_x0000_t32" style="position:absolute;left:29241;top:11811;width:9049;height:17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l6eMQAAADbAAAADwAAAGRycy9kb3ducmV2LnhtbESPQWvCQBCF70L/wzIFb7qph9KmriJS&#10;QWqhJAa8TrNjEszOht1V03/fORR6m+G9ee+b5Xp0vbpRiJ1nA0/zDBRx7W3HjYHquJu9gIoJ2WLv&#10;mQz8UIT16mGyxNz6Oxd0K1OjJIRjjgbalIZc61i35DDO/UAs2tkHh0nW0Ggb8C7hrteLLHvWDjuW&#10;hhYH2rZUX8qrM+A/tof4/XUaY/POBX8WfHmtTsZMH8fNG6hEY/o3/13vreALrPwiA+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Xp4xAAAANsAAAAPAAAAAAAAAAAA&#10;AAAAAKECAABkcnMvZG93bnJldi54bWxQSwUGAAAAAAQABAD5AAAAkgMAAAAA&#10;" strokecolor="#ffc000 [3204]" strokeweight="3pt">
                  <v:stroke endarrow="block"/>
                </v:shape>
              </v:group>
            </w:pict>
          </mc:Fallback>
        </mc:AlternateContent>
      </w:r>
      <w:r w:rsidRPr="00333088">
        <w:rPr>
          <w:rFonts w:cs="Times New Roman"/>
          <w:lang w:eastAsia="es-AR"/>
        </w:rPr>
        <mc:AlternateContent>
          <mc:Choice Requires="wps">
            <w:drawing>
              <wp:anchor distT="45720" distB="45720" distL="114300" distR="114300" simplePos="0" relativeHeight="251667456" behindDoc="0" locked="0" layoutInCell="1" allowOverlap="1" wp14:anchorId="73691C96" wp14:editId="227A9A69">
                <wp:simplePos x="0" y="0"/>
                <wp:positionH relativeFrom="column">
                  <wp:posOffset>504825</wp:posOffset>
                </wp:positionH>
                <wp:positionV relativeFrom="paragraph">
                  <wp:posOffset>1010920</wp:posOffset>
                </wp:positionV>
                <wp:extent cx="990600" cy="1404620"/>
                <wp:effectExtent l="0" t="0" r="0" b="444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6740912F" w14:textId="77777777" w:rsidR="00C57E3F" w:rsidRDefault="00C57E3F" w:rsidP="00333088">
                            <w:r>
                              <w:t>ECONOMÍA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691C96" id="_x0000_t202" coordsize="21600,21600" o:spt="202" path="m,l,21600r21600,l21600,xe">
                <v:stroke joinstyle="miter"/>
                <v:path gradientshapeok="t" o:connecttype="rect"/>
              </v:shapetype>
              <v:shape id="Cuadro de texto 2" o:spid="_x0000_s1034" type="#_x0000_t202" style="position:absolute;left:0;text-align:left;margin-left:39.75pt;margin-top:79.6pt;width:7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" filled="f" stroked="f">
                <v:textbox style="mso-fit-shape-to-text:t">
                  <w:txbxContent>
                    <w:p w14:paraId="6740912F" w14:textId="77777777" w:rsidR="00C57E3F" w:rsidRDefault="00C57E3F" w:rsidP="00333088">
                      <w:r>
                        <w:t>ECONOMÍA</w:t>
                      </w:r>
                    </w:p>
                  </w:txbxContent>
                </v:textbox>
              </v:shape>
            </w:pict>
          </mc:Fallback>
        </mc:AlternateContent>
      </w:r>
      <w:r w:rsidRPr="00333088">
        <w:rPr>
          <w:rFonts w:cs="Times New Roman"/>
          <w:lang w:eastAsia="es-AR"/>
        </w:rPr>
        <mc:AlternateContent>
          <mc:Choice Requires="wps">
            <w:drawing>
              <wp:anchor distT="45720" distB="45720" distL="114300" distR="114300" simplePos="0" relativeHeight="251664384" behindDoc="0" locked="0" layoutInCell="1" allowOverlap="1" wp14:anchorId="5482619F" wp14:editId="28E7E26F">
                <wp:simplePos x="0" y="0"/>
                <wp:positionH relativeFrom="column">
                  <wp:posOffset>5238750</wp:posOffset>
                </wp:positionH>
                <wp:positionV relativeFrom="paragraph">
                  <wp:posOffset>772795</wp:posOffset>
                </wp:positionV>
                <wp:extent cx="990600" cy="1404620"/>
                <wp:effectExtent l="0" t="0" r="0" b="444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514B4C51" w14:textId="77777777" w:rsidR="00C57E3F" w:rsidRDefault="00C57E3F">
                            <w:r>
                              <w:t>ECONÓMICO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82619F" id="_x0000_s1035" type="#_x0000_t202" style="position:absolute;left:0;text-align:left;margin-left:412.5pt;margin-top:60.85pt;width:78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" filled="f" stroked="f">
                <v:textbox style="mso-fit-shape-to-text:t">
                  <w:txbxContent>
                    <w:p w14:paraId="514B4C51" w14:textId="77777777" w:rsidR="00C57E3F" w:rsidRDefault="00C57E3F">
                      <w:r>
                        <w:t>ECONÓMICO</w:t>
                      </w:r>
                    </w:p>
                  </w:txbxContent>
                </v:textbox>
              </v:shape>
            </w:pict>
          </mc:Fallback>
        </mc:AlternateContent>
      </w:r>
      <w:r w:rsidR="004815F6">
        <w:rPr>
          <w:rFonts w:cs="Times New Roman"/>
        </w:rPr>
        <w:t>3)</w:t>
      </w:r>
      <w:r w:rsidR="00B6293C">
        <w:rPr>
          <w:rFonts w:cs="Times New Roman"/>
        </w:rPr>
        <w:t xml:space="preserve"> </w:t>
      </w:r>
      <w:r w:rsidR="00B6293C" w:rsidRPr="00333088">
        <w:rPr>
          <w:rFonts w:cs="Times New Roman"/>
          <w:highlight w:val="lightGray"/>
        </w:rPr>
        <w:t>OPERATIVO</w:t>
      </w:r>
      <w:r w:rsidR="00B6293C">
        <w:rPr>
          <w:rFonts w:cs="Times New Roman"/>
        </w:rPr>
        <w:t xml:space="preserve">: </w:t>
      </w:r>
      <w:r w:rsidR="00963166">
        <w:rPr>
          <w:rFonts w:cs="Times New Roman"/>
        </w:rPr>
        <w:t>variables internas tales como la plataforma tecnológica (el hardware, la base de datos y el sistema operativo), los recursos humanos (¿Se encuentran preparados para la nueva tecnología? ¿La domina? No -&gt; hay que capacitarlo lo cual conlleva un mayor tiempo y costo para la creación del sistema) y la plataforma metodológica del trabajo (calidad y forma del trabajo). En el aspecto operativo se determina si el proyecto es posible de llevar a cabo.</w:t>
      </w:r>
    </w:p>
    <w:p w14:paraId="5A7EA599" w14:textId="77777777" w:rsidR="00333088" w:rsidRDefault="00333088" w:rsidP="00B6293C">
      <w:pPr>
        <w:ind w:left="426" w:firstLine="283"/>
        <w:jc w:val="both"/>
        <w:rPr>
          <w:rFonts w:cs="Times New Roman"/>
        </w:rPr>
      </w:pPr>
      <w:r w:rsidRPr="00333088">
        <w:rPr>
          <w:rFonts w:cs="Times New Roman"/>
          <w:lang w:eastAsia="es-AR"/>
        </w:rPr>
        <mc:AlternateContent>
          <mc:Choice Requires="wps">
            <w:drawing>
              <wp:anchor distT="45720" distB="45720" distL="114300" distR="114300" simplePos="0" relativeHeight="251675648" behindDoc="0" locked="0" layoutInCell="1" allowOverlap="1" wp14:anchorId="62E695B6" wp14:editId="430A5BB5">
                <wp:simplePos x="0" y="0"/>
                <wp:positionH relativeFrom="column">
                  <wp:posOffset>5181600</wp:posOffset>
                </wp:positionH>
                <wp:positionV relativeFrom="paragraph">
                  <wp:posOffset>279400</wp:posOffset>
                </wp:positionV>
                <wp:extent cx="1104900" cy="1404620"/>
                <wp:effectExtent l="0" t="0" r="0" b="444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4620"/>
                        </a:xfrm>
                        <a:prstGeom prst="rect">
                          <a:avLst/>
                        </a:prstGeom>
                        <a:noFill/>
                        <a:ln w="9525">
                          <a:noFill/>
                          <a:miter lim="800000"/>
                          <a:headEnd/>
                          <a:tailEnd/>
                        </a:ln>
                      </wps:spPr>
                      <wps:txbx>
                        <w:txbxContent>
                          <w:p w14:paraId="49130A71" w14:textId="77777777" w:rsidR="00C57E3F" w:rsidRDefault="00C57E3F" w:rsidP="00333088">
                            <w:r>
                              <w:t>NORMATIVAS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E695B6" id="_x0000_s1036" type="#_x0000_t202" style="position:absolute;left:0;text-align:left;margin-left:408pt;margin-top:22pt;width:87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" filled="f" stroked="f">
                <v:textbox style="mso-fit-shape-to-text:t">
                  <w:txbxContent>
                    <w:p w14:paraId="49130A71" w14:textId="77777777" w:rsidR="00C57E3F" w:rsidRDefault="00C57E3F" w:rsidP="00333088">
                      <w:r>
                        <w:t>NORMATIVAS</w:t>
                      </w:r>
                    </w:p>
                  </w:txbxContent>
                </v:textbox>
              </v:shape>
            </w:pict>
          </mc:Fallback>
        </mc:AlternateContent>
      </w:r>
    </w:p>
    <w:p w14:paraId="47A3C456" w14:textId="77777777" w:rsidR="00333088" w:rsidRDefault="00333088" w:rsidP="00B6293C">
      <w:pPr>
        <w:ind w:left="426" w:firstLine="283"/>
        <w:jc w:val="both"/>
        <w:rPr>
          <w:rFonts w:cs="Times New Roman"/>
        </w:rPr>
      </w:pPr>
    </w:p>
    <w:p w14:paraId="70AFE457" w14:textId="77777777" w:rsidR="00333088" w:rsidRDefault="00333088" w:rsidP="00B6293C">
      <w:pPr>
        <w:ind w:left="426" w:firstLine="283"/>
        <w:jc w:val="both"/>
        <w:rPr>
          <w:rFonts w:cs="Times New Roman"/>
        </w:rPr>
      </w:pPr>
      <w:r w:rsidRPr="00333088">
        <w:rPr>
          <w:rFonts w:cs="Times New Roman"/>
          <w:lang w:eastAsia="es-AR"/>
        </w:rPr>
        <mc:AlternateContent>
          <mc:Choice Requires="wps">
            <w:drawing>
              <wp:anchor distT="45720" distB="45720" distL="114300" distR="114300" simplePos="0" relativeHeight="251671552" behindDoc="0" locked="0" layoutInCell="1" allowOverlap="1" wp14:anchorId="7F6CFA81" wp14:editId="12D31935">
                <wp:simplePos x="0" y="0"/>
                <wp:positionH relativeFrom="column">
                  <wp:posOffset>666750</wp:posOffset>
                </wp:positionH>
                <wp:positionV relativeFrom="paragraph">
                  <wp:posOffset>269240</wp:posOffset>
                </wp:positionV>
                <wp:extent cx="876300" cy="1404620"/>
                <wp:effectExtent l="0" t="0" r="0" b="444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466FAE34" w14:textId="77777777" w:rsidR="00C57E3F" w:rsidRDefault="00C57E3F" w:rsidP="00333088">
                            <w:r>
                              <w:t>POLITICA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6CFA81" id="_x0000_s1037" type="#_x0000_t202" style="position:absolute;left:0;text-align:left;margin-left:52.5pt;margin-top:21.2pt;width:69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" filled="f" stroked="f">
                <v:textbox style="mso-fit-shape-to-text:t">
                  <w:txbxContent>
                    <w:p w14:paraId="466FAE34" w14:textId="77777777" w:rsidR="00C57E3F" w:rsidRDefault="00C57E3F" w:rsidP="00333088">
                      <w:r>
                        <w:t>POLITICA</w:t>
                      </w:r>
                    </w:p>
                  </w:txbxContent>
                </v:textbox>
              </v:shape>
            </w:pict>
          </mc:Fallback>
        </mc:AlternateContent>
      </w:r>
    </w:p>
    <w:p w14:paraId="26D7DA4A" w14:textId="77777777" w:rsidR="00333088" w:rsidRDefault="00333088" w:rsidP="00B6293C">
      <w:pPr>
        <w:ind w:left="426" w:firstLine="283"/>
        <w:jc w:val="both"/>
        <w:rPr>
          <w:rFonts w:cs="Times New Roman"/>
        </w:rPr>
      </w:pPr>
      <w:r w:rsidRPr="00333088">
        <w:rPr>
          <w:rFonts w:cs="Times New Roman"/>
          <w:lang w:eastAsia="es-AR"/>
        </w:rPr>
        <mc:AlternateContent>
          <mc:Choice Requires="wps">
            <w:drawing>
              <wp:anchor distT="45720" distB="45720" distL="114300" distR="114300" simplePos="0" relativeHeight="251680768" behindDoc="0" locked="0" layoutInCell="1" allowOverlap="1" wp14:anchorId="477AC0EC" wp14:editId="4B480031">
                <wp:simplePos x="0" y="0"/>
                <wp:positionH relativeFrom="column">
                  <wp:posOffset>5210175</wp:posOffset>
                </wp:positionH>
                <wp:positionV relativeFrom="paragraph">
                  <wp:posOffset>40005</wp:posOffset>
                </wp:positionV>
                <wp:extent cx="1104900" cy="1404620"/>
                <wp:effectExtent l="0" t="0" r="0" b="4445"/>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4620"/>
                        </a:xfrm>
                        <a:prstGeom prst="rect">
                          <a:avLst/>
                        </a:prstGeom>
                        <a:noFill/>
                        <a:ln w="9525">
                          <a:noFill/>
                          <a:miter lim="800000"/>
                          <a:headEnd/>
                          <a:tailEnd/>
                        </a:ln>
                      </wps:spPr>
                      <wps:txbx>
                        <w:txbxContent>
                          <w:p w14:paraId="17C0EB9B" w14:textId="77777777" w:rsidR="00C57E3F" w:rsidRDefault="00C57E3F" w:rsidP="00333088">
                            <w:r>
                              <w:t>LEYES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AC0EC" id="_x0000_s1038" type="#_x0000_t202" style="position:absolute;left:0;text-align:left;margin-left:410.25pt;margin-top:3.15pt;width:87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" filled="f" stroked="f">
                <v:textbox style="mso-fit-shape-to-text:t">
                  <w:txbxContent>
                    <w:p w14:paraId="17C0EB9B" w14:textId="77777777" w:rsidR="00C57E3F" w:rsidRDefault="00C57E3F" w:rsidP="00333088">
                      <w:r>
                        <w:t>LEYES</w:t>
                      </w:r>
                    </w:p>
                  </w:txbxContent>
                </v:textbox>
              </v:shape>
            </w:pict>
          </mc:Fallback>
        </mc:AlternateContent>
      </w:r>
    </w:p>
    <w:p w14:paraId="41DE05F3" w14:textId="77777777" w:rsidR="00333088" w:rsidRDefault="00333088" w:rsidP="00B6293C">
      <w:pPr>
        <w:ind w:left="426" w:firstLine="283"/>
        <w:jc w:val="both"/>
        <w:rPr>
          <w:rFonts w:cs="Times New Roman"/>
        </w:rPr>
      </w:pPr>
    </w:p>
    <w:p w14:paraId="7D971689" w14:textId="77777777" w:rsidR="00CA43F5" w:rsidRDefault="00CA43F5" w:rsidP="00C9418C">
      <w:pPr>
        <w:jc w:val="both"/>
        <w:rPr>
          <w:rFonts w:cs="Times New Roman"/>
        </w:rPr>
      </w:pPr>
    </w:p>
    <w:p w14:paraId="28488F1D" w14:textId="77777777" w:rsidR="00CA43F5" w:rsidRDefault="00CA43F5" w:rsidP="00C9418C">
      <w:pPr>
        <w:jc w:val="both"/>
        <w:rPr>
          <w:rFonts w:cs="Times New Roman"/>
        </w:rPr>
      </w:pPr>
    </w:p>
    <w:p w14:paraId="02A7236E" w14:textId="77777777" w:rsidR="00333088" w:rsidRDefault="00976D06" w:rsidP="00C9418C">
      <w:pPr>
        <w:jc w:val="both"/>
        <w:rPr>
          <w:rFonts w:cs="Times New Roman"/>
        </w:rPr>
      </w:pPr>
      <w:r>
        <w:rPr>
          <w:rFonts w:cs="Times New Roman"/>
        </w:rPr>
        <w:t>A partir de estos 3 aspectos se realiza un análisis en que debe cumplir los tres requisitos (</w:t>
      </w:r>
      <w:r w:rsidRPr="00976D06">
        <w:rPr>
          <w:rFonts w:cs="Times New Roman"/>
          <w:highlight w:val="yellow"/>
        </w:rPr>
        <w:t>T</w:t>
      </w:r>
      <w:r w:rsidRPr="00976D06">
        <w:rPr>
          <w:rFonts w:cs="Times New Roman"/>
          <w:highlight w:val="darkYellow"/>
        </w:rPr>
        <w:t>E</w:t>
      </w:r>
      <w:r w:rsidRPr="00976D06">
        <w:rPr>
          <w:rFonts w:cs="Times New Roman"/>
          <w:highlight w:val="lightGray"/>
        </w:rPr>
        <w:t>O</w:t>
      </w:r>
      <w:r>
        <w:rPr>
          <w:rFonts w:cs="Times New Roman"/>
        </w:rPr>
        <w:t>) en orden ya que son filtros excluyentes, es decir, en caso que la alternativa no cumpla el aspecto técnico que requiere la organización se interrumpe el análisis (no hay que fijarse si contempla los requisitos económicos y operativos).</w:t>
      </w:r>
    </w:p>
    <w:p w14:paraId="6106E8E8" w14:textId="77777777" w:rsidR="00976D06" w:rsidRDefault="00976D06" w:rsidP="00C9418C">
      <w:pPr>
        <w:jc w:val="both"/>
        <w:rPr>
          <w:rFonts w:cs="Times New Roman"/>
        </w:rPr>
      </w:pPr>
      <w:r>
        <w:rPr>
          <w:rFonts w:cs="Times New Roman"/>
        </w:rPr>
        <w:t>En caso que no haya alternativas seleccionadas se debe replantear el proyecto (y así tener nuevas alternativas de solución).</w:t>
      </w:r>
      <w:r w:rsidR="004531CB">
        <w:rPr>
          <w:rFonts w:cs="Times New Roman"/>
        </w:rPr>
        <w:t xml:space="preserve"> </w:t>
      </w:r>
      <w:r w:rsidR="00AD28EA">
        <w:rPr>
          <w:rFonts w:cs="Times New Roman"/>
        </w:rPr>
        <w:t>En contra parte, si existe más de una alternativa solución que cumpla los 3 requerimientos se debe realizar una comparación de estas mismas para reducirlas a 1 sola que será la sugerida al usuario. Para ello en primer lugar se deberá plantear las distintas características a considerar, en segundo lugar se le asignara a cada alternativa un puntaje para cada característica, en tercer lugar se le asignará un porcentaje de peso (de acuerdo a la organización) del 0 al 100 y por último se realizará el cálculo cuyo resultado de mayor valor será la alternativa a sugerir.</w:t>
      </w:r>
    </w:p>
    <w:p w14:paraId="61220418" w14:textId="77777777" w:rsidR="004531CB" w:rsidRDefault="004531CB" w:rsidP="00C9418C">
      <w:pPr>
        <w:jc w:val="both"/>
        <w:rPr>
          <w:rFonts w:cs="Times New Roman"/>
        </w:rPr>
      </w:pPr>
      <w:r>
        <w:rPr>
          <w:rFonts w:cs="Times New Roman"/>
        </w:rPr>
        <w:t>Ejemplo:</w:t>
      </w:r>
    </w:p>
    <w:p w14:paraId="7103E834" w14:textId="77777777" w:rsidR="004531CB" w:rsidRDefault="004531CB" w:rsidP="00C9418C">
      <w:pPr>
        <w:jc w:val="both"/>
        <w:rPr>
          <w:rFonts w:cs="Times New Roman"/>
        </w:rPr>
      </w:pPr>
      <w:r>
        <w:rPr>
          <w:rFonts w:cs="Times New Roman"/>
        </w:rPr>
        <w:t>Estas tres alternativas cumplen con los 3 aspectos para la creación de un sistema para el Banco Provincia. Dentro de las características a tener en cuenta debe encontrarse la seguridad y el soporte (los cuales deben tener un alto porcentaje de peso).</w:t>
      </w:r>
    </w:p>
    <w:p w14:paraId="3DF00AC7" w14:textId="77777777" w:rsidR="004531CB" w:rsidRDefault="004531CB" w:rsidP="00C9418C">
      <w:pPr>
        <w:jc w:val="both"/>
        <w:rPr>
          <w:rFonts w:cs="Times New Roman"/>
        </w:rPr>
      </w:pPr>
    </w:p>
    <w:tbl>
      <w:tblPr>
        <w:tblStyle w:val="Tablaconcuadrcula"/>
        <w:tblW w:w="0" w:type="auto"/>
        <w:tblLook w:val="04A0" w:firstRow="1" w:lastRow="0" w:firstColumn="1" w:lastColumn="0" w:noHBand="0" w:noVBand="1"/>
      </w:tblPr>
      <w:tblGrid>
        <w:gridCol w:w="1190"/>
        <w:gridCol w:w="1073"/>
        <w:gridCol w:w="1560"/>
        <w:gridCol w:w="1667"/>
        <w:gridCol w:w="1325"/>
        <w:gridCol w:w="1325"/>
        <w:gridCol w:w="1069"/>
        <w:gridCol w:w="1581"/>
      </w:tblGrid>
      <w:tr w:rsidR="004531CB" w14:paraId="676B1E7E" w14:textId="77777777" w:rsidTr="004531CB">
        <w:tc>
          <w:tcPr>
            <w:tcW w:w="1190" w:type="dxa"/>
          </w:tcPr>
          <w:p w14:paraId="3CDA3FBF" w14:textId="77777777" w:rsidR="004531CB" w:rsidRDefault="004531CB" w:rsidP="00C9418C">
            <w:pPr>
              <w:jc w:val="both"/>
              <w:rPr>
                <w:rFonts w:cs="Times New Roman"/>
              </w:rPr>
            </w:pPr>
          </w:p>
        </w:tc>
        <w:tc>
          <w:tcPr>
            <w:tcW w:w="1073" w:type="dxa"/>
          </w:tcPr>
          <w:p w14:paraId="1BCC58DB" w14:textId="77777777" w:rsidR="004531CB" w:rsidRDefault="004531CB" w:rsidP="00C9418C">
            <w:pPr>
              <w:jc w:val="both"/>
              <w:rPr>
                <w:rFonts w:cs="Times New Roman"/>
              </w:rPr>
            </w:pPr>
            <w:r>
              <w:rPr>
                <w:rFonts w:cs="Times New Roman"/>
              </w:rPr>
              <w:t>$  (15%)</w:t>
            </w:r>
          </w:p>
        </w:tc>
        <w:tc>
          <w:tcPr>
            <w:tcW w:w="1560" w:type="dxa"/>
          </w:tcPr>
          <w:p w14:paraId="09799491" w14:textId="77777777" w:rsidR="004531CB" w:rsidRDefault="004531CB" w:rsidP="004531CB">
            <w:pPr>
              <w:jc w:val="both"/>
              <w:rPr>
                <w:rFonts w:cs="Times New Roman"/>
              </w:rPr>
            </w:pPr>
            <w:r>
              <w:rPr>
                <w:rFonts w:cs="Times New Roman"/>
              </w:rPr>
              <w:t>Usuario (familiaridad) (10%)</w:t>
            </w:r>
          </w:p>
        </w:tc>
        <w:tc>
          <w:tcPr>
            <w:tcW w:w="1667" w:type="dxa"/>
          </w:tcPr>
          <w:p w14:paraId="18452B56" w14:textId="77777777" w:rsidR="004531CB" w:rsidRDefault="004531CB" w:rsidP="00C9418C">
            <w:pPr>
              <w:jc w:val="both"/>
              <w:rPr>
                <w:rFonts w:cs="Times New Roman"/>
              </w:rPr>
            </w:pPr>
            <w:r>
              <w:rPr>
                <w:rFonts w:cs="Times New Roman"/>
              </w:rPr>
              <w:t>Sistema (RRHH interno) (15%)</w:t>
            </w:r>
          </w:p>
        </w:tc>
        <w:tc>
          <w:tcPr>
            <w:tcW w:w="1325" w:type="dxa"/>
          </w:tcPr>
          <w:p w14:paraId="309C3F9C" w14:textId="77777777" w:rsidR="004531CB" w:rsidRDefault="004531CB" w:rsidP="00C9418C">
            <w:pPr>
              <w:jc w:val="both"/>
              <w:rPr>
                <w:rFonts w:cs="Times New Roman"/>
              </w:rPr>
            </w:pPr>
            <w:r>
              <w:rPr>
                <w:rFonts w:cs="Times New Roman"/>
              </w:rPr>
              <w:t>Estabilidad (15%)</w:t>
            </w:r>
          </w:p>
        </w:tc>
        <w:tc>
          <w:tcPr>
            <w:tcW w:w="1325" w:type="dxa"/>
          </w:tcPr>
          <w:p w14:paraId="75411471" w14:textId="77777777" w:rsidR="004531CB" w:rsidRDefault="004531CB" w:rsidP="00C9418C">
            <w:pPr>
              <w:jc w:val="both"/>
              <w:rPr>
                <w:rFonts w:cs="Times New Roman"/>
              </w:rPr>
            </w:pPr>
            <w:r>
              <w:rPr>
                <w:rFonts w:cs="Times New Roman"/>
              </w:rPr>
              <w:t>Seguridad (20%)</w:t>
            </w:r>
          </w:p>
        </w:tc>
        <w:tc>
          <w:tcPr>
            <w:tcW w:w="1069" w:type="dxa"/>
          </w:tcPr>
          <w:p w14:paraId="5CBA2BE9" w14:textId="77777777" w:rsidR="004531CB" w:rsidRDefault="004531CB" w:rsidP="00C9418C">
            <w:pPr>
              <w:jc w:val="both"/>
              <w:rPr>
                <w:rFonts w:cs="Times New Roman"/>
              </w:rPr>
            </w:pPr>
            <w:r>
              <w:rPr>
                <w:rFonts w:cs="Times New Roman"/>
              </w:rPr>
              <w:t>Soporte (20%)</w:t>
            </w:r>
          </w:p>
        </w:tc>
        <w:tc>
          <w:tcPr>
            <w:tcW w:w="1581" w:type="dxa"/>
          </w:tcPr>
          <w:p w14:paraId="6D336308" w14:textId="77777777" w:rsidR="004531CB" w:rsidRDefault="004531CB" w:rsidP="00C9418C">
            <w:pPr>
              <w:jc w:val="both"/>
              <w:rPr>
                <w:rFonts w:cs="Times New Roman"/>
              </w:rPr>
            </w:pPr>
            <w:r>
              <w:rPr>
                <w:rFonts w:cs="Times New Roman"/>
              </w:rPr>
              <w:t>Proyección en el mercado (15%)</w:t>
            </w:r>
          </w:p>
        </w:tc>
      </w:tr>
      <w:tr w:rsidR="004531CB" w14:paraId="3891CDBD" w14:textId="77777777" w:rsidTr="004531CB">
        <w:tc>
          <w:tcPr>
            <w:tcW w:w="1190" w:type="dxa"/>
          </w:tcPr>
          <w:p w14:paraId="137DB9E4" w14:textId="77777777" w:rsidR="004531CB" w:rsidRDefault="004531CB" w:rsidP="00C9418C">
            <w:pPr>
              <w:jc w:val="both"/>
              <w:rPr>
                <w:rFonts w:cs="Times New Roman"/>
              </w:rPr>
            </w:pPr>
            <w:r>
              <w:rPr>
                <w:rFonts w:cs="Times New Roman"/>
              </w:rPr>
              <w:t>ALT1 (Windows)</w:t>
            </w:r>
          </w:p>
        </w:tc>
        <w:tc>
          <w:tcPr>
            <w:tcW w:w="1073" w:type="dxa"/>
          </w:tcPr>
          <w:p w14:paraId="59512BCE" w14:textId="77777777" w:rsidR="004531CB" w:rsidRDefault="004531CB" w:rsidP="00C9418C">
            <w:pPr>
              <w:jc w:val="both"/>
              <w:rPr>
                <w:rFonts w:cs="Times New Roman"/>
              </w:rPr>
            </w:pPr>
            <w:r>
              <w:rPr>
                <w:rFonts w:cs="Times New Roman"/>
              </w:rPr>
              <w:t>1</w:t>
            </w:r>
          </w:p>
        </w:tc>
        <w:tc>
          <w:tcPr>
            <w:tcW w:w="1560" w:type="dxa"/>
          </w:tcPr>
          <w:p w14:paraId="1A0A5EB9" w14:textId="77777777" w:rsidR="004531CB" w:rsidRDefault="004531CB" w:rsidP="00C9418C">
            <w:pPr>
              <w:jc w:val="both"/>
              <w:rPr>
                <w:rFonts w:cs="Times New Roman"/>
              </w:rPr>
            </w:pPr>
            <w:r>
              <w:rPr>
                <w:rFonts w:cs="Times New Roman"/>
              </w:rPr>
              <w:t>4</w:t>
            </w:r>
          </w:p>
        </w:tc>
        <w:tc>
          <w:tcPr>
            <w:tcW w:w="1667" w:type="dxa"/>
          </w:tcPr>
          <w:p w14:paraId="1AE08D5E" w14:textId="77777777" w:rsidR="004531CB" w:rsidRDefault="004531CB" w:rsidP="00C9418C">
            <w:pPr>
              <w:jc w:val="both"/>
              <w:rPr>
                <w:rFonts w:cs="Times New Roman"/>
              </w:rPr>
            </w:pPr>
            <w:r>
              <w:rPr>
                <w:rFonts w:cs="Times New Roman"/>
              </w:rPr>
              <w:t>4</w:t>
            </w:r>
          </w:p>
        </w:tc>
        <w:tc>
          <w:tcPr>
            <w:tcW w:w="1325" w:type="dxa"/>
          </w:tcPr>
          <w:p w14:paraId="339BFE6E" w14:textId="77777777" w:rsidR="004531CB" w:rsidRDefault="004531CB" w:rsidP="00C9418C">
            <w:pPr>
              <w:jc w:val="both"/>
              <w:rPr>
                <w:rFonts w:cs="Times New Roman"/>
              </w:rPr>
            </w:pPr>
            <w:r>
              <w:rPr>
                <w:rFonts w:cs="Times New Roman"/>
              </w:rPr>
              <w:t>2</w:t>
            </w:r>
          </w:p>
        </w:tc>
        <w:tc>
          <w:tcPr>
            <w:tcW w:w="1325" w:type="dxa"/>
          </w:tcPr>
          <w:p w14:paraId="027C8D0B" w14:textId="77777777" w:rsidR="004531CB" w:rsidRDefault="004531CB" w:rsidP="00C9418C">
            <w:pPr>
              <w:jc w:val="both"/>
              <w:rPr>
                <w:rFonts w:cs="Times New Roman"/>
              </w:rPr>
            </w:pPr>
            <w:r>
              <w:rPr>
                <w:rFonts w:cs="Times New Roman"/>
              </w:rPr>
              <w:t>2</w:t>
            </w:r>
          </w:p>
        </w:tc>
        <w:tc>
          <w:tcPr>
            <w:tcW w:w="1069" w:type="dxa"/>
          </w:tcPr>
          <w:p w14:paraId="7F3B929E" w14:textId="77777777" w:rsidR="004531CB" w:rsidRDefault="004531CB" w:rsidP="00C9418C">
            <w:pPr>
              <w:jc w:val="both"/>
              <w:rPr>
                <w:rFonts w:cs="Times New Roman"/>
              </w:rPr>
            </w:pPr>
            <w:r>
              <w:rPr>
                <w:rFonts w:cs="Times New Roman"/>
              </w:rPr>
              <w:t>4</w:t>
            </w:r>
          </w:p>
        </w:tc>
        <w:tc>
          <w:tcPr>
            <w:tcW w:w="1581" w:type="dxa"/>
          </w:tcPr>
          <w:p w14:paraId="2B74BD60" w14:textId="77777777" w:rsidR="004531CB" w:rsidRDefault="004531CB" w:rsidP="00C9418C">
            <w:pPr>
              <w:jc w:val="both"/>
              <w:rPr>
                <w:rFonts w:cs="Times New Roman"/>
              </w:rPr>
            </w:pPr>
            <w:r>
              <w:rPr>
                <w:rFonts w:cs="Times New Roman"/>
              </w:rPr>
              <w:t>4</w:t>
            </w:r>
          </w:p>
        </w:tc>
      </w:tr>
      <w:tr w:rsidR="004531CB" w14:paraId="76FC9931" w14:textId="77777777" w:rsidTr="004531CB">
        <w:tc>
          <w:tcPr>
            <w:tcW w:w="1190" w:type="dxa"/>
          </w:tcPr>
          <w:p w14:paraId="4C8E9889" w14:textId="77777777" w:rsidR="004531CB" w:rsidRDefault="004531CB" w:rsidP="00C9418C">
            <w:pPr>
              <w:jc w:val="both"/>
              <w:rPr>
                <w:rFonts w:cs="Times New Roman"/>
              </w:rPr>
            </w:pPr>
            <w:r>
              <w:rPr>
                <w:rFonts w:cs="Times New Roman"/>
              </w:rPr>
              <w:t>ALT2 (Ubuntu)</w:t>
            </w:r>
          </w:p>
        </w:tc>
        <w:tc>
          <w:tcPr>
            <w:tcW w:w="1073" w:type="dxa"/>
          </w:tcPr>
          <w:p w14:paraId="157EA78C" w14:textId="77777777" w:rsidR="004531CB" w:rsidRDefault="004531CB" w:rsidP="00C9418C">
            <w:pPr>
              <w:jc w:val="both"/>
              <w:rPr>
                <w:rFonts w:cs="Times New Roman"/>
              </w:rPr>
            </w:pPr>
            <w:r>
              <w:rPr>
                <w:rFonts w:cs="Times New Roman"/>
              </w:rPr>
              <w:t>4</w:t>
            </w:r>
          </w:p>
        </w:tc>
        <w:tc>
          <w:tcPr>
            <w:tcW w:w="1560" w:type="dxa"/>
          </w:tcPr>
          <w:p w14:paraId="36EE6F4A" w14:textId="77777777" w:rsidR="004531CB" w:rsidRDefault="004531CB" w:rsidP="00C9418C">
            <w:pPr>
              <w:jc w:val="both"/>
              <w:rPr>
                <w:rFonts w:cs="Times New Roman"/>
              </w:rPr>
            </w:pPr>
            <w:r>
              <w:rPr>
                <w:rFonts w:cs="Times New Roman"/>
              </w:rPr>
              <w:t>2</w:t>
            </w:r>
          </w:p>
        </w:tc>
        <w:tc>
          <w:tcPr>
            <w:tcW w:w="1667" w:type="dxa"/>
          </w:tcPr>
          <w:p w14:paraId="74304405" w14:textId="77777777" w:rsidR="004531CB" w:rsidRDefault="004531CB" w:rsidP="00C9418C">
            <w:pPr>
              <w:jc w:val="both"/>
              <w:rPr>
                <w:rFonts w:cs="Times New Roman"/>
              </w:rPr>
            </w:pPr>
            <w:r>
              <w:rPr>
                <w:rFonts w:cs="Times New Roman"/>
              </w:rPr>
              <w:t>3</w:t>
            </w:r>
          </w:p>
        </w:tc>
        <w:tc>
          <w:tcPr>
            <w:tcW w:w="1325" w:type="dxa"/>
          </w:tcPr>
          <w:p w14:paraId="7AAE615C" w14:textId="77777777" w:rsidR="004531CB" w:rsidRDefault="004531CB" w:rsidP="00C9418C">
            <w:pPr>
              <w:jc w:val="both"/>
              <w:rPr>
                <w:rFonts w:cs="Times New Roman"/>
              </w:rPr>
            </w:pPr>
            <w:r>
              <w:rPr>
                <w:rFonts w:cs="Times New Roman"/>
              </w:rPr>
              <w:t>4</w:t>
            </w:r>
          </w:p>
        </w:tc>
        <w:tc>
          <w:tcPr>
            <w:tcW w:w="1325" w:type="dxa"/>
          </w:tcPr>
          <w:p w14:paraId="0ED9F5D8" w14:textId="77777777" w:rsidR="004531CB" w:rsidRDefault="004531CB" w:rsidP="00C9418C">
            <w:pPr>
              <w:jc w:val="both"/>
              <w:rPr>
                <w:rFonts w:cs="Times New Roman"/>
              </w:rPr>
            </w:pPr>
            <w:r>
              <w:rPr>
                <w:rFonts w:cs="Times New Roman"/>
              </w:rPr>
              <w:t>4</w:t>
            </w:r>
          </w:p>
        </w:tc>
        <w:tc>
          <w:tcPr>
            <w:tcW w:w="1069" w:type="dxa"/>
          </w:tcPr>
          <w:p w14:paraId="5AB916D7" w14:textId="77777777" w:rsidR="004531CB" w:rsidRDefault="004531CB" w:rsidP="00C9418C">
            <w:pPr>
              <w:jc w:val="both"/>
              <w:rPr>
                <w:rFonts w:cs="Times New Roman"/>
              </w:rPr>
            </w:pPr>
            <w:r>
              <w:rPr>
                <w:rFonts w:cs="Times New Roman"/>
              </w:rPr>
              <w:t>2</w:t>
            </w:r>
          </w:p>
        </w:tc>
        <w:tc>
          <w:tcPr>
            <w:tcW w:w="1581" w:type="dxa"/>
          </w:tcPr>
          <w:p w14:paraId="09AE18DD" w14:textId="77777777" w:rsidR="004531CB" w:rsidRDefault="004531CB" w:rsidP="00C9418C">
            <w:pPr>
              <w:jc w:val="both"/>
              <w:rPr>
                <w:rFonts w:cs="Times New Roman"/>
              </w:rPr>
            </w:pPr>
            <w:r>
              <w:rPr>
                <w:rFonts w:cs="Times New Roman"/>
              </w:rPr>
              <w:t>2</w:t>
            </w:r>
          </w:p>
        </w:tc>
      </w:tr>
      <w:tr w:rsidR="004531CB" w14:paraId="3CBEAA91" w14:textId="77777777" w:rsidTr="004531CB">
        <w:tc>
          <w:tcPr>
            <w:tcW w:w="1190" w:type="dxa"/>
          </w:tcPr>
          <w:p w14:paraId="538DF4DF" w14:textId="77777777" w:rsidR="004531CB" w:rsidRDefault="00A42983" w:rsidP="00C9418C">
            <w:pPr>
              <w:jc w:val="both"/>
              <w:rPr>
                <w:rFonts w:cs="Times New Roman"/>
              </w:rPr>
            </w:pPr>
            <w:r>
              <w:rPr>
                <w:rFonts w:cs="Times New Roman"/>
              </w:rPr>
              <w:t xml:space="preserve">ALT3   </w:t>
            </w:r>
            <w:r w:rsidR="004531CB">
              <w:rPr>
                <w:rFonts w:cs="Times New Roman"/>
              </w:rPr>
              <w:t>(Red Hat)</w:t>
            </w:r>
          </w:p>
        </w:tc>
        <w:tc>
          <w:tcPr>
            <w:tcW w:w="1073" w:type="dxa"/>
          </w:tcPr>
          <w:p w14:paraId="07F7E376" w14:textId="77777777" w:rsidR="004531CB" w:rsidRDefault="004531CB" w:rsidP="00C9418C">
            <w:pPr>
              <w:jc w:val="both"/>
              <w:rPr>
                <w:rFonts w:cs="Times New Roman"/>
              </w:rPr>
            </w:pPr>
            <w:r>
              <w:rPr>
                <w:rFonts w:cs="Times New Roman"/>
              </w:rPr>
              <w:t>3</w:t>
            </w:r>
          </w:p>
        </w:tc>
        <w:tc>
          <w:tcPr>
            <w:tcW w:w="1560" w:type="dxa"/>
          </w:tcPr>
          <w:p w14:paraId="4BDDCE2E" w14:textId="77777777" w:rsidR="004531CB" w:rsidRDefault="004531CB" w:rsidP="00C9418C">
            <w:pPr>
              <w:jc w:val="both"/>
              <w:rPr>
                <w:rFonts w:cs="Times New Roman"/>
              </w:rPr>
            </w:pPr>
            <w:r>
              <w:rPr>
                <w:rFonts w:cs="Times New Roman"/>
              </w:rPr>
              <w:t>2</w:t>
            </w:r>
          </w:p>
        </w:tc>
        <w:tc>
          <w:tcPr>
            <w:tcW w:w="1667" w:type="dxa"/>
          </w:tcPr>
          <w:p w14:paraId="173B89EA" w14:textId="77777777" w:rsidR="004531CB" w:rsidRDefault="004531CB" w:rsidP="00C9418C">
            <w:pPr>
              <w:jc w:val="both"/>
              <w:rPr>
                <w:rFonts w:cs="Times New Roman"/>
              </w:rPr>
            </w:pPr>
            <w:r>
              <w:rPr>
                <w:rFonts w:cs="Times New Roman"/>
              </w:rPr>
              <w:t>3</w:t>
            </w:r>
          </w:p>
        </w:tc>
        <w:tc>
          <w:tcPr>
            <w:tcW w:w="1325" w:type="dxa"/>
          </w:tcPr>
          <w:p w14:paraId="62268942" w14:textId="77777777" w:rsidR="004531CB" w:rsidRDefault="004531CB" w:rsidP="00C9418C">
            <w:pPr>
              <w:jc w:val="both"/>
              <w:rPr>
                <w:rFonts w:cs="Times New Roman"/>
              </w:rPr>
            </w:pPr>
            <w:r>
              <w:rPr>
                <w:rFonts w:cs="Times New Roman"/>
              </w:rPr>
              <w:t>4</w:t>
            </w:r>
          </w:p>
        </w:tc>
        <w:tc>
          <w:tcPr>
            <w:tcW w:w="1325" w:type="dxa"/>
          </w:tcPr>
          <w:p w14:paraId="7B6C8C1A" w14:textId="77777777" w:rsidR="004531CB" w:rsidRDefault="004531CB" w:rsidP="00C9418C">
            <w:pPr>
              <w:jc w:val="both"/>
              <w:rPr>
                <w:rFonts w:cs="Times New Roman"/>
              </w:rPr>
            </w:pPr>
            <w:r>
              <w:rPr>
                <w:rFonts w:cs="Times New Roman"/>
              </w:rPr>
              <w:t>4</w:t>
            </w:r>
          </w:p>
        </w:tc>
        <w:tc>
          <w:tcPr>
            <w:tcW w:w="1069" w:type="dxa"/>
          </w:tcPr>
          <w:p w14:paraId="0E47CD91" w14:textId="77777777" w:rsidR="004531CB" w:rsidRDefault="004531CB" w:rsidP="00C9418C">
            <w:pPr>
              <w:jc w:val="both"/>
              <w:rPr>
                <w:rFonts w:cs="Times New Roman"/>
              </w:rPr>
            </w:pPr>
            <w:r>
              <w:rPr>
                <w:rFonts w:cs="Times New Roman"/>
              </w:rPr>
              <w:t>3</w:t>
            </w:r>
          </w:p>
        </w:tc>
        <w:tc>
          <w:tcPr>
            <w:tcW w:w="1581" w:type="dxa"/>
          </w:tcPr>
          <w:p w14:paraId="73A5DA90" w14:textId="77777777" w:rsidR="004531CB" w:rsidRDefault="004531CB" w:rsidP="00C9418C">
            <w:pPr>
              <w:jc w:val="both"/>
              <w:rPr>
                <w:rFonts w:cs="Times New Roman"/>
              </w:rPr>
            </w:pPr>
            <w:r>
              <w:rPr>
                <w:rFonts w:cs="Times New Roman"/>
              </w:rPr>
              <w:t>2</w:t>
            </w:r>
          </w:p>
        </w:tc>
      </w:tr>
    </w:tbl>
    <w:p w14:paraId="79A25803" w14:textId="77777777" w:rsidR="004531CB" w:rsidRDefault="004531CB" w:rsidP="00C9418C">
      <w:pPr>
        <w:jc w:val="both"/>
        <w:rPr>
          <w:rFonts w:cs="Times New Roman"/>
        </w:rPr>
      </w:pPr>
      <w:r>
        <w:rPr>
          <w:rFonts w:cs="Times New Roman"/>
        </w:rPr>
        <w:t>ALT1: 15*1+10*4+15*4+15*2+20*2+20*4+15*4 = 275</w:t>
      </w:r>
      <w:r>
        <w:rPr>
          <w:rFonts w:cs="Times New Roman"/>
        </w:rPr>
        <w:tab/>
      </w:r>
      <w:r>
        <w:rPr>
          <w:rFonts w:cs="Times New Roman"/>
        </w:rPr>
        <w:tab/>
      </w:r>
    </w:p>
    <w:p w14:paraId="64175509" w14:textId="77777777" w:rsidR="004531CB" w:rsidRDefault="004531CB" w:rsidP="004531CB">
      <w:pPr>
        <w:jc w:val="both"/>
        <w:rPr>
          <w:rFonts w:cs="Times New Roman"/>
        </w:rPr>
      </w:pPr>
      <w:r>
        <w:rPr>
          <w:rFonts w:cs="Times New Roman"/>
        </w:rPr>
        <w:t>ALT2: 15*4+10*2+15*3+15*4+20*4+20*2+15*2 = 305</w:t>
      </w:r>
      <w:r>
        <w:rPr>
          <w:rFonts w:cs="Times New Roman"/>
        </w:rPr>
        <w:tab/>
      </w:r>
      <w:r>
        <w:rPr>
          <w:rFonts w:cs="Times New Roman"/>
        </w:rPr>
        <w:tab/>
      </w:r>
    </w:p>
    <w:p w14:paraId="6E26347A" w14:textId="77777777" w:rsidR="004531CB" w:rsidRDefault="004531CB" w:rsidP="004531CB">
      <w:pPr>
        <w:jc w:val="both"/>
        <w:rPr>
          <w:rFonts w:cs="Times New Roman"/>
        </w:rPr>
      </w:pPr>
      <w:r>
        <w:rPr>
          <w:rFonts w:cs="Times New Roman"/>
        </w:rPr>
        <w:t xml:space="preserve">ALT3: 15*3+10*2+15*3+15*4+20*4+20*3+15*2 = </w:t>
      </w:r>
      <w:r w:rsidRPr="004531CB">
        <w:rPr>
          <w:rFonts w:cs="Times New Roman"/>
          <w:highlight w:val="lightGray"/>
        </w:rPr>
        <w:t>310</w:t>
      </w:r>
      <w:r w:rsidR="000E2015">
        <w:rPr>
          <w:rFonts w:cs="Times New Roman"/>
        </w:rPr>
        <w:tab/>
      </w:r>
      <w:r w:rsidR="000E2015">
        <w:rPr>
          <w:rFonts w:cs="Times New Roman"/>
        </w:rPr>
        <w:tab/>
      </w:r>
    </w:p>
    <w:p w14:paraId="4AB80FFA" w14:textId="77777777" w:rsidR="00A42983" w:rsidRDefault="00A42983" w:rsidP="00A42983">
      <w:pPr>
        <w:jc w:val="both"/>
        <w:rPr>
          <w:rFonts w:cs="Times New Roman"/>
        </w:rPr>
      </w:pPr>
      <w:r>
        <w:rPr>
          <w:rFonts w:cs="Times New Roman"/>
        </w:rPr>
        <w:t>Debido a que la alternativa cumple mejor en determinados aspectos determinantes y se diferencia en el soporte de la que le sigue (Ubuntu) es considerada la mejor alternativa.</w:t>
      </w:r>
    </w:p>
    <w:p w14:paraId="1249B3C7" w14:textId="77777777" w:rsidR="00A42983" w:rsidRDefault="00A42983" w:rsidP="004531CB">
      <w:pPr>
        <w:jc w:val="both"/>
        <w:rPr>
          <w:rFonts w:cs="Times New Roman"/>
        </w:rPr>
      </w:pPr>
    </w:p>
    <w:p w14:paraId="3082977C" w14:textId="77777777" w:rsidR="00FA513F" w:rsidRDefault="00FA513F" w:rsidP="004531CB">
      <w:pPr>
        <w:jc w:val="both"/>
        <w:rPr>
          <w:rFonts w:cs="Times New Roman"/>
        </w:rPr>
      </w:pPr>
      <w:r>
        <w:rPr>
          <w:rFonts w:cs="Times New Roman"/>
          <w:lang w:eastAsia="es-AR"/>
        </w:rPr>
        <w:lastRenderedPageBreak/>
        <w:drawing>
          <wp:inline distT="0" distB="0" distL="0" distR="0" wp14:anchorId="243C2534" wp14:editId="326C07B8">
            <wp:extent cx="5486400" cy="32004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CFA40BF" w14:textId="77777777" w:rsidR="00E95717" w:rsidRDefault="00E95717" w:rsidP="000B39BA">
      <w:pPr>
        <w:pStyle w:val="Prrafodelista"/>
        <w:numPr>
          <w:ilvl w:val="0"/>
          <w:numId w:val="15"/>
        </w:numPr>
        <w:ind w:left="851" w:hanging="425"/>
        <w:jc w:val="both"/>
        <w:rPr>
          <w:rFonts w:cs="Times New Roman"/>
        </w:rPr>
      </w:pPr>
      <w:r>
        <w:rPr>
          <w:rFonts w:cs="Times New Roman"/>
        </w:rPr>
        <w:t>Puesta en marcha del sistema</w:t>
      </w:r>
      <w:r>
        <w:rPr>
          <w:rFonts w:cs="Times New Roman"/>
        </w:rPr>
        <w:tab/>
      </w:r>
      <w:r>
        <w:rPr>
          <w:rFonts w:cs="Times New Roman"/>
        </w:rPr>
        <w:tab/>
      </w:r>
    </w:p>
    <w:p w14:paraId="4792AAEA" w14:textId="77777777" w:rsidR="00E95717" w:rsidRDefault="000B39BA" w:rsidP="000B39BA">
      <w:pPr>
        <w:pStyle w:val="Prrafodelista"/>
        <w:numPr>
          <w:ilvl w:val="0"/>
          <w:numId w:val="17"/>
        </w:numPr>
        <w:ind w:left="851" w:hanging="425"/>
        <w:jc w:val="both"/>
        <w:rPr>
          <w:rFonts w:cs="Times New Roman"/>
        </w:rPr>
      </w:pPr>
      <w:r>
        <w:rPr>
          <w:rFonts w:cs="Times New Roman"/>
        </w:rPr>
        <w:t>Entrada en régimen del sistema</w:t>
      </w:r>
    </w:p>
    <w:p w14:paraId="60B3B071" w14:textId="77777777" w:rsidR="00E95717" w:rsidRDefault="000B39BA" w:rsidP="00D26AF9">
      <w:pPr>
        <w:ind w:left="426"/>
        <w:jc w:val="both"/>
        <w:rPr>
          <w:rFonts w:cs="Times New Roman"/>
        </w:rPr>
      </w:pPr>
      <w:r>
        <w:rPr>
          <w:rFonts w:cs="Times New Roman"/>
        </w:rPr>
        <w:t>Se incorporó la etapa de estudio de factibilidad dentro de la de Análisis.</w:t>
      </w:r>
    </w:p>
    <w:p w14:paraId="6884CC4B" w14:textId="77777777" w:rsidR="00D26AF9" w:rsidRDefault="00D26AF9" w:rsidP="00D26AF9">
      <w:pPr>
        <w:pStyle w:val="Prrafodelista"/>
        <w:numPr>
          <w:ilvl w:val="0"/>
          <w:numId w:val="18"/>
        </w:numPr>
        <w:ind w:left="851" w:hanging="425"/>
        <w:jc w:val="both"/>
        <w:rPr>
          <w:rFonts w:cs="Times New Roman"/>
        </w:rPr>
      </w:pPr>
      <w:r>
        <w:rPr>
          <w:rFonts w:cs="Times New Roman"/>
        </w:rPr>
        <w:t>Costo de implementación (entre la puesta en marcha y el régimen)</w:t>
      </w:r>
      <w:r w:rsidR="0036547E">
        <w:rPr>
          <w:rFonts w:cs="Times New Roman"/>
        </w:rPr>
        <w:t xml:space="preserve"> que consiste en la capacitación del usuario, su entrenamiento y los manuales de uso del nuevo sistema.</w:t>
      </w:r>
    </w:p>
    <w:p w14:paraId="499E5301" w14:textId="77777777" w:rsidR="00D26AF9" w:rsidRDefault="00D26AF9" w:rsidP="00D26AF9">
      <w:pPr>
        <w:ind w:left="426"/>
        <w:jc w:val="both"/>
        <w:rPr>
          <w:rFonts w:cs="Times New Roman"/>
        </w:rPr>
      </w:pPr>
      <w:r>
        <w:rPr>
          <w:rFonts w:cs="Times New Roman"/>
        </w:rPr>
        <w:t>Esta tabla demuestra que a medida que avanza el proyecto, se le asigna una mayor cantidad de dinero</w:t>
      </w:r>
      <w:r w:rsidR="0036547E">
        <w:rPr>
          <w:rFonts w:cs="Times New Roman"/>
        </w:rPr>
        <w:t xml:space="preserve"> que luego de la implementación comienza a estabilizarse</w:t>
      </w:r>
    </w:p>
    <w:p w14:paraId="59E32D92" w14:textId="77777777" w:rsidR="00EB15A8" w:rsidRDefault="00EB15A8" w:rsidP="00D26AF9">
      <w:pPr>
        <w:ind w:left="426"/>
        <w:jc w:val="both"/>
        <w:rPr>
          <w:rFonts w:cs="Times New Roman"/>
        </w:rPr>
      </w:pPr>
      <w:r>
        <w:rPr>
          <w:rFonts w:cs="Times New Roman"/>
        </w:rPr>
        <w:t>Por otra parte, también se puede observar que por lo general el costo del sistema viejo es mayor al nuevo. En los casos en los que no se observa un beneficio tangible, el sistema nuevo seguramente obtendrá un beneficio pero intangible (no es posible graficarlo ya que no es cualitativo)</w:t>
      </w:r>
      <w:r w:rsidR="00E45E92">
        <w:rPr>
          <w:rFonts w:cs="Times New Roman"/>
        </w:rPr>
        <w:t>. Un ejemplo de este último caso es que un hospital adquiera un nuevo sistema para la reanimación, el beneficio será salvar una mayor cantidad de vidas, pero como no es cuantificable el costo de una vida, no hay un valor absoluto</w:t>
      </w:r>
    </w:p>
    <w:p w14:paraId="7B581C91" w14:textId="77777777" w:rsidR="004531CB" w:rsidRDefault="00F708B7" w:rsidP="00245566">
      <w:pPr>
        <w:ind w:left="426"/>
        <w:jc w:val="both"/>
        <w:rPr>
          <w:rFonts w:cs="Times New Roman"/>
        </w:rPr>
      </w:pPr>
      <w:r>
        <w:rPr>
          <w:rFonts w:cs="Times New Roman"/>
        </w:rPr>
        <w:t xml:space="preserve">Por último existe una </w:t>
      </w:r>
      <w:r>
        <w:rPr>
          <w:rFonts w:cs="Times New Roman"/>
          <w:color w:val="FF0000"/>
        </w:rPr>
        <w:t>curva de beneficio</w:t>
      </w:r>
      <w:r>
        <w:rPr>
          <w:rFonts w:cs="Times New Roman"/>
        </w:rPr>
        <w:t xml:space="preserve"> que en el momento en el que se estabiliza (puede ser o no en la entrada en régimen del sistema) se identi</w:t>
      </w:r>
      <w:r w:rsidR="00276104">
        <w:rPr>
          <w:rFonts w:cs="Times New Roman"/>
        </w:rPr>
        <w:t>fica el recupero de la inversión. La diferencia entre el valor (ya estabilizado) de la curva de beneficio y el valor (también estabilizado) de la curva del ciclo de vida del sistema nuevo (que se encuentra en la fase de mantenimiento) es la ganancia, en este caso serían $6.</w:t>
      </w:r>
    </w:p>
    <w:p w14:paraId="7E4CE168" w14:textId="77777777" w:rsidR="004270BF" w:rsidRPr="006127A9" w:rsidRDefault="004270BF" w:rsidP="00C9418C">
      <w:pPr>
        <w:pStyle w:val="Ttulo3"/>
        <w:jc w:val="both"/>
        <w:rPr>
          <w:b/>
          <w:highlight w:val="cyan"/>
        </w:rPr>
      </w:pPr>
      <w:r w:rsidRPr="006127A9">
        <w:rPr>
          <w:b/>
          <w:highlight w:val="cyan"/>
        </w:rPr>
        <w:t>ANÁLISIS</w:t>
      </w:r>
    </w:p>
    <w:p w14:paraId="66704100" w14:textId="77777777" w:rsidR="004270BF" w:rsidRPr="004270BF" w:rsidRDefault="004270BF" w:rsidP="00C9418C">
      <w:pPr>
        <w:jc w:val="both"/>
      </w:pPr>
      <w:r>
        <w:t>Una vez elegida la alternativa, se comienza a conceptualizar al modelo de solución (se modeliza).</w:t>
      </w:r>
    </w:p>
    <w:p w14:paraId="7B7A7E54" w14:textId="77777777" w:rsidR="00B4208F" w:rsidRPr="006127A9" w:rsidRDefault="00B4208F" w:rsidP="00C9418C">
      <w:pPr>
        <w:pStyle w:val="Ttulo3"/>
        <w:jc w:val="both"/>
        <w:rPr>
          <w:b/>
          <w:highlight w:val="cyan"/>
        </w:rPr>
      </w:pPr>
      <w:r w:rsidRPr="006127A9">
        <w:rPr>
          <w:b/>
          <w:highlight w:val="cyan"/>
        </w:rPr>
        <w:t>DISEÑO</w:t>
      </w:r>
      <w:r w:rsidR="000B1F9A" w:rsidRPr="006127A9">
        <w:rPr>
          <w:b/>
          <w:highlight w:val="cyan"/>
        </w:rPr>
        <w:t xml:space="preserve"> </w:t>
      </w:r>
    </w:p>
    <w:p w14:paraId="254D5AD9" w14:textId="77777777" w:rsidR="00B4208F" w:rsidRDefault="00B4208F" w:rsidP="00C9418C">
      <w:pPr>
        <w:spacing w:before="0" w:after="160" w:line="259" w:lineRule="auto"/>
        <w:jc w:val="both"/>
      </w:pPr>
      <w:r>
        <w:t xml:space="preserve">El </w:t>
      </w:r>
      <w:r w:rsidRPr="004270BF">
        <w:rPr>
          <w:u w:val="single"/>
        </w:rPr>
        <w:t>objetivo</w:t>
      </w:r>
      <w:r w:rsidR="004270BF">
        <w:t xml:space="preserve"> de esta etapa es el conceptualizar</w:t>
      </w:r>
      <w:r w:rsidR="00E13673">
        <w:t>, es decir formalizar (“hacer tangible”)</w:t>
      </w:r>
      <w:r w:rsidR="004270BF">
        <w:t xml:space="preserve"> la solución sobre el </w:t>
      </w:r>
      <w:r w:rsidR="000B1F9A" w:rsidRPr="00A900FD">
        <w:t>modelo de análisis</w:t>
      </w:r>
      <w:r w:rsidR="00E13673">
        <w:t xml:space="preserve"> hecho en la etapa anterior.</w:t>
      </w:r>
    </w:p>
    <w:p w14:paraId="23A2F3E7" w14:textId="77777777" w:rsidR="00E13673" w:rsidRPr="006127A9" w:rsidRDefault="00310436" w:rsidP="00C9418C">
      <w:pPr>
        <w:pStyle w:val="Ttulo3"/>
        <w:jc w:val="both"/>
        <w:rPr>
          <w:rFonts w:eastAsiaTheme="minorHAnsi"/>
          <w:b/>
          <w:highlight w:val="cyan"/>
          <w:lang w:eastAsia="en-US"/>
        </w:rPr>
      </w:pPr>
      <w:r w:rsidRPr="006127A9">
        <w:rPr>
          <w:rFonts w:eastAsiaTheme="minorHAnsi"/>
          <w:b/>
          <w:highlight w:val="cyan"/>
          <w:lang w:eastAsia="en-US"/>
        </w:rPr>
        <w:lastRenderedPageBreak/>
        <w:t>IMPLEMENTACIÓN</w:t>
      </w:r>
      <w:r w:rsidR="00E13673" w:rsidRPr="006127A9">
        <w:rPr>
          <w:rFonts w:eastAsiaTheme="minorHAnsi"/>
          <w:b/>
          <w:highlight w:val="cyan"/>
          <w:lang w:eastAsia="en-US"/>
        </w:rPr>
        <w:t xml:space="preserve"> </w:t>
      </w:r>
    </w:p>
    <w:p w14:paraId="3D7399D1" w14:textId="77777777" w:rsidR="00DB22DC" w:rsidRDefault="00602663" w:rsidP="00C9418C">
      <w:pPr>
        <w:pStyle w:val="NormalWeb"/>
        <w:shd w:val="clear" w:color="auto" w:fill="FFFFFF"/>
        <w:spacing w:before="0" w:beforeAutospacing="0" w:after="202" w:afterAutospacing="0" w:line="276" w:lineRule="atLeast"/>
        <w:jc w:val="both"/>
        <w:rPr>
          <w:rFonts w:eastAsiaTheme="minorHAnsi"/>
          <w:lang w:val="es-AR" w:eastAsia="en-US"/>
        </w:rPr>
      </w:pPr>
      <w:r>
        <w:rPr>
          <w:rFonts w:eastAsiaTheme="minorHAnsi"/>
          <w:lang w:val="es-AR" w:eastAsia="en-US"/>
        </w:rPr>
        <w:t xml:space="preserve">En esta fase se pone en marcha el sistema (se instala la propuesta desarrollada) en la organización. La implementación de la solución implica la desactivación de los sistemas previos por lo que, según decida la organización en cuestión, hay tres formas de efectuarla (dentro de la sub-etapa llamada testing): </w:t>
      </w:r>
    </w:p>
    <w:p w14:paraId="16E0C9E9" w14:textId="77777777" w:rsidR="00602663" w:rsidRPr="00602663" w:rsidRDefault="00602663" w:rsidP="00C9418C">
      <w:pPr>
        <w:pStyle w:val="NormalWeb"/>
        <w:numPr>
          <w:ilvl w:val="0"/>
          <w:numId w:val="1"/>
        </w:numPr>
        <w:shd w:val="clear" w:color="auto" w:fill="FFFFFF"/>
        <w:spacing w:before="0" w:beforeAutospacing="0" w:after="202" w:afterAutospacing="0" w:line="276" w:lineRule="atLeast"/>
        <w:jc w:val="both"/>
        <w:rPr>
          <w:rFonts w:eastAsiaTheme="minorHAnsi"/>
          <w:lang w:eastAsia="en-US"/>
        </w:rPr>
      </w:pPr>
      <w:r>
        <w:rPr>
          <w:rFonts w:eastAsiaTheme="minorHAnsi"/>
          <w:lang w:val="es-AR" w:eastAsia="en-US"/>
        </w:rPr>
        <w:t>De forma directa: se desactiva el sistema viejo remplazándolo por el nuevo.</w:t>
      </w:r>
    </w:p>
    <w:p w14:paraId="48AEA119" w14:textId="77777777" w:rsidR="00602663" w:rsidRDefault="00602663" w:rsidP="00C9418C">
      <w:pPr>
        <w:pStyle w:val="NormalWeb"/>
        <w:numPr>
          <w:ilvl w:val="0"/>
          <w:numId w:val="1"/>
        </w:numPr>
        <w:shd w:val="clear" w:color="auto" w:fill="FFFFFF"/>
        <w:spacing w:before="0" w:beforeAutospacing="0" w:after="202" w:afterAutospacing="0" w:line="276" w:lineRule="atLeast"/>
        <w:jc w:val="both"/>
        <w:rPr>
          <w:rFonts w:eastAsiaTheme="minorHAnsi"/>
          <w:lang w:eastAsia="en-US"/>
        </w:rPr>
      </w:pPr>
      <w:r>
        <w:rPr>
          <w:rFonts w:eastAsiaTheme="minorHAnsi"/>
          <w:lang w:eastAsia="en-US"/>
        </w:rPr>
        <w:t>En paralelo: consiste en el funcionamiento temporal de ambos sistemas para que, progresivamente, se incorpore la solución y se matice el rechazo.</w:t>
      </w:r>
    </w:p>
    <w:p w14:paraId="6E67116C" w14:textId="77777777" w:rsidR="00602663" w:rsidRPr="00C06806" w:rsidRDefault="00602663" w:rsidP="00C9418C">
      <w:pPr>
        <w:pStyle w:val="NormalWeb"/>
        <w:numPr>
          <w:ilvl w:val="0"/>
          <w:numId w:val="1"/>
        </w:numPr>
        <w:shd w:val="clear" w:color="auto" w:fill="FFFFFF"/>
        <w:spacing w:before="0" w:beforeAutospacing="0" w:after="202" w:afterAutospacing="0" w:line="276" w:lineRule="atLeast"/>
        <w:jc w:val="both"/>
        <w:rPr>
          <w:rFonts w:eastAsiaTheme="minorHAnsi"/>
          <w:lang w:eastAsia="en-US"/>
        </w:rPr>
      </w:pPr>
      <w:r>
        <w:rPr>
          <w:rFonts w:eastAsiaTheme="minorHAnsi"/>
          <w:lang w:eastAsia="en-US"/>
        </w:rPr>
        <w:t>Por fases: se cambia el sistema viejo por partes (mezcla entre el testing directo y el paralelo)</w:t>
      </w:r>
    </w:p>
    <w:p w14:paraId="0314582B" w14:textId="77777777" w:rsidR="00602663" w:rsidRDefault="00602663" w:rsidP="00C9418C">
      <w:pPr>
        <w:pStyle w:val="NormalWeb"/>
        <w:shd w:val="clear" w:color="auto" w:fill="FFFFFF"/>
        <w:spacing w:before="0" w:beforeAutospacing="0" w:after="202" w:afterAutospacing="0" w:line="276" w:lineRule="atLeast"/>
        <w:jc w:val="both"/>
        <w:rPr>
          <w:rFonts w:eastAsiaTheme="minorHAnsi"/>
          <w:lang w:eastAsia="en-US"/>
        </w:rPr>
      </w:pPr>
      <w:r>
        <w:rPr>
          <w:rFonts w:eastAsiaTheme="minorHAnsi"/>
          <w:lang w:eastAsia="en-US"/>
        </w:rPr>
        <w:t xml:space="preserve">A tener en cuenta: </w:t>
      </w:r>
    </w:p>
    <w:p w14:paraId="3E872DE2" w14:textId="77777777" w:rsidR="00DB22DC" w:rsidRDefault="00602663" w:rsidP="00C9418C">
      <w:pPr>
        <w:pStyle w:val="NormalWeb"/>
        <w:shd w:val="clear" w:color="auto" w:fill="FFFFFF"/>
        <w:spacing w:before="0" w:beforeAutospacing="0" w:after="202" w:afterAutospacing="0" w:line="276" w:lineRule="atLeast"/>
        <w:jc w:val="both"/>
        <w:rPr>
          <w:rFonts w:eastAsiaTheme="minorHAnsi"/>
          <w:lang w:eastAsia="en-US"/>
        </w:rPr>
      </w:pPr>
      <w:r>
        <w:rPr>
          <w:rFonts w:eastAsiaTheme="minorHAnsi"/>
          <w:lang w:eastAsia="en-US"/>
        </w:rPr>
        <w:t>L</w:t>
      </w:r>
      <w:r w:rsidR="00DB22DC" w:rsidRPr="00C06806">
        <w:rPr>
          <w:rFonts w:eastAsiaTheme="minorHAnsi"/>
          <w:lang w:eastAsia="en-US"/>
        </w:rPr>
        <w:t>a resistencia al cambio</w:t>
      </w:r>
      <w:r>
        <w:rPr>
          <w:rFonts w:eastAsiaTheme="minorHAnsi"/>
          <w:lang w:eastAsia="en-US"/>
        </w:rPr>
        <w:t>:</w:t>
      </w:r>
      <w:r w:rsidR="00DB22DC" w:rsidRPr="00C06806">
        <w:rPr>
          <w:rFonts w:eastAsiaTheme="minorHAnsi"/>
          <w:lang w:eastAsia="en-US"/>
        </w:rPr>
        <w:t xml:space="preserve"> suele ser la respuesta más frecuente por parte de los usuarios.</w:t>
      </w:r>
    </w:p>
    <w:p w14:paraId="62F7FCC9" w14:textId="77777777" w:rsidR="00602663" w:rsidRPr="00C06806" w:rsidRDefault="00602663" w:rsidP="00C9418C">
      <w:pPr>
        <w:pStyle w:val="NormalWeb"/>
        <w:shd w:val="clear" w:color="auto" w:fill="FFFFFF"/>
        <w:spacing w:before="0" w:beforeAutospacing="0" w:after="202" w:afterAutospacing="0" w:line="276" w:lineRule="atLeast"/>
        <w:jc w:val="both"/>
        <w:rPr>
          <w:rFonts w:eastAsiaTheme="minorHAnsi"/>
          <w:lang w:eastAsia="en-US"/>
        </w:rPr>
      </w:pPr>
      <w:r>
        <w:rPr>
          <w:rFonts w:eastAsiaTheme="minorHAnsi"/>
          <w:lang w:eastAsia="en-US"/>
        </w:rPr>
        <w:t>Los costos que requiere aplazar el cambio de un sistema a otro (cuanto más tiempo, más costo).</w:t>
      </w:r>
    </w:p>
    <w:p w14:paraId="5EA99903" w14:textId="77777777" w:rsidR="00602663" w:rsidRPr="006127A9" w:rsidRDefault="00310436" w:rsidP="00C9418C">
      <w:pPr>
        <w:pStyle w:val="Ttulo3"/>
        <w:jc w:val="both"/>
        <w:rPr>
          <w:rFonts w:eastAsiaTheme="minorHAnsi"/>
          <w:b/>
          <w:highlight w:val="cyan"/>
          <w:lang w:eastAsia="en-US"/>
        </w:rPr>
      </w:pPr>
      <w:r w:rsidRPr="006127A9">
        <w:rPr>
          <w:rStyle w:val="Ttulo3Car"/>
          <w:b/>
          <w:highlight w:val="cyan"/>
        </w:rPr>
        <w:t>MANTENIMIENTO</w:t>
      </w:r>
      <w:r w:rsidR="00487D9A" w:rsidRPr="006127A9">
        <w:rPr>
          <w:rStyle w:val="Ttulo3Car"/>
          <w:b/>
          <w:highlight w:val="cyan"/>
        </w:rPr>
        <w:t xml:space="preserve"> (AUDITORIA)</w:t>
      </w:r>
    </w:p>
    <w:p w14:paraId="2B5FFACF" w14:textId="77777777" w:rsidR="00DB22DC" w:rsidRPr="00C06806" w:rsidRDefault="00DB22DC" w:rsidP="00C9418C">
      <w:pPr>
        <w:pStyle w:val="NormalWeb"/>
        <w:shd w:val="clear" w:color="auto" w:fill="FFFFFF"/>
        <w:spacing w:after="202" w:line="276" w:lineRule="atLeast"/>
        <w:jc w:val="both"/>
        <w:rPr>
          <w:rFonts w:eastAsiaTheme="minorHAnsi"/>
          <w:lang w:eastAsia="en-US"/>
        </w:rPr>
      </w:pPr>
      <w:r w:rsidRPr="00C06806">
        <w:rPr>
          <w:rFonts w:eastAsiaTheme="minorHAnsi"/>
          <w:lang w:eastAsia="en-US"/>
        </w:rPr>
        <w:t>Se debe asegurar la val</w:t>
      </w:r>
      <w:r w:rsidR="00487D9A">
        <w:rPr>
          <w:rFonts w:eastAsiaTheme="minorHAnsi"/>
          <w:lang w:eastAsia="en-US"/>
        </w:rPr>
        <w:t>idez del producto desarrollado verificando que el sistema cumpla sus objetivos a través del tiempo. Para esto se realizan acciones…</w:t>
      </w:r>
    </w:p>
    <w:p w14:paraId="1C258E33" w14:textId="77777777" w:rsidR="00DB22DC" w:rsidRPr="00C06806" w:rsidRDefault="00DB22DC" w:rsidP="00C9418C">
      <w:pPr>
        <w:pStyle w:val="NormalWeb"/>
        <w:shd w:val="clear" w:color="auto" w:fill="FFFFFF"/>
        <w:spacing w:after="202" w:line="276" w:lineRule="atLeast"/>
        <w:jc w:val="both"/>
        <w:rPr>
          <w:rFonts w:eastAsiaTheme="minorHAnsi"/>
          <w:lang w:eastAsia="en-US"/>
        </w:rPr>
      </w:pPr>
      <w:r w:rsidRPr="00C06806">
        <w:rPr>
          <w:rFonts w:eastAsiaTheme="minorHAnsi"/>
          <w:lang w:eastAsia="en-US"/>
        </w:rPr>
        <w:t>-</w:t>
      </w:r>
      <w:r w:rsidR="00487D9A">
        <w:rPr>
          <w:rFonts w:eastAsiaTheme="minorHAnsi"/>
          <w:i/>
          <w:lang w:eastAsia="en-US"/>
        </w:rPr>
        <w:t>Correctivas</w:t>
      </w:r>
      <w:r w:rsidRPr="00C06806">
        <w:rPr>
          <w:rFonts w:eastAsiaTheme="minorHAnsi"/>
          <w:i/>
          <w:lang w:eastAsia="en-US"/>
        </w:rPr>
        <w:t xml:space="preserve">: </w:t>
      </w:r>
      <w:r w:rsidRPr="00C06806">
        <w:rPr>
          <w:rFonts w:eastAsiaTheme="minorHAnsi"/>
          <w:lang w:eastAsia="en-US"/>
        </w:rPr>
        <w:t>corrigen los desvíos</w:t>
      </w:r>
      <w:r w:rsidR="00487D9A">
        <w:rPr>
          <w:rFonts w:eastAsiaTheme="minorHAnsi"/>
          <w:lang w:eastAsia="en-US"/>
        </w:rPr>
        <w:t xml:space="preserve"> (errores)</w:t>
      </w:r>
      <w:r w:rsidRPr="00C06806">
        <w:rPr>
          <w:rFonts w:eastAsiaTheme="minorHAnsi"/>
          <w:lang w:eastAsia="en-US"/>
        </w:rPr>
        <w:t xml:space="preserve"> no detectados en la prueba.</w:t>
      </w:r>
    </w:p>
    <w:p w14:paraId="67CCFA70" w14:textId="77777777" w:rsidR="00DB22DC" w:rsidRPr="00C06806" w:rsidRDefault="00DB22DC" w:rsidP="00C9418C">
      <w:pPr>
        <w:pStyle w:val="NormalWeb"/>
        <w:shd w:val="clear" w:color="auto" w:fill="FFFFFF"/>
        <w:spacing w:after="202" w:line="276" w:lineRule="atLeast"/>
        <w:jc w:val="both"/>
        <w:rPr>
          <w:rFonts w:eastAsiaTheme="minorHAnsi"/>
          <w:lang w:eastAsia="en-US"/>
        </w:rPr>
      </w:pPr>
      <w:r w:rsidRPr="00C06806">
        <w:rPr>
          <w:rFonts w:eastAsiaTheme="minorHAnsi"/>
          <w:lang w:eastAsia="en-US"/>
        </w:rPr>
        <w:t>-</w:t>
      </w:r>
      <w:r w:rsidR="00487D9A" w:rsidRPr="00487D9A">
        <w:rPr>
          <w:rFonts w:eastAsiaTheme="minorHAnsi"/>
          <w:i/>
          <w:lang w:eastAsia="en-US"/>
        </w:rPr>
        <w:t>P</w:t>
      </w:r>
      <w:r w:rsidRPr="00487D9A">
        <w:rPr>
          <w:rFonts w:eastAsiaTheme="minorHAnsi"/>
          <w:i/>
          <w:lang w:eastAsia="en-US"/>
        </w:rPr>
        <w:t>e</w:t>
      </w:r>
      <w:r w:rsidRPr="00C06806">
        <w:rPr>
          <w:rFonts w:eastAsiaTheme="minorHAnsi"/>
          <w:i/>
          <w:lang w:eastAsia="en-US"/>
        </w:rPr>
        <w:t>rfectivas (actualizaciones):</w:t>
      </w:r>
      <w:r w:rsidRPr="00C06806">
        <w:rPr>
          <w:rFonts w:eastAsiaTheme="minorHAnsi"/>
          <w:lang w:eastAsia="en-US"/>
        </w:rPr>
        <w:t xml:space="preserve"> </w:t>
      </w:r>
      <w:r w:rsidR="00487D9A">
        <w:rPr>
          <w:rFonts w:eastAsiaTheme="minorHAnsi"/>
          <w:lang w:eastAsia="en-US"/>
        </w:rPr>
        <w:t xml:space="preserve">consisten en el agregado de funcionalidades a partir de los requerimientos que el usuario plantea. Es decir, </w:t>
      </w:r>
      <w:r w:rsidRPr="00C06806">
        <w:rPr>
          <w:rFonts w:eastAsiaTheme="minorHAnsi"/>
          <w:lang w:eastAsia="en-US"/>
        </w:rPr>
        <w:t xml:space="preserve">perfeccionan y/o mejoran la solución dando respuesta a nuevos requerimientos o a innovaciones en la </w:t>
      </w:r>
      <w:r w:rsidR="00487D9A" w:rsidRPr="00C06806">
        <w:rPr>
          <w:rFonts w:eastAsiaTheme="minorHAnsi"/>
          <w:lang w:eastAsia="en-US"/>
        </w:rPr>
        <w:t>tecnología</w:t>
      </w:r>
      <w:r w:rsidRPr="00C06806">
        <w:rPr>
          <w:rFonts w:eastAsiaTheme="minorHAnsi"/>
          <w:lang w:eastAsia="en-US"/>
        </w:rPr>
        <w:t>.</w:t>
      </w:r>
      <w:r w:rsidR="00487D9A">
        <w:rPr>
          <w:rFonts w:eastAsiaTheme="minorHAnsi"/>
          <w:lang w:eastAsia="en-US"/>
        </w:rPr>
        <w:t xml:space="preserve"> </w:t>
      </w:r>
    </w:p>
    <w:p w14:paraId="3DB09891" w14:textId="77777777" w:rsidR="00487D9A" w:rsidRDefault="00DB22DC" w:rsidP="00C9418C">
      <w:pPr>
        <w:pStyle w:val="NormalWeb"/>
        <w:shd w:val="clear" w:color="auto" w:fill="FFFFFF"/>
        <w:spacing w:before="0" w:beforeAutospacing="0" w:after="202" w:afterAutospacing="0" w:line="276" w:lineRule="atLeast"/>
        <w:jc w:val="both"/>
        <w:rPr>
          <w:rFonts w:eastAsiaTheme="minorHAnsi"/>
          <w:lang w:eastAsia="en-US"/>
        </w:rPr>
      </w:pPr>
      <w:r w:rsidRPr="00C06806">
        <w:rPr>
          <w:rFonts w:eastAsiaTheme="minorHAnsi"/>
          <w:lang w:eastAsia="en-US"/>
        </w:rPr>
        <w:t>-</w:t>
      </w:r>
      <w:r w:rsidRPr="00C06806">
        <w:rPr>
          <w:rFonts w:eastAsiaTheme="minorHAnsi"/>
          <w:i/>
          <w:lang w:eastAsia="en-US"/>
        </w:rPr>
        <w:t>Acciones adaptativas</w:t>
      </w:r>
      <w:r w:rsidRPr="00C06806">
        <w:rPr>
          <w:rFonts w:eastAsiaTheme="minorHAnsi"/>
          <w:lang w:eastAsia="en-US"/>
        </w:rPr>
        <w:t xml:space="preserve">: </w:t>
      </w:r>
      <w:r w:rsidR="00487D9A">
        <w:rPr>
          <w:rFonts w:eastAsiaTheme="minorHAnsi"/>
          <w:lang w:eastAsia="en-US"/>
        </w:rPr>
        <w:t>adecuan al sistema frente a necesidades externas, ya sea exigencias legales como las generadas por la AFIP, entre otras.</w:t>
      </w:r>
    </w:p>
    <w:p w14:paraId="3AD9D282" w14:textId="77777777" w:rsidR="00487D9A" w:rsidRPr="006127A9" w:rsidRDefault="00806E54" w:rsidP="00C9418C">
      <w:pPr>
        <w:pStyle w:val="Ttulo3"/>
        <w:jc w:val="both"/>
        <w:rPr>
          <w:rFonts w:eastAsiaTheme="minorHAnsi"/>
          <w:b/>
          <w:highlight w:val="cyan"/>
          <w:lang w:eastAsia="en-US"/>
        </w:rPr>
      </w:pPr>
      <w:r w:rsidRPr="006127A9">
        <w:rPr>
          <w:rStyle w:val="Ttulo3Car"/>
          <w:b/>
          <w:highlight w:val="cyan"/>
        </w:rPr>
        <w:t>RETIRO DEL SISTEMA (SUSTITUCIÓN)</w:t>
      </w:r>
    </w:p>
    <w:p w14:paraId="516DAB47" w14:textId="77777777" w:rsidR="00DB22DC" w:rsidRPr="00C06806" w:rsidRDefault="00372686" w:rsidP="00C9418C">
      <w:pPr>
        <w:pStyle w:val="NormalWeb"/>
        <w:shd w:val="clear" w:color="auto" w:fill="FFFFFF"/>
        <w:spacing w:before="0" w:beforeAutospacing="0" w:after="202" w:afterAutospacing="0" w:line="276" w:lineRule="atLeast"/>
        <w:jc w:val="both"/>
        <w:rPr>
          <w:rFonts w:eastAsiaTheme="minorHAnsi"/>
          <w:lang w:eastAsia="en-US"/>
        </w:rPr>
      </w:pPr>
      <w:r>
        <w:rPr>
          <w:rFonts w:eastAsiaTheme="minorHAnsi"/>
          <w:lang w:eastAsia="en-US"/>
        </w:rPr>
        <w:t>Con</w:t>
      </w:r>
      <w:r w:rsidRPr="00C06806">
        <w:rPr>
          <w:rFonts w:eastAsiaTheme="minorHAnsi"/>
          <w:lang w:eastAsia="en-US"/>
        </w:rPr>
        <w:t>siste</w:t>
      </w:r>
      <w:r w:rsidR="00DB22DC" w:rsidRPr="00C06806">
        <w:rPr>
          <w:rFonts w:eastAsiaTheme="minorHAnsi"/>
          <w:lang w:eastAsia="en-US"/>
        </w:rPr>
        <w:t xml:space="preserve"> en la salida, baja o cancelaci</w:t>
      </w:r>
      <w:r>
        <w:rPr>
          <w:rFonts w:eastAsiaTheme="minorHAnsi"/>
          <w:lang w:eastAsia="en-US"/>
        </w:rPr>
        <w:t>ón de la solución implementada. Esto obliga la búsqueda de un reemplazo (un nuevo sistema)</w:t>
      </w:r>
    </w:p>
    <w:p w14:paraId="7750ABC4" w14:textId="77777777" w:rsidR="007C14B5" w:rsidRDefault="007C14B5" w:rsidP="00C9418C">
      <w:pPr>
        <w:pStyle w:val="Ttulo3"/>
        <w:jc w:val="both"/>
      </w:pPr>
      <w:r>
        <w:t>planificación en las Organizaciones</w:t>
      </w:r>
      <w:r w:rsidR="00912527">
        <w:t xml:space="preserve"> (es transversal a todas las etapas)</w:t>
      </w:r>
    </w:p>
    <w:p w14:paraId="6CDA6A66" w14:textId="51032B65" w:rsidR="00FC7667" w:rsidRDefault="007C14B5" w:rsidP="00C9418C">
      <w:pPr>
        <w:jc w:val="both"/>
      </w:pPr>
      <w:r>
        <w:t xml:space="preserve">La </w:t>
      </w:r>
      <w:r w:rsidRPr="007C14B5">
        <w:rPr>
          <w:b/>
          <w:highlight w:val="cyan"/>
        </w:rPr>
        <w:t>PLANIFICACIÓN</w:t>
      </w:r>
      <w:r>
        <w:rPr>
          <w:b/>
        </w:rPr>
        <w:t xml:space="preserve"> </w:t>
      </w:r>
      <w:r>
        <w:t>es el proceso consciente y sistemático diseñado</w:t>
      </w:r>
      <w:r w:rsidR="00FC7667">
        <w:t xml:space="preserve"> para la previsión de</w:t>
      </w:r>
      <w:r w:rsidR="00606615">
        <w:t xml:space="preserve"> acciones de ejecución futura.</w:t>
      </w:r>
      <w:r w:rsidR="00CC3E96">
        <w:t xml:space="preserve"> Es decir, es una técnica utilizada para preveer acciones futuras en pos de un objetivo y p</w:t>
      </w:r>
      <w:r w:rsidR="00606615">
        <w:t>ara ello s</w:t>
      </w:r>
      <w:r w:rsidR="00FC7667">
        <w:t>e necesita:</w:t>
      </w:r>
    </w:p>
    <w:p w14:paraId="1230AFFC" w14:textId="77777777" w:rsidR="00FC7667" w:rsidRDefault="00FC7667" w:rsidP="00C9418C">
      <w:pPr>
        <w:pStyle w:val="Prrafodelista"/>
        <w:numPr>
          <w:ilvl w:val="0"/>
          <w:numId w:val="2"/>
        </w:numPr>
        <w:jc w:val="both"/>
      </w:pPr>
      <w:r>
        <w:t xml:space="preserve">Saber el </w:t>
      </w:r>
      <w:r>
        <w:rPr>
          <w:b/>
        </w:rPr>
        <w:t>OBJETIVO</w:t>
      </w:r>
      <w:r>
        <w:t xml:space="preserve"> al cual quiero llegar (el cual debe ser claro, preciso, cuantificable o no).</w:t>
      </w:r>
    </w:p>
    <w:p w14:paraId="70DC23CC" w14:textId="77777777" w:rsidR="00FC7667" w:rsidRDefault="00FC7667" w:rsidP="00C9418C">
      <w:pPr>
        <w:pStyle w:val="Prrafodelista"/>
        <w:numPr>
          <w:ilvl w:val="0"/>
          <w:numId w:val="2"/>
        </w:numPr>
        <w:jc w:val="both"/>
      </w:pPr>
      <w:r>
        <w:rPr>
          <w:b/>
        </w:rPr>
        <w:t>RECURSOS</w:t>
      </w:r>
      <w:r w:rsidR="00606615">
        <w:t xml:space="preserve"> (tanto tecnológico, económicos</w:t>
      </w:r>
      <w:r>
        <w:t xml:space="preserve"> como humanos), y conocer la cantidad y calidad de éstos mismos.</w:t>
      </w:r>
    </w:p>
    <w:p w14:paraId="48562D5D" w14:textId="77777777" w:rsidR="00FC7667" w:rsidRDefault="00212670" w:rsidP="00C9418C">
      <w:pPr>
        <w:pStyle w:val="Prrafodelista"/>
        <w:numPr>
          <w:ilvl w:val="0"/>
          <w:numId w:val="2"/>
        </w:numPr>
        <w:jc w:val="both"/>
      </w:pPr>
      <w:r>
        <w:t xml:space="preserve">Conocer el </w:t>
      </w:r>
      <w:r w:rsidR="00FC7667">
        <w:rPr>
          <w:b/>
        </w:rPr>
        <w:t>TIEMPO</w:t>
      </w:r>
      <w:r>
        <w:rPr>
          <w:b/>
        </w:rPr>
        <w:t xml:space="preserve"> </w:t>
      </w:r>
      <w:r>
        <w:t>que se dispone</w:t>
      </w:r>
      <w:r w:rsidR="00FC7667">
        <w:t>, es decir, la ventana temporal en la cual yo estoy planificando.</w:t>
      </w:r>
    </w:p>
    <w:p w14:paraId="2D172420" w14:textId="77777777" w:rsidR="00FC7667" w:rsidRDefault="00212670" w:rsidP="00C9418C">
      <w:pPr>
        <w:pStyle w:val="Prrafodelista"/>
        <w:numPr>
          <w:ilvl w:val="0"/>
          <w:numId w:val="2"/>
        </w:numPr>
        <w:jc w:val="both"/>
      </w:pPr>
      <w:r>
        <w:t>Saber e</w:t>
      </w:r>
      <w:r w:rsidR="00FC7667">
        <w:t xml:space="preserve">l </w:t>
      </w:r>
      <w:r w:rsidR="00FC7667">
        <w:rPr>
          <w:b/>
        </w:rPr>
        <w:t>PRESUPUESTO</w:t>
      </w:r>
      <w:r w:rsidR="00FC7667">
        <w:t xml:space="preserve"> que se posee.</w:t>
      </w:r>
    </w:p>
    <w:p w14:paraId="6BD1A335" w14:textId="77777777" w:rsidR="00FC7667" w:rsidRDefault="00212670" w:rsidP="00C9418C">
      <w:pPr>
        <w:pStyle w:val="Prrafodelista"/>
        <w:numPr>
          <w:ilvl w:val="0"/>
          <w:numId w:val="2"/>
        </w:numPr>
        <w:jc w:val="both"/>
      </w:pPr>
      <w:r>
        <w:t xml:space="preserve">Estar al tanto de las </w:t>
      </w:r>
      <w:r w:rsidRPr="00212670">
        <w:rPr>
          <w:b/>
        </w:rPr>
        <w:t>TAREAS</w:t>
      </w:r>
      <w:r>
        <w:t xml:space="preserve"> que se han de realizar (su </w:t>
      </w:r>
      <w:r>
        <w:rPr>
          <w:b/>
        </w:rPr>
        <w:t>DURACIÓN</w:t>
      </w:r>
      <w:r>
        <w:t xml:space="preserve">, el </w:t>
      </w:r>
      <w:r>
        <w:rPr>
          <w:b/>
        </w:rPr>
        <w:t>ORDEN</w:t>
      </w:r>
      <w:r>
        <w:t xml:space="preserve"> y </w:t>
      </w:r>
      <w:r>
        <w:rPr>
          <w:b/>
        </w:rPr>
        <w:t>PROGRAMAR</w:t>
      </w:r>
      <w:r>
        <w:t xml:space="preserve"> el momento en el que debe estar disponible el recurso para que se hagan en tiempo y forma).</w:t>
      </w:r>
    </w:p>
    <w:p w14:paraId="646F224F" w14:textId="77777777" w:rsidR="00606615" w:rsidRDefault="00606615" w:rsidP="00C9418C">
      <w:pPr>
        <w:pStyle w:val="Prrafodelista"/>
        <w:numPr>
          <w:ilvl w:val="0"/>
          <w:numId w:val="2"/>
        </w:numPr>
        <w:jc w:val="both"/>
      </w:pPr>
      <w:r>
        <w:rPr>
          <w:b/>
        </w:rPr>
        <w:t>CONTROLES</w:t>
      </w:r>
      <w:r>
        <w:t xml:space="preserve"> para la verificación del curso del plan.</w:t>
      </w:r>
    </w:p>
    <w:p w14:paraId="16842CDC" w14:textId="77777777" w:rsidR="00606615" w:rsidRDefault="00606615" w:rsidP="00C9418C">
      <w:pPr>
        <w:jc w:val="both"/>
      </w:pPr>
      <w:r>
        <w:t xml:space="preserve">El </w:t>
      </w:r>
      <w:r>
        <w:rPr>
          <w:b/>
        </w:rPr>
        <w:t>OBJETIVO</w:t>
      </w:r>
      <w:r>
        <w:t xml:space="preserve"> debe ser:</w:t>
      </w:r>
    </w:p>
    <w:p w14:paraId="67B9A692" w14:textId="77777777" w:rsidR="00606615" w:rsidRDefault="00606615" w:rsidP="00C9418C">
      <w:pPr>
        <w:pStyle w:val="Prrafodelista"/>
        <w:numPr>
          <w:ilvl w:val="0"/>
          <w:numId w:val="4"/>
        </w:numPr>
        <w:jc w:val="both"/>
      </w:pPr>
      <w:r>
        <w:lastRenderedPageBreak/>
        <w:t>ESPECÍFICO: bien definido.</w:t>
      </w:r>
    </w:p>
    <w:p w14:paraId="58382726" w14:textId="77777777" w:rsidR="00606615" w:rsidRDefault="00606615" w:rsidP="00C9418C">
      <w:pPr>
        <w:pStyle w:val="Prrafodelista"/>
        <w:numPr>
          <w:ilvl w:val="0"/>
          <w:numId w:val="4"/>
        </w:numPr>
        <w:jc w:val="both"/>
      </w:pPr>
      <w:r>
        <w:t>MEDIBLE: se debe determinar de forma cuantificada cuáles son los resultados o beneficios del plan.</w:t>
      </w:r>
    </w:p>
    <w:p w14:paraId="7D42BD29" w14:textId="77777777" w:rsidR="00606615" w:rsidRDefault="00606615" w:rsidP="00C9418C">
      <w:pPr>
        <w:pStyle w:val="Prrafodelista"/>
        <w:numPr>
          <w:ilvl w:val="0"/>
          <w:numId w:val="4"/>
        </w:numPr>
        <w:jc w:val="both"/>
      </w:pPr>
      <w:r>
        <w:t>REALIZABLE: debe ser posible lograr el objetivo en tiempo y forma, teniendo en cuenta los recursos y capacidades disponibles para la ejecución del plan</w:t>
      </w:r>
      <w:r w:rsidR="0003148A">
        <w:t>.</w:t>
      </w:r>
    </w:p>
    <w:p w14:paraId="045FBE5E" w14:textId="77777777" w:rsidR="0003148A" w:rsidRDefault="0003148A" w:rsidP="00C9418C">
      <w:pPr>
        <w:pStyle w:val="Prrafodelista"/>
        <w:numPr>
          <w:ilvl w:val="0"/>
          <w:numId w:val="4"/>
        </w:numPr>
        <w:jc w:val="both"/>
      </w:pPr>
      <w:r>
        <w:t>REALISTA: deben tenerse en cuenta los factores culturales, legales, éticos, etc., que aseguren que la planificación puede ser ejecutada para lograr el objetivo.</w:t>
      </w:r>
    </w:p>
    <w:p w14:paraId="6816C1FC" w14:textId="77777777" w:rsidR="0003148A" w:rsidRDefault="0003148A" w:rsidP="00C9418C">
      <w:pPr>
        <w:pStyle w:val="Prrafodelista"/>
        <w:numPr>
          <w:ilvl w:val="0"/>
          <w:numId w:val="4"/>
        </w:numPr>
        <w:jc w:val="both"/>
      </w:pPr>
      <w:r>
        <w:t>LIMITADO EN TIEMPO: establecer una duración óptima del proyecto (ni tan corta que lo torne imposible, ni tan larga que genere dispersión en las actividades).</w:t>
      </w:r>
    </w:p>
    <w:p w14:paraId="4C1CD655" w14:textId="77777777" w:rsidR="0003148A" w:rsidRPr="00606615" w:rsidRDefault="0003148A" w:rsidP="00C9418C">
      <w:pPr>
        <w:pStyle w:val="Prrafodelista"/>
        <w:jc w:val="both"/>
      </w:pPr>
    </w:p>
    <w:p w14:paraId="09576967" w14:textId="77777777" w:rsidR="00606615" w:rsidRDefault="00606615" w:rsidP="00C9418C">
      <w:pPr>
        <w:jc w:val="both"/>
      </w:pPr>
      <w:r>
        <w:t>TÉCNICAS DE PLANIFICACIÓN:</w:t>
      </w:r>
    </w:p>
    <w:p w14:paraId="797344D2" w14:textId="77777777" w:rsidR="00477CDE" w:rsidRDefault="00477CDE" w:rsidP="00C9418C">
      <w:pPr>
        <w:pStyle w:val="Prrafodelista"/>
        <w:numPr>
          <w:ilvl w:val="0"/>
          <w:numId w:val="3"/>
        </w:numPr>
        <w:jc w:val="both"/>
      </w:pPr>
      <w:r>
        <w:t xml:space="preserve">TÉCNICA GANTT: es una tabla de doble entrada donde en la ordenada se encuentran las tareas y en la </w:t>
      </w:r>
      <w:r w:rsidR="003B419E">
        <w:t>abscisa</w:t>
      </w:r>
      <w:r>
        <w:t xml:space="preserve"> las fechas. Posee un calendario en el que se define una unidad de tiempo de acuerdo a la duración del plan y la claridad del gráfico.</w:t>
      </w:r>
    </w:p>
    <w:p w14:paraId="5624132A" w14:textId="77777777" w:rsidR="00477CDE" w:rsidRDefault="00477CDE" w:rsidP="00C9418C">
      <w:pPr>
        <w:pStyle w:val="Prrafodelista"/>
        <w:jc w:val="both"/>
      </w:pPr>
      <w:r>
        <w:t>Esta técnica de planificación permite ir siguiendo el plan (el avance de las tareas, es decir, su grado de cumplimiento) de forma gráfica.</w:t>
      </w:r>
    </w:p>
    <w:p w14:paraId="41001B3C" w14:textId="77777777" w:rsidR="00477CDE" w:rsidRDefault="00477CDE" w:rsidP="00C9418C">
      <w:pPr>
        <w:pStyle w:val="Prrafodelista"/>
        <w:jc w:val="both"/>
      </w:pPr>
    </w:p>
    <w:p w14:paraId="3C2192A1" w14:textId="77777777" w:rsidR="00026889" w:rsidRDefault="00026889" w:rsidP="00C9418C">
      <w:pPr>
        <w:pStyle w:val="Prrafodelista"/>
        <w:numPr>
          <w:ilvl w:val="0"/>
          <w:numId w:val="3"/>
        </w:numPr>
        <w:jc w:val="both"/>
      </w:pPr>
      <w:r>
        <w:t>Crithical Path Method</w:t>
      </w:r>
      <w:r w:rsidR="00736054">
        <w:t xml:space="preserve"> o Método del Camino Crítico</w:t>
      </w:r>
      <w:r w:rsidR="00323D22">
        <w:t xml:space="preserve"> </w:t>
      </w:r>
      <w:r w:rsidR="00323D22">
        <w:rPr>
          <w:b/>
        </w:rPr>
        <w:t>(</w:t>
      </w:r>
      <w:r>
        <w:rPr>
          <w:b/>
        </w:rPr>
        <w:t>CPM</w:t>
      </w:r>
      <w:r w:rsidR="00323D22">
        <w:rPr>
          <w:b/>
        </w:rPr>
        <w:t>)</w:t>
      </w:r>
      <w:r>
        <w:t xml:space="preserve">: es una técnica de planificación </w:t>
      </w:r>
      <w:r>
        <w:rPr>
          <w:b/>
        </w:rPr>
        <w:t>determinística</w:t>
      </w:r>
      <w:r>
        <w:t>. La duración de las tareas se conocen a través de información histórica.</w:t>
      </w:r>
    </w:p>
    <w:p w14:paraId="6F030F6A" w14:textId="77777777" w:rsidR="00477CDE" w:rsidRDefault="00477CDE" w:rsidP="00C9418C">
      <w:pPr>
        <w:pStyle w:val="Prrafodelista"/>
        <w:jc w:val="both"/>
      </w:pPr>
    </w:p>
    <w:p w14:paraId="6373490C" w14:textId="77777777" w:rsidR="00323D22" w:rsidRDefault="00323D22" w:rsidP="00C9418C">
      <w:pPr>
        <w:pStyle w:val="Prrafodelista"/>
        <w:numPr>
          <w:ilvl w:val="0"/>
          <w:numId w:val="3"/>
        </w:numPr>
        <w:jc w:val="both"/>
      </w:pPr>
      <w:r w:rsidRPr="00323D22">
        <w:t>Program Evaluation and Review Technique</w:t>
      </w:r>
      <w:r w:rsidR="00736054">
        <w:t xml:space="preserve"> o Técnica de Evaluación y Revisión del Programa </w:t>
      </w:r>
      <w:r w:rsidRPr="00323D22">
        <w:rPr>
          <w:b/>
        </w:rPr>
        <w:t>(PERT)</w:t>
      </w:r>
      <w:r w:rsidRPr="00323D22">
        <w:t xml:space="preserve">: técnica de planificación </w:t>
      </w:r>
      <w:r w:rsidRPr="00323D22">
        <w:rPr>
          <w:b/>
        </w:rPr>
        <w:t>probabilística</w:t>
      </w:r>
      <w:r w:rsidRPr="00323D22">
        <w:t>. Considera que la variable del tiempo tiene que ser calculada mediante una fórmula matem</w:t>
      </w:r>
      <w:r>
        <w:t>ática:</w:t>
      </w:r>
    </w:p>
    <w:p w14:paraId="58C62ECB" w14:textId="77777777" w:rsidR="00323D22" w:rsidRDefault="00323D22" w:rsidP="00C9418C">
      <w:pPr>
        <w:pStyle w:val="Prrafodelista"/>
        <w:jc w:val="both"/>
      </w:pPr>
    </w:p>
    <w:p w14:paraId="45FE0EFE" w14:textId="77777777" w:rsidR="00323D22" w:rsidRPr="00477CDE" w:rsidRDefault="00323D22" w:rsidP="00C9418C">
      <w:pPr>
        <w:pStyle w:val="Prrafodelista"/>
        <w:jc w:val="both"/>
      </w:pPr>
      <m:oMathPara>
        <m:oMath>
          <m:r>
            <w:rPr>
              <w:rFonts w:ascii="Cambria Math" w:hAnsi="Cambria Math"/>
            </w:rPr>
            <m:t>Duración=</m:t>
          </m:r>
          <m:f>
            <m:fPr>
              <m:ctrlPr>
                <w:rPr>
                  <w:rFonts w:ascii="Cambria Math" w:hAnsi="Cambria Math"/>
                  <w:i/>
                </w:rPr>
              </m:ctrlPr>
            </m:fPr>
            <m:num>
              <m:r>
                <w:rPr>
                  <w:rFonts w:ascii="Cambria Math" w:hAnsi="Cambria Math"/>
                </w:rPr>
                <m:t>Duración Optimista+4*Duración Normal+Duración Pesimista</m:t>
              </m:r>
            </m:num>
            <m:den>
              <m:r>
                <w:rPr>
                  <w:rFonts w:ascii="Cambria Math" w:hAnsi="Cambria Math"/>
                </w:rPr>
                <m:t>6</m:t>
              </m:r>
            </m:den>
          </m:f>
        </m:oMath>
      </m:oMathPara>
    </w:p>
    <w:p w14:paraId="3E91F9AB" w14:textId="77777777" w:rsidR="00477CDE" w:rsidRPr="00323D22" w:rsidRDefault="00477CDE" w:rsidP="00C9418C">
      <w:pPr>
        <w:pStyle w:val="Prrafodelista"/>
        <w:jc w:val="both"/>
      </w:pPr>
    </w:p>
    <w:p w14:paraId="5B877A0C" w14:textId="285F6D7B" w:rsidR="00323D22" w:rsidRDefault="00477CDE" w:rsidP="006830C1">
      <w:pPr>
        <w:jc w:val="both"/>
      </w:pPr>
      <w:r>
        <w:rPr>
          <w:b/>
        </w:rPr>
        <w:t>Estas dos últimas técnicas varían en cuanto al cálculo de la duración de una tarea, pero gráficamente son iguales. Además, a diferencia del GANTT que es una técnica utilizada por lo general para el nivel gerencial alto, estas técnicas las usan el nivel gerencial bajo/operativo</w:t>
      </w:r>
      <w:r w:rsidR="006830C1">
        <w:rPr>
          <w:b/>
        </w:rPr>
        <w:t>. A pesar de todo esto, se puede pasar de uno a otro ya que unicamente se necesita de las tareas, sus duraciónes y sus precedencias.</w:t>
      </w:r>
    </w:p>
    <w:p w14:paraId="7761F2BA" w14:textId="77777777" w:rsidR="00323D22" w:rsidRDefault="00323D22" w:rsidP="00C9418C">
      <w:pPr>
        <w:pStyle w:val="Prrafodelista"/>
        <w:jc w:val="both"/>
        <w:rPr>
          <w:b/>
        </w:rPr>
      </w:pPr>
      <w:r>
        <w:rPr>
          <w:b/>
        </w:rPr>
        <w:t>DEFINICIONES</w:t>
      </w:r>
      <w:r w:rsidR="00477CDE">
        <w:rPr>
          <w:b/>
        </w:rPr>
        <w:t xml:space="preserve"> para PERT/CPM</w:t>
      </w:r>
      <w:r>
        <w:rPr>
          <w:b/>
        </w:rPr>
        <w:t>:</w:t>
      </w:r>
    </w:p>
    <w:p w14:paraId="03A9C31C" w14:textId="77777777" w:rsidR="0041569D" w:rsidRPr="0041569D" w:rsidRDefault="0041569D" w:rsidP="00C9418C">
      <w:pPr>
        <w:pStyle w:val="Prrafodelista"/>
        <w:numPr>
          <w:ilvl w:val="0"/>
          <w:numId w:val="5"/>
        </w:numPr>
        <w:jc w:val="both"/>
        <w:rPr>
          <w:b/>
        </w:rPr>
      </w:pPr>
      <w:r>
        <w:rPr>
          <w:b/>
        </w:rPr>
        <w:t xml:space="preserve">MARGEN TOTAL: </w:t>
      </w:r>
      <w:r>
        <w:t>indica cuanto se puede retrasar una tarea.</w:t>
      </w:r>
    </w:p>
    <w:p w14:paraId="22AEAE43" w14:textId="77777777" w:rsidR="0041569D" w:rsidRPr="0041569D" w:rsidRDefault="0041569D" w:rsidP="00C9418C">
      <w:pPr>
        <w:pStyle w:val="Prrafodelista"/>
        <w:numPr>
          <w:ilvl w:val="0"/>
          <w:numId w:val="5"/>
        </w:numPr>
        <w:jc w:val="both"/>
        <w:rPr>
          <w:b/>
        </w:rPr>
      </w:pPr>
      <w:r>
        <w:rPr>
          <w:b/>
        </w:rPr>
        <w:t xml:space="preserve">INTERVALO DE FLOTAMIENTO: </w:t>
      </w:r>
      <w:r>
        <w:t>indica si un nodo (estado que se alcanza luego de hacer una o varias tareas) es crítico (IF=0) o no.</w:t>
      </w:r>
    </w:p>
    <w:p w14:paraId="226016CF" w14:textId="77777777" w:rsidR="0041569D" w:rsidRPr="0041569D" w:rsidRDefault="0041569D" w:rsidP="00C9418C">
      <w:pPr>
        <w:pStyle w:val="Prrafodelista"/>
        <w:numPr>
          <w:ilvl w:val="0"/>
          <w:numId w:val="5"/>
        </w:numPr>
        <w:jc w:val="both"/>
        <w:rPr>
          <w:b/>
        </w:rPr>
      </w:pPr>
      <w:r>
        <w:rPr>
          <w:b/>
        </w:rPr>
        <w:t>TAREA:</w:t>
      </w:r>
      <w:r>
        <w:t xml:space="preserve"> arco con sentido que une dos nodos (estados).</w:t>
      </w:r>
    </w:p>
    <w:p w14:paraId="5B57CE33" w14:textId="77777777" w:rsidR="00323D22" w:rsidRPr="00323D22" w:rsidRDefault="00323D22" w:rsidP="00C9418C">
      <w:pPr>
        <w:pStyle w:val="Prrafodelista"/>
        <w:numPr>
          <w:ilvl w:val="0"/>
          <w:numId w:val="5"/>
        </w:numPr>
        <w:jc w:val="both"/>
        <w:rPr>
          <w:b/>
        </w:rPr>
      </w:pPr>
      <w:r>
        <w:rPr>
          <w:b/>
        </w:rPr>
        <w:t xml:space="preserve">TAREA FICTICIA: </w:t>
      </w:r>
      <w:r>
        <w:t>es una tarea de duración cero, recurso gráfico para indicar dependencia entre tareas, pero que no consume ni tiempo ni costos.</w:t>
      </w:r>
    </w:p>
    <w:p w14:paraId="528E73E9" w14:textId="77777777" w:rsidR="00323D22" w:rsidRPr="0041569D" w:rsidRDefault="00323D22" w:rsidP="00C9418C">
      <w:pPr>
        <w:pStyle w:val="Prrafodelista"/>
        <w:numPr>
          <w:ilvl w:val="0"/>
          <w:numId w:val="5"/>
        </w:numPr>
        <w:jc w:val="both"/>
        <w:rPr>
          <w:b/>
        </w:rPr>
      </w:pPr>
      <w:r>
        <w:rPr>
          <w:b/>
        </w:rPr>
        <w:t>TAREA CRÍTICA:</w:t>
      </w:r>
      <w:r>
        <w:t xml:space="preserve"> </w:t>
      </w:r>
      <w:r w:rsidR="0041569D">
        <w:t>tarea que en caso de retrasarse provoca un retraso en el proyecto (MT=0)</w:t>
      </w:r>
    </w:p>
    <w:p w14:paraId="3E019560" w14:textId="77777777" w:rsidR="0041569D" w:rsidRPr="0041569D" w:rsidRDefault="0041569D" w:rsidP="00C9418C">
      <w:pPr>
        <w:pStyle w:val="Prrafodelista"/>
        <w:numPr>
          <w:ilvl w:val="0"/>
          <w:numId w:val="5"/>
        </w:numPr>
        <w:jc w:val="both"/>
        <w:rPr>
          <w:b/>
        </w:rPr>
      </w:pPr>
      <w:r>
        <w:rPr>
          <w:b/>
        </w:rPr>
        <w:t xml:space="preserve">CAMINO CRÍTICO: </w:t>
      </w:r>
      <w:r>
        <w:t xml:space="preserve">camino de tareas críticas que se inicia en el Nodo Inicial y termina en el Nodo Final. Define la duración del proyecto. Siempre hay por lo menos un camino crítico. </w:t>
      </w:r>
    </w:p>
    <w:p w14:paraId="5DCC54A5" w14:textId="77777777" w:rsidR="0041569D" w:rsidRPr="00736054" w:rsidRDefault="0041569D" w:rsidP="00C9418C">
      <w:pPr>
        <w:pStyle w:val="Prrafodelista"/>
        <w:numPr>
          <w:ilvl w:val="0"/>
          <w:numId w:val="5"/>
        </w:numPr>
        <w:jc w:val="both"/>
        <w:rPr>
          <w:b/>
        </w:rPr>
      </w:pPr>
      <w:r>
        <w:rPr>
          <w:b/>
        </w:rPr>
        <w:t>PROYECTO RÍGIDO:</w:t>
      </w:r>
      <w:r>
        <w:t xml:space="preserve"> consiste en un </w:t>
      </w:r>
      <w:r w:rsidR="00736054">
        <w:t>proyecto en el que todos sus caminos son críticos.</w:t>
      </w:r>
    </w:p>
    <w:p w14:paraId="02D836CE" w14:textId="77777777" w:rsidR="00736054" w:rsidRPr="00736054" w:rsidRDefault="00736054" w:rsidP="00C9418C">
      <w:pPr>
        <w:pStyle w:val="Prrafodelista"/>
        <w:numPr>
          <w:ilvl w:val="0"/>
          <w:numId w:val="5"/>
        </w:numPr>
        <w:jc w:val="both"/>
        <w:rPr>
          <w:b/>
        </w:rPr>
      </w:pPr>
      <w:r>
        <w:rPr>
          <w:b/>
        </w:rPr>
        <w:t>FECHA TEMPRANA:</w:t>
      </w:r>
      <w:r>
        <w:t xml:space="preserve"> es la primera posibilidad de inicio o terminación de una tarea (se dice de esta manera debido a que el evento final de una tarea es el evento inicial de la otra que le sigue)</w:t>
      </w:r>
    </w:p>
    <w:p w14:paraId="3BBB2FCA" w14:textId="77777777" w:rsidR="00736054" w:rsidRPr="008762EF" w:rsidRDefault="00736054" w:rsidP="00C9418C">
      <w:pPr>
        <w:pStyle w:val="Prrafodelista"/>
        <w:numPr>
          <w:ilvl w:val="0"/>
          <w:numId w:val="5"/>
        </w:numPr>
        <w:jc w:val="both"/>
        <w:rPr>
          <w:b/>
        </w:rPr>
      </w:pPr>
      <w:r>
        <w:rPr>
          <w:b/>
        </w:rPr>
        <w:lastRenderedPageBreak/>
        <w:t xml:space="preserve">FECHA TARDÍA: </w:t>
      </w:r>
      <w:r>
        <w:t xml:space="preserve"> es la última posibilidad de inicio o terminación de una tarea sin atrasarse la fecha de finalización del proyecto</w:t>
      </w:r>
    </w:p>
    <w:p w14:paraId="17251FA5" w14:textId="77777777" w:rsidR="00323D22" w:rsidRPr="00323D22" w:rsidRDefault="00323D22" w:rsidP="00C9418C">
      <w:pPr>
        <w:pStyle w:val="Prrafodelista"/>
        <w:jc w:val="both"/>
      </w:pPr>
    </w:p>
    <w:p w14:paraId="063BBD75" w14:textId="77777777" w:rsidR="00734B01" w:rsidRPr="00B1626C" w:rsidRDefault="00734B01" w:rsidP="00C9418C">
      <w:pPr>
        <w:pStyle w:val="Ttulo4"/>
        <w:jc w:val="both"/>
      </w:pPr>
      <w:r>
        <w:t>CONTROL</w:t>
      </w:r>
    </w:p>
    <w:p w14:paraId="3CDFF40A" w14:textId="77777777" w:rsidR="00212670" w:rsidRDefault="00734B01" w:rsidP="00C9418C">
      <w:pPr>
        <w:pStyle w:val="Prrafodelista"/>
        <w:ind w:left="284" w:firstLine="425"/>
        <w:jc w:val="both"/>
      </w:pPr>
      <w:r>
        <w:t xml:space="preserve">El proceso del </w:t>
      </w:r>
      <w:r>
        <w:rPr>
          <w:b/>
        </w:rPr>
        <w:t>CONTROL</w:t>
      </w:r>
      <w:r>
        <w:t xml:space="preserve"> constituye el momento de la supervisión, es la etapa en la que se </w:t>
      </w:r>
      <w:r w:rsidRPr="00606615">
        <w:rPr>
          <w:b/>
        </w:rPr>
        <w:t>compara el estado real con el planificado</w:t>
      </w:r>
      <w:r w:rsidR="00606615">
        <w:t xml:space="preserve"> (MEDICIÓN)</w:t>
      </w:r>
      <w:r>
        <w:t>,</w:t>
      </w:r>
      <w:r w:rsidR="00212670">
        <w:t xml:space="preserve"> i</w:t>
      </w:r>
      <w:r w:rsidR="00212670" w:rsidRPr="00606615">
        <w:rPr>
          <w:b/>
        </w:rPr>
        <w:t>dentifican</w:t>
      </w:r>
      <w:r w:rsidR="00212670">
        <w:t xml:space="preserve">do los </w:t>
      </w:r>
      <w:r w:rsidR="00212670" w:rsidRPr="00606615">
        <w:rPr>
          <w:b/>
        </w:rPr>
        <w:t>desvíos</w:t>
      </w:r>
      <w:r w:rsidR="00212670">
        <w:t xml:space="preserve"> a</w:t>
      </w:r>
      <w:r>
        <w:t xml:space="preserve"> corregir. La finalidad de esta etapa es la de contribuir al cumplimiento de objetivos</w:t>
      </w:r>
      <w:r w:rsidR="00026889">
        <w:t>, sub-objetivos</w:t>
      </w:r>
      <w:r>
        <w:t xml:space="preserve"> y misión organizacionales, estableciendo marcaciones y ajustes que encaminen el funcionamiento organizacional</w:t>
      </w:r>
      <w:r w:rsidR="00212670">
        <w:t xml:space="preserve">. En otras palabras, es la </w:t>
      </w:r>
      <w:r w:rsidR="00212670" w:rsidRPr="00606615">
        <w:rPr>
          <w:b/>
        </w:rPr>
        <w:t>verificación del logro de los objetivos</w:t>
      </w:r>
      <w:r w:rsidR="00212670">
        <w:t xml:space="preserve"> a través del tiempo. </w:t>
      </w:r>
    </w:p>
    <w:p w14:paraId="76A208DC" w14:textId="77777777" w:rsidR="00212670" w:rsidRDefault="00212670" w:rsidP="00C9418C">
      <w:pPr>
        <w:pStyle w:val="Prrafodelista"/>
        <w:ind w:left="284" w:firstLine="425"/>
        <w:jc w:val="both"/>
      </w:pPr>
      <w:r>
        <w:t xml:space="preserve">En caso de que se detecte un desvío, primero se debe conocer las causas que lo produjeron (que sirven de conocimiento valioso para futuras planificaciones) y luego re-planificar </w:t>
      </w:r>
      <w:r w:rsidR="00026889">
        <w:t>ajustando el plan a la nueva realidad</w:t>
      </w:r>
      <w:r>
        <w:t xml:space="preserve"> (corregir el desvío para que no perdure mucho en el tiempo). </w:t>
      </w:r>
    </w:p>
    <w:p w14:paraId="413AC8F9" w14:textId="77777777" w:rsidR="00212670" w:rsidRDefault="00212670" w:rsidP="00C9418C">
      <w:pPr>
        <w:pStyle w:val="Prrafodelista"/>
        <w:ind w:left="284" w:firstLine="425"/>
        <w:jc w:val="both"/>
      </w:pPr>
      <w:r>
        <w:t>Los controles deben ser hechos en momentos determinados (cuando es realmente necesario) ya que implican un costo y deben ser objetivos por lo que la persona que planifica no debe ser la misma que controla (procure no tapar errores para luego no cometerlos).</w:t>
      </w:r>
    </w:p>
    <w:p w14:paraId="073CC56A" w14:textId="77777777" w:rsidR="00734B01" w:rsidRDefault="00734B01" w:rsidP="00C9418C">
      <w:pPr>
        <w:pStyle w:val="Prrafodelista"/>
        <w:jc w:val="both"/>
      </w:pPr>
    </w:p>
    <w:p w14:paraId="416E1587" w14:textId="77777777" w:rsidR="006127A9" w:rsidRPr="00734B01" w:rsidRDefault="006127A9" w:rsidP="00C9418C">
      <w:pPr>
        <w:pStyle w:val="Ttulo3"/>
        <w:jc w:val="both"/>
      </w:pPr>
      <w:commentRangeStart w:id="0"/>
      <w:r>
        <w:t>TABLA DE DECISIÓN (cap 9 k&amp;k)</w:t>
      </w:r>
      <w:commentRangeEnd w:id="0"/>
      <w:r w:rsidR="006830C1">
        <w:rPr>
          <w:rStyle w:val="Refdecomentario"/>
          <w:rFonts w:asciiTheme="minorHAnsi" w:eastAsiaTheme="minorEastAsia" w:hAnsiTheme="minorHAnsi" w:cstheme="minorBidi"/>
          <w:caps w:val="0"/>
          <w:color w:val="auto"/>
          <w:spacing w:val="0"/>
        </w:rPr>
        <w:commentReference w:id="0"/>
      </w:r>
    </w:p>
    <w:p w14:paraId="373CA15A" w14:textId="77777777" w:rsidR="00EE28E0" w:rsidRPr="001D4CAA" w:rsidRDefault="006127A9" w:rsidP="00C9418C">
      <w:pPr>
        <w:ind w:left="284" w:firstLine="283"/>
        <w:jc w:val="both"/>
        <w:rPr>
          <w:b/>
        </w:rPr>
      </w:pPr>
      <w:r>
        <w:t xml:space="preserve">DECISIÓN: proceso de evaluar distintas </w:t>
      </w:r>
      <w:r>
        <w:rPr>
          <w:b/>
        </w:rPr>
        <w:t xml:space="preserve">alternativas </w:t>
      </w:r>
      <w:r>
        <w:t xml:space="preserve">o cursos de acción y seleccionar uno de ellos </w:t>
      </w:r>
      <w:r w:rsidRPr="001D4CAA">
        <w:rPr>
          <w:b/>
        </w:rPr>
        <w:t xml:space="preserve">por medio del análisis. </w:t>
      </w:r>
    </w:p>
    <w:p w14:paraId="2C06D436" w14:textId="77777777" w:rsidR="006127A9" w:rsidRDefault="006127A9" w:rsidP="00C9418C">
      <w:pPr>
        <w:ind w:left="284" w:firstLine="283"/>
        <w:jc w:val="both"/>
      </w:pPr>
      <w:r>
        <w:t>TIPOS DE DECISIONES:</w:t>
      </w:r>
    </w:p>
    <w:p w14:paraId="1D07DF48" w14:textId="77777777" w:rsidR="00750397" w:rsidRDefault="00750397" w:rsidP="00C9418C">
      <w:pPr>
        <w:pStyle w:val="Prrafodelista"/>
        <w:numPr>
          <w:ilvl w:val="0"/>
          <w:numId w:val="11"/>
        </w:numPr>
        <w:ind w:left="284" w:firstLine="283"/>
        <w:jc w:val="both"/>
      </w:pPr>
      <w:r>
        <w:t xml:space="preserve">PROGRAMADAS: </w:t>
      </w:r>
      <w:r w:rsidR="00D57819">
        <w:t>son aquellas repetitivas, rutinarias a un procesamiento definido, donde se haya establecido como resolverlas. Poseen un formato predeterminado (ante un input, sale siempre el mismo output), por lo que no requieren de esfuerzo para su consecución.</w:t>
      </w:r>
    </w:p>
    <w:p w14:paraId="520D8175" w14:textId="0B9956E6" w:rsidR="00D57819" w:rsidRDefault="00D57819" w:rsidP="00C9418C">
      <w:pPr>
        <w:pStyle w:val="Prrafodelista"/>
        <w:numPr>
          <w:ilvl w:val="0"/>
          <w:numId w:val="11"/>
        </w:numPr>
        <w:ind w:left="284" w:firstLine="283"/>
        <w:jc w:val="both"/>
      </w:pPr>
      <w:r>
        <w:rPr>
          <w:lang w:eastAsia="es-AR"/>
        </w:rPr>
        <w:t>NO PROGRAMADAS: son aquellas que resuelven situaciones nuevas</w:t>
      </w:r>
      <w:r w:rsidR="003B043A">
        <w:rPr>
          <w:lang w:eastAsia="es-AR"/>
        </w:rPr>
        <w:t xml:space="preserve"> </w:t>
      </w:r>
      <w:bookmarkStart w:id="1" w:name="_GoBack"/>
      <w:bookmarkEnd w:id="1"/>
      <w:r>
        <w:rPr>
          <w:lang w:eastAsia="es-AR"/>
        </w:rPr>
        <w:t>e inéditas, y por lo tanto, no hay ninguna forma estipulada sobre como resolverlas (se debe buscar una solución a medida a cada problema).</w:t>
      </w:r>
    </w:p>
    <w:p w14:paraId="6B2C3719" w14:textId="77777777" w:rsidR="00C547CB" w:rsidRDefault="00C547CB" w:rsidP="00C9418C">
      <w:pPr>
        <w:ind w:left="284" w:firstLine="283"/>
        <w:jc w:val="both"/>
      </w:pPr>
      <w:r>
        <w:t>TABLA DE DECISIÓN: es una técnica de modelado para la representación y documentación de las decisiones programadas, permitiendo:</w:t>
      </w:r>
    </w:p>
    <w:p w14:paraId="1A4AB2DE" w14:textId="77777777" w:rsidR="00C547CB" w:rsidRDefault="00C547CB" w:rsidP="00C9418C">
      <w:pPr>
        <w:pStyle w:val="Prrafodelista"/>
        <w:numPr>
          <w:ilvl w:val="0"/>
          <w:numId w:val="12"/>
        </w:numPr>
        <w:ind w:left="284" w:firstLine="283"/>
        <w:jc w:val="both"/>
      </w:pPr>
      <w:r>
        <w:t>Reducir la ambigüedad de la decisión</w:t>
      </w:r>
      <w:r w:rsidR="001D1FB8">
        <w:t>.</w:t>
      </w:r>
    </w:p>
    <w:p w14:paraId="3EBCC0FF" w14:textId="77777777" w:rsidR="00C547CB" w:rsidRDefault="00C547CB" w:rsidP="00C9418C">
      <w:pPr>
        <w:pStyle w:val="Prrafodelista"/>
        <w:numPr>
          <w:ilvl w:val="0"/>
          <w:numId w:val="12"/>
        </w:numPr>
        <w:ind w:left="284" w:firstLine="283"/>
        <w:jc w:val="both"/>
      </w:pPr>
      <w:r>
        <w:t>Validar distintas fuentes de relevamiento</w:t>
      </w:r>
      <w:r w:rsidR="001D1FB8">
        <w:t>.</w:t>
      </w:r>
    </w:p>
    <w:p w14:paraId="6A44C203" w14:textId="77777777" w:rsidR="00C547CB" w:rsidRDefault="00C547CB" w:rsidP="00C9418C">
      <w:pPr>
        <w:pStyle w:val="Prrafodelista"/>
        <w:numPr>
          <w:ilvl w:val="0"/>
          <w:numId w:val="12"/>
        </w:numPr>
        <w:ind w:left="284" w:firstLine="283"/>
        <w:jc w:val="both"/>
      </w:pPr>
      <w:r>
        <w:t>Identificar aspectos no relevados</w:t>
      </w:r>
      <w:r w:rsidR="001D1FB8">
        <w:t>.</w:t>
      </w:r>
    </w:p>
    <w:p w14:paraId="6AD3E2F3" w14:textId="77777777" w:rsidR="00C547CB" w:rsidRDefault="00C547CB" w:rsidP="00C9418C">
      <w:pPr>
        <w:pStyle w:val="Prrafodelista"/>
        <w:numPr>
          <w:ilvl w:val="0"/>
          <w:numId w:val="12"/>
        </w:numPr>
        <w:ind w:left="284" w:firstLine="283"/>
        <w:jc w:val="both"/>
      </w:pPr>
      <w:r>
        <w:t>Automatizar la toma de decisión</w:t>
      </w:r>
      <w:r w:rsidR="001D1FB8">
        <w:t>.</w:t>
      </w:r>
    </w:p>
    <w:p w14:paraId="5DB679C3" w14:textId="77777777" w:rsidR="00C547CB" w:rsidRDefault="00C547CB" w:rsidP="00C9418C">
      <w:pPr>
        <w:pStyle w:val="Prrafodelista"/>
        <w:numPr>
          <w:ilvl w:val="0"/>
          <w:numId w:val="12"/>
        </w:numPr>
        <w:ind w:left="284" w:firstLine="283"/>
        <w:jc w:val="both"/>
      </w:pPr>
      <w:r>
        <w:t>Comunicar decisiones complejas</w:t>
      </w:r>
      <w:r w:rsidR="001D1FB8">
        <w:t>.</w:t>
      </w:r>
    </w:p>
    <w:p w14:paraId="3C6A26D9" w14:textId="77777777" w:rsidR="00D3729F" w:rsidRDefault="00D3729F" w:rsidP="00C9418C">
      <w:pPr>
        <w:ind w:left="284"/>
        <w:jc w:val="both"/>
      </w:pPr>
      <w:r>
        <w:t>Esta puede ser COMPLETA (sin reglas depuradas) o COMPACTA (con todas las reglas depuradas)</w:t>
      </w:r>
    </w:p>
    <w:p w14:paraId="4F613A15" w14:textId="77777777" w:rsidR="001D1FB8" w:rsidRDefault="001D1FB8" w:rsidP="00C9418C">
      <w:pPr>
        <w:ind w:left="284" w:firstLine="283"/>
        <w:jc w:val="both"/>
      </w:pPr>
      <w:r>
        <w:t>Para realizar ésta técnica se deben identificar…</w:t>
      </w:r>
    </w:p>
    <w:p w14:paraId="5FFE1D01" w14:textId="77777777" w:rsidR="001D1FB8" w:rsidRDefault="001D1FB8" w:rsidP="00C9418C">
      <w:pPr>
        <w:ind w:left="284" w:firstLine="283"/>
        <w:jc w:val="both"/>
      </w:pPr>
      <w:r>
        <w:t xml:space="preserve">… las </w:t>
      </w:r>
      <w:r>
        <w:rPr>
          <w:b/>
        </w:rPr>
        <w:t>condiciones:</w:t>
      </w:r>
      <w:r>
        <w:t xml:space="preserve"> las situaciones que pueden ocurrir.</w:t>
      </w:r>
    </w:p>
    <w:p w14:paraId="32ABA65A" w14:textId="77777777" w:rsidR="001D1FB8" w:rsidRDefault="001D1FB8" w:rsidP="00C9418C">
      <w:pPr>
        <w:ind w:left="284" w:firstLine="283"/>
        <w:jc w:val="both"/>
      </w:pPr>
      <w:r>
        <w:t xml:space="preserve">… las </w:t>
      </w:r>
      <w:r>
        <w:rPr>
          <w:b/>
        </w:rPr>
        <w:t>acciones:</w:t>
      </w:r>
      <w:r>
        <w:t xml:space="preserve"> los distintos comportamientos esperados en función de los valores que tomen las decisiones.</w:t>
      </w:r>
    </w:p>
    <w:p w14:paraId="7E198F40" w14:textId="77777777" w:rsidR="00D3729F" w:rsidRDefault="00B877B0" w:rsidP="00C9418C">
      <w:pPr>
        <w:ind w:left="284" w:firstLine="283"/>
        <w:jc w:val="both"/>
        <w:rPr>
          <w:rFonts w:cs="Arial"/>
          <w:color w:val="545454"/>
          <w:shd w:val="clear" w:color="auto" w:fill="FFFFFF"/>
        </w:rPr>
      </w:pPr>
      <w:r>
        <w:t xml:space="preserve">Además se deben determinar </w:t>
      </w:r>
      <w:r>
        <w:rPr>
          <w:b/>
        </w:rPr>
        <w:t>reglas</w:t>
      </w:r>
      <w:r>
        <w:t xml:space="preserve"> (combinación de condiciones que toman valores, y generan acciones) cuya c</w:t>
      </w:r>
      <w:r w:rsidRPr="00D3729F">
        <w:t>antidad es binaria (2</w:t>
      </w:r>
      <w:r w:rsidR="00D3729F" w:rsidRPr="00D3729F">
        <w:rPr>
          <w:rFonts w:cs="Arial"/>
          <w:color w:val="545454"/>
          <w:shd w:val="clear" w:color="auto" w:fill="FFFFFF"/>
        </w:rPr>
        <w:t>^n, siendo n la cantidad de condiciones)</w:t>
      </w:r>
      <w:r w:rsidR="00D3729F">
        <w:rPr>
          <w:rFonts w:cs="Arial"/>
          <w:color w:val="545454"/>
          <w:shd w:val="clear" w:color="auto" w:fill="FFFFFF"/>
        </w:rPr>
        <w:t xml:space="preserve">.  Además, se deben de depurar: eliminando casos </w:t>
      </w:r>
      <w:r w:rsidR="00D3729F">
        <w:rPr>
          <w:rFonts w:cs="Arial"/>
          <w:color w:val="545454"/>
          <w:shd w:val="clear" w:color="auto" w:fill="FFFFFF"/>
        </w:rPr>
        <w:lastRenderedPageBreak/>
        <w:t>imposibles, inconsistencias (combinación de condiciones que no se pueden dar en la realidad) y redundancias (fusionar reglas que cumplen mismas acciones y/o mismos valores de las condiciones menos 1).</w:t>
      </w:r>
    </w:p>
    <w:p w14:paraId="3599922C" w14:textId="77777777" w:rsidR="009744A2" w:rsidRDefault="009744A2" w:rsidP="009744A2">
      <w:pPr>
        <w:pStyle w:val="Ttulo3"/>
        <w:rPr>
          <w:shd w:val="clear" w:color="auto" w:fill="FFFFFF"/>
        </w:rPr>
      </w:pPr>
      <w:r>
        <w:rPr>
          <w:shd w:val="clear" w:color="auto" w:fill="FFFFFF"/>
        </w:rPr>
        <w:t>clasificación del usuario (personalidades) - youron</w:t>
      </w:r>
    </w:p>
    <w:p w14:paraId="5F8968A4" w14:textId="77777777" w:rsidR="00492DFA" w:rsidRDefault="009744A2" w:rsidP="00C9418C">
      <w:pPr>
        <w:jc w:val="both"/>
      </w:pPr>
      <w:r>
        <w:t>Hay dos maneras de clasificar a los usuarios:</w:t>
      </w:r>
    </w:p>
    <w:p w14:paraId="3580406F" w14:textId="77777777" w:rsidR="009744A2" w:rsidRDefault="009744A2" w:rsidP="009744A2">
      <w:pPr>
        <w:pStyle w:val="Prrafodelista"/>
        <w:numPr>
          <w:ilvl w:val="0"/>
          <w:numId w:val="11"/>
        </w:numPr>
        <w:jc w:val="both"/>
      </w:pPr>
      <w:r>
        <w:t>Por categoría de trabajo o nivel de supervisión cuyas tres categorías son:</w:t>
      </w:r>
    </w:p>
    <w:p w14:paraId="1434A889" w14:textId="77777777" w:rsidR="009744A2" w:rsidRDefault="009744A2" w:rsidP="009744A2">
      <w:pPr>
        <w:pStyle w:val="Prrafodelista"/>
        <w:numPr>
          <w:ilvl w:val="1"/>
          <w:numId w:val="11"/>
        </w:numPr>
        <w:jc w:val="both"/>
      </w:pPr>
      <w:r>
        <w:t>USUARIOS OPERACIONALES: son oficinistas, administradores y operadores. Son aque</w:t>
      </w:r>
      <w:r w:rsidR="00DF7C53">
        <w:t>llos que tienen contacto directo</w:t>
      </w:r>
      <w:r>
        <w:t xml:space="preserve"> con el sistema (lo utilizan diariamente) por lo que a la hora de la creación de un nuevo sistema se preocupan por las funciones de éste mismo y por la interfaz humana</w:t>
      </w:r>
      <w:r w:rsidR="00DF7C53">
        <w:t xml:space="preserve"> (detalles en cuánto a las facilidades que nos brinde el sistema por ejemplo: el brillo de la pantalla, si será legible la letra, como se comunicara el sistema en caso de error, etc.).</w:t>
      </w:r>
    </w:p>
    <w:p w14:paraId="43324AD0" w14:textId="77777777" w:rsidR="00285E7A" w:rsidRDefault="00DF7C53" w:rsidP="004531CB">
      <w:pPr>
        <w:pStyle w:val="Prrafodelista"/>
        <w:numPr>
          <w:ilvl w:val="1"/>
          <w:numId w:val="11"/>
        </w:numPr>
        <w:jc w:val="both"/>
      </w:pPr>
      <w:r>
        <w:t xml:space="preserve">USUARIOS SUPERVISORES: por lo general son aquellos que administrar a un grupo de usuarios operacionales (son responsables de sus logros). Pueden tener tanto el título de supervisor como de jefe de turno, gerente, ejecutivo, etc. Muchos de ellos son usuarios operacionales promovidos por lo que están familiarizados con el trabajo de sus subordinados y sus necesidades (por lo que a menudo actúa como intermediario entre el analista y los usuarios operacionales). Debido al énfasis en la eficiencia operacional, por lo general ven al nuevo sistema como una forma de reducir el aumento de usuarios operacionales o de evitar que aumente su número al crecer el volumen de trabajo. </w:t>
      </w:r>
    </w:p>
    <w:p w14:paraId="7B6CEC7E" w14:textId="77777777" w:rsidR="00285E7A" w:rsidRDefault="00285E7A" w:rsidP="009744A2">
      <w:pPr>
        <w:pStyle w:val="Prrafodelista"/>
        <w:numPr>
          <w:ilvl w:val="1"/>
          <w:numId w:val="11"/>
        </w:numPr>
        <w:jc w:val="both"/>
      </w:pPr>
      <w:r>
        <w:t xml:space="preserve">USUARIOS DE NIVEL EJECTIVO: son aquellos que no se involucran directamente con el sistema a realizar (a menos que este tenga un impacto de primer orden en la empresa). Pueden proporcionar la iniciativa para el proyecto, pero es más probable que sirvan solo como autoridad para financiarlo (participan en los detalles estratégicos). Por lo general no fueron usuarios operacionales por lo que no se encuentran en posición de definir los requerimientos del sistema. </w:t>
      </w:r>
    </w:p>
    <w:p w14:paraId="1CB9A34C" w14:textId="77777777" w:rsidR="009744A2" w:rsidRDefault="009744A2" w:rsidP="009744A2">
      <w:pPr>
        <w:pStyle w:val="Prrafodelista"/>
        <w:ind w:left="1287"/>
        <w:jc w:val="both"/>
      </w:pPr>
    </w:p>
    <w:p w14:paraId="18BA6876" w14:textId="77777777" w:rsidR="00285E7A" w:rsidRDefault="00285E7A" w:rsidP="0034016F">
      <w:pPr>
        <w:pStyle w:val="Prrafodelista"/>
        <w:numPr>
          <w:ilvl w:val="0"/>
          <w:numId w:val="11"/>
        </w:numPr>
        <w:jc w:val="both"/>
      </w:pPr>
      <w:r>
        <w:t>Por nivel de experiencia</w:t>
      </w:r>
      <w:r w:rsidR="0034016F">
        <w:t>:</w:t>
      </w:r>
    </w:p>
    <w:p w14:paraId="42464624" w14:textId="77777777" w:rsidR="00285E7A" w:rsidRDefault="00285E7A" w:rsidP="00285E7A">
      <w:pPr>
        <w:pStyle w:val="Prrafodelista"/>
        <w:numPr>
          <w:ilvl w:val="1"/>
          <w:numId w:val="11"/>
        </w:numPr>
        <w:jc w:val="both"/>
      </w:pPr>
      <w:r>
        <w:t>USUARIO AMATEUR: es aquel que no sa</w:t>
      </w:r>
      <w:r w:rsidR="0034016F">
        <w:t>be utilizar correctamente el sistema implementado (en el libro -&gt; no sabe utilizar la computadora).</w:t>
      </w:r>
    </w:p>
    <w:p w14:paraId="1CFDB3AA" w14:textId="77777777" w:rsidR="0034016F" w:rsidRDefault="0034016F" w:rsidP="00285E7A">
      <w:pPr>
        <w:pStyle w:val="Prrafodelista"/>
        <w:numPr>
          <w:ilvl w:val="1"/>
          <w:numId w:val="11"/>
        </w:numPr>
        <w:jc w:val="both"/>
      </w:pPr>
      <w:r>
        <w:t>USUARIO NOVATO PRESUNTUOSO: es aquel que considera que sabe más que el analista al tener alguna experiencia en el campo (suele señalar los errores del analista).</w:t>
      </w:r>
    </w:p>
    <w:p w14:paraId="4BE23967" w14:textId="77777777" w:rsidR="0034016F" w:rsidRDefault="0034016F" w:rsidP="00285E7A">
      <w:pPr>
        <w:pStyle w:val="Prrafodelista"/>
        <w:numPr>
          <w:ilvl w:val="1"/>
          <w:numId w:val="11"/>
        </w:numPr>
        <w:jc w:val="both"/>
      </w:pPr>
      <w:r>
        <w:t>USUARIO EXPERTO: son aquellos que realmente el análisis de sistemas, la tecnología de las computadoras (además de su propia profesión).</w:t>
      </w:r>
    </w:p>
    <w:p w14:paraId="4047513B" w14:textId="3BCE1CE2" w:rsidR="00102E3B" w:rsidRDefault="00102E3B" w:rsidP="00102E3B">
      <w:pPr>
        <w:pStyle w:val="Prrafodelista"/>
        <w:numPr>
          <w:ilvl w:val="0"/>
          <w:numId w:val="11"/>
        </w:numPr>
        <w:jc w:val="both"/>
      </w:pPr>
      <w:r>
        <w:t>Su determinación:</w:t>
      </w:r>
    </w:p>
    <w:p w14:paraId="1C992FDE" w14:textId="22597399" w:rsidR="00102E3B" w:rsidRDefault="00102E3B" w:rsidP="00102E3B">
      <w:pPr>
        <w:pStyle w:val="Prrafodelista"/>
        <w:numPr>
          <w:ilvl w:val="1"/>
          <w:numId w:val="11"/>
        </w:numPr>
        <w:jc w:val="both"/>
      </w:pPr>
      <w:r>
        <w:t>Están aquellos que saben lo que quieren desde un principio.</w:t>
      </w:r>
    </w:p>
    <w:p w14:paraId="32EAB36F" w14:textId="1072DA47" w:rsidR="00102E3B" w:rsidRPr="004410CB" w:rsidRDefault="00102E3B" w:rsidP="00102E3B">
      <w:pPr>
        <w:pStyle w:val="Prrafodelista"/>
        <w:numPr>
          <w:ilvl w:val="1"/>
          <w:numId w:val="11"/>
        </w:numPr>
        <w:jc w:val="both"/>
      </w:pPr>
      <w:r>
        <w:t>Están los usuarios que no saben lo que quieren hasta que lo ven.</w:t>
      </w:r>
    </w:p>
    <w:p w14:paraId="40C10A8C" w14:textId="77777777" w:rsidR="00F463BE" w:rsidRDefault="00F463BE" w:rsidP="00C9418C">
      <w:pPr>
        <w:ind w:left="4320"/>
        <w:jc w:val="both"/>
        <w:rPr>
          <w:sz w:val="10"/>
        </w:rPr>
      </w:pPr>
    </w:p>
    <w:p w14:paraId="48BE6670" w14:textId="77777777" w:rsidR="006D6D60" w:rsidRDefault="006D6D60" w:rsidP="006D6D60">
      <w:pPr>
        <w:pStyle w:val="Ttulo3"/>
      </w:pPr>
      <w:r>
        <w:t>METODOLOGÍA DE RESOLUCIÓN DE PROBLEMAS (MRP)</w:t>
      </w:r>
    </w:p>
    <w:p w14:paraId="4B6CBEC3" w14:textId="586212EC" w:rsidR="006D6D60" w:rsidRDefault="006D6D60" w:rsidP="006D6D60">
      <w:r>
        <w:t>Método que intenta entender el comportamiento de las causas y efectos para la resolución de cualquier tipo de problema.</w:t>
      </w:r>
      <w:r w:rsidR="00CC3E96">
        <w:t xml:space="preserve"> Este puede ser utilizado para el logro de la planificación.</w:t>
      </w:r>
      <w:r>
        <w:t xml:space="preserve"> Los pasos a seguir son:</w:t>
      </w:r>
    </w:p>
    <w:p w14:paraId="25DF2425" w14:textId="77777777" w:rsidR="006D6D60" w:rsidRDefault="006D6D60" w:rsidP="006D6D60">
      <w:pPr>
        <w:pStyle w:val="Prrafodelista"/>
        <w:numPr>
          <w:ilvl w:val="0"/>
          <w:numId w:val="19"/>
        </w:numPr>
      </w:pPr>
      <w:r>
        <w:t xml:space="preserve">La definición de un objetivo, el cuál puede ser cuantificable </w:t>
      </w:r>
      <w:r w:rsidRPr="006D6D60">
        <w:t>(</w:t>
      </w:r>
      <w:r>
        <w:rPr>
          <w:color w:val="FF0000"/>
        </w:rPr>
        <w:t>disminución total de la fuga de stock de una organización</w:t>
      </w:r>
      <w:r w:rsidRPr="006D6D60">
        <w:t>)</w:t>
      </w:r>
      <w:r>
        <w:t xml:space="preserve"> o no cuantificable (</w:t>
      </w:r>
      <w:r>
        <w:rPr>
          <w:color w:val="FF0000"/>
        </w:rPr>
        <w:t>mejorar el descontento generalizado en una organización</w:t>
      </w:r>
      <w:r w:rsidR="00E0616C">
        <w:rPr>
          <w:color w:val="FF0000"/>
        </w:rPr>
        <w:t>, planificación de la materia Análisis de Sistemas para el año 2019</w:t>
      </w:r>
      <w:r>
        <w:t>).</w:t>
      </w:r>
    </w:p>
    <w:p w14:paraId="7C7A6918" w14:textId="77777777" w:rsidR="00CD6DC5" w:rsidRDefault="00CD6DC5" w:rsidP="006D6D60">
      <w:pPr>
        <w:pStyle w:val="Prrafodelista"/>
        <w:numPr>
          <w:ilvl w:val="0"/>
          <w:numId w:val="19"/>
        </w:numPr>
      </w:pPr>
      <w:r>
        <w:lastRenderedPageBreak/>
        <w:t>Definir el alcance de la problemática que se atacará para lograr el objetivo, es decir, que se desea ana</w:t>
      </w:r>
      <w:r w:rsidR="00523219">
        <w:t>lizar sobre el total del problema</w:t>
      </w:r>
      <w:r>
        <w:t>. Para ello hay que determinar desde y hasta</w:t>
      </w:r>
      <w:r w:rsidR="00523219">
        <w:t xml:space="preserve"> donde com</w:t>
      </w:r>
      <w:r>
        <w:t>prende o no comprende</w:t>
      </w:r>
      <w:r w:rsidR="00523219">
        <w:t xml:space="preserve"> (con las causas que expliquen el por qué no se aborda cierta parte de la problemática, que en un futuro se podrá afrontar o no). Únicamente se deben tener en cuenta las variables endógenas (las cuales son controlables) a la organización.</w:t>
      </w:r>
      <w:r w:rsidR="00E0616C">
        <w:t xml:space="preserve"> (</w:t>
      </w:r>
      <w:r w:rsidR="00E0616C">
        <w:rPr>
          <w:color w:val="FF0000"/>
        </w:rPr>
        <w:t>Se tendrá en cuenta ambos cuatrimestres, es decir todo el año lectivo</w:t>
      </w:r>
      <w:r w:rsidR="00E0616C">
        <w:t>)</w:t>
      </w:r>
    </w:p>
    <w:p w14:paraId="7F1EACC2" w14:textId="77777777" w:rsidR="00523219" w:rsidRDefault="00523219" w:rsidP="006D6D60">
      <w:pPr>
        <w:pStyle w:val="Prrafodelista"/>
        <w:numPr>
          <w:ilvl w:val="0"/>
          <w:numId w:val="19"/>
        </w:numPr>
      </w:pPr>
      <w:r>
        <w:t>Tener en cuenta el resultado, es decir, la materialización de todo el proceso para lograr el objetivo con determinados límites (definidos en el alcance).</w:t>
      </w:r>
    </w:p>
    <w:p w14:paraId="56D6962C" w14:textId="77777777" w:rsidR="00523219" w:rsidRDefault="00523219" w:rsidP="006D6D60">
      <w:pPr>
        <w:pStyle w:val="Prrafodelista"/>
        <w:numPr>
          <w:ilvl w:val="0"/>
          <w:numId w:val="19"/>
        </w:numPr>
      </w:pPr>
      <w:r>
        <w:t>Para llegar al resultado (que se encuentra en función del objetivo) intervienen aspectos estables (elementos de carácter permanente que intervienen en la solución del problema).</w:t>
      </w:r>
      <w:r w:rsidR="00DC199E">
        <w:t xml:space="preserve"> (</w:t>
      </w:r>
      <w:r w:rsidR="00DC199E">
        <w:rPr>
          <w:color w:val="FF0000"/>
        </w:rPr>
        <w:t>Temario de la cátedra, Calendario Académico, Equipo Docente, Cantidad de exámenes, Reglamentación</w:t>
      </w:r>
      <w:r w:rsidR="00DC199E">
        <w:t>).</w:t>
      </w:r>
    </w:p>
    <w:p w14:paraId="014BEE07" w14:textId="77777777" w:rsidR="00523219" w:rsidRDefault="00523219" w:rsidP="006D6D60">
      <w:pPr>
        <w:pStyle w:val="Prrafodelista"/>
        <w:numPr>
          <w:ilvl w:val="0"/>
          <w:numId w:val="19"/>
        </w:numPr>
      </w:pPr>
      <w:r>
        <w:t>La alimentación, es decir, elementos de carácter variable que intervienen en la solución del problema.</w:t>
      </w:r>
      <w:r w:rsidR="00DC199E">
        <w:t xml:space="preserve"> (</w:t>
      </w:r>
      <w:r w:rsidR="00DC199E">
        <w:rPr>
          <w:color w:val="FF0000"/>
        </w:rPr>
        <w:t>Experiencia del Docente, Conocimiento de cada una de los profesores</w:t>
      </w:r>
      <w:r w:rsidR="00DC199E">
        <w:t>)</w:t>
      </w:r>
    </w:p>
    <w:p w14:paraId="58F7466D" w14:textId="77777777" w:rsidR="00523219" w:rsidRDefault="00523219" w:rsidP="006D6D60">
      <w:pPr>
        <w:pStyle w:val="Prrafodelista"/>
        <w:numPr>
          <w:ilvl w:val="0"/>
          <w:numId w:val="19"/>
        </w:numPr>
      </w:pPr>
      <w:r>
        <w:t>Procedimiento: combinación de los elementos estables y la alimentac</w:t>
      </w:r>
      <w:r w:rsidR="00DC199E">
        <w:t>i</w:t>
      </w:r>
      <w:r>
        <w:t>ón (los variables) para el logro del resultado (NO DEL OBJETIVO).</w:t>
      </w:r>
    </w:p>
    <w:p w14:paraId="2155B32B" w14:textId="77777777" w:rsidR="00DC199E" w:rsidRDefault="00DC199E" w:rsidP="00DC199E">
      <w:pPr>
        <w:pStyle w:val="Prrafodelista"/>
      </w:pPr>
      <w:r>
        <w:rPr>
          <w:color w:val="FF0000"/>
        </w:rPr>
        <w:t>1er paso: Tener clara la reglamentación vigente en el año 2019. 2do paso: Conocer el calendario académico. 3er paso: Ver la composición del cuerpo docente. 4to paso: Determinar la distribución de las clases…</w:t>
      </w:r>
    </w:p>
    <w:p w14:paraId="6FC74951" w14:textId="77777777" w:rsidR="00523219" w:rsidRDefault="00523219" w:rsidP="00523219">
      <w:pPr>
        <w:ind w:left="360"/>
      </w:pPr>
      <w:r>
        <w:t>Todos los pasos a seguir son escritos a mano y en caso que se cambie la definición del objetivo y/o el alcance de la problemática, habrá un impacto en los 4 pasos restantes.</w:t>
      </w:r>
    </w:p>
    <w:p w14:paraId="4B549A51" w14:textId="77777777" w:rsidR="00B25F7C" w:rsidRDefault="00B25F7C" w:rsidP="00523219">
      <w:pPr>
        <w:ind w:left="360"/>
      </w:pPr>
      <w:r>
        <w:t>Las cadenas (de causa-efecto) pueden ser:</w:t>
      </w:r>
    </w:p>
    <w:p w14:paraId="07B0F2DD" w14:textId="77777777" w:rsidR="00B25F7C" w:rsidRDefault="00B25F7C" w:rsidP="00B25F7C">
      <w:pPr>
        <w:pStyle w:val="Prrafodelista"/>
        <w:numPr>
          <w:ilvl w:val="0"/>
          <w:numId w:val="20"/>
        </w:numPr>
      </w:pPr>
      <w:r>
        <w:t>Lineales: son aquellas en donde para 1 causa, hay un efecto (que a su vez, puede transformarse en la causa de otro efecto).</w:t>
      </w:r>
    </w:p>
    <w:p w14:paraId="2A61CF2B" w14:textId="77777777" w:rsidR="00592A5E" w:rsidRDefault="00592A5E" w:rsidP="00592A5E">
      <w:pPr>
        <w:pStyle w:val="Prrafodelista"/>
        <w:ind w:left="1080"/>
      </w:pPr>
      <w:r>
        <w:rPr>
          <w:lang w:eastAsia="es-AR"/>
        </w:rPr>
        <w:drawing>
          <wp:inline distT="0" distB="0" distL="0" distR="0" wp14:anchorId="7570F0C9" wp14:editId="08D25226">
            <wp:extent cx="2865355" cy="378070"/>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795" t="41254" r="54739" b="54415"/>
                    <a:stretch/>
                  </pic:blipFill>
                  <pic:spPr bwMode="auto">
                    <a:xfrm>
                      <a:off x="0" y="0"/>
                      <a:ext cx="2901704" cy="382866"/>
                    </a:xfrm>
                    <a:prstGeom prst="rect">
                      <a:avLst/>
                    </a:prstGeom>
                    <a:ln>
                      <a:noFill/>
                    </a:ln>
                    <a:extLst>
                      <a:ext uri="{53640926-AAD7-44D8-BBD7-CCE9431645EC}">
                        <a14:shadowObscured xmlns:a14="http://schemas.microsoft.com/office/drawing/2010/main"/>
                      </a:ext>
                    </a:extLst>
                  </pic:spPr>
                </pic:pic>
              </a:graphicData>
            </a:graphic>
          </wp:inline>
        </w:drawing>
      </w:r>
    </w:p>
    <w:p w14:paraId="05557805" w14:textId="77777777" w:rsidR="00B25F7C" w:rsidRDefault="00B25F7C" w:rsidP="00B25F7C">
      <w:pPr>
        <w:pStyle w:val="Prrafodelista"/>
        <w:numPr>
          <w:ilvl w:val="0"/>
          <w:numId w:val="20"/>
        </w:numPr>
      </w:pPr>
      <w:r>
        <w:t>Bifurcadas: son aquellas en donde para 1 causa puede haber más de un efecto.</w:t>
      </w:r>
    </w:p>
    <w:p w14:paraId="3AEA11A9" w14:textId="77777777" w:rsidR="001E3811" w:rsidRDefault="001E3811" w:rsidP="001E3811">
      <w:pPr>
        <w:pStyle w:val="Prrafodelista"/>
        <w:ind w:left="1080"/>
      </w:pPr>
      <w:r>
        <w:rPr>
          <w:lang w:eastAsia="es-AR"/>
        </w:rPr>
        <w:drawing>
          <wp:inline distT="0" distB="0" distL="0" distR="0" wp14:anchorId="07A62A7D" wp14:editId="0CB8B71C">
            <wp:extent cx="2171700" cy="116937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95" t="40342" r="58204" b="45298"/>
                    <a:stretch/>
                  </pic:blipFill>
                  <pic:spPr bwMode="auto">
                    <a:xfrm>
                      <a:off x="0" y="0"/>
                      <a:ext cx="2215326" cy="1192869"/>
                    </a:xfrm>
                    <a:prstGeom prst="rect">
                      <a:avLst/>
                    </a:prstGeom>
                    <a:ln>
                      <a:noFill/>
                    </a:ln>
                    <a:extLst>
                      <a:ext uri="{53640926-AAD7-44D8-BBD7-CCE9431645EC}">
                        <a14:shadowObscured xmlns:a14="http://schemas.microsoft.com/office/drawing/2010/main"/>
                      </a:ext>
                    </a:extLst>
                  </pic:spPr>
                </pic:pic>
              </a:graphicData>
            </a:graphic>
          </wp:inline>
        </w:drawing>
      </w:r>
    </w:p>
    <w:p w14:paraId="40B462ED" w14:textId="77777777" w:rsidR="00B25F7C" w:rsidRDefault="00B25F7C" w:rsidP="00B25F7C">
      <w:pPr>
        <w:pStyle w:val="Prrafodelista"/>
        <w:numPr>
          <w:ilvl w:val="0"/>
          <w:numId w:val="20"/>
        </w:numPr>
      </w:pPr>
      <w:r>
        <w:t>Redes: son aquellas donde 1 efecto puede poseer más de una causa.</w:t>
      </w:r>
    </w:p>
    <w:p w14:paraId="6343F277" w14:textId="77777777" w:rsidR="001E3811" w:rsidRDefault="001E3811" w:rsidP="001E3811">
      <w:pPr>
        <w:pStyle w:val="Prrafodelista"/>
        <w:ind w:left="1080"/>
      </w:pPr>
      <w:r>
        <w:rPr>
          <w:lang w:eastAsia="es-AR"/>
        </w:rPr>
        <w:drawing>
          <wp:inline distT="0" distB="0" distL="0" distR="0" wp14:anchorId="25555B68" wp14:editId="56A05B07">
            <wp:extent cx="1433146" cy="72541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95" t="40570" r="62819" b="50084"/>
                    <a:stretch/>
                  </pic:blipFill>
                  <pic:spPr bwMode="auto">
                    <a:xfrm>
                      <a:off x="0" y="0"/>
                      <a:ext cx="1493954" cy="756198"/>
                    </a:xfrm>
                    <a:prstGeom prst="rect">
                      <a:avLst/>
                    </a:prstGeom>
                    <a:ln>
                      <a:noFill/>
                    </a:ln>
                    <a:extLst>
                      <a:ext uri="{53640926-AAD7-44D8-BBD7-CCE9431645EC}">
                        <a14:shadowObscured xmlns:a14="http://schemas.microsoft.com/office/drawing/2010/main"/>
                      </a:ext>
                    </a:extLst>
                  </pic:spPr>
                </pic:pic>
              </a:graphicData>
            </a:graphic>
          </wp:inline>
        </w:drawing>
      </w:r>
    </w:p>
    <w:p w14:paraId="40B9AD4D" w14:textId="77777777" w:rsidR="00EB3CD6" w:rsidRDefault="00EB3CD6" w:rsidP="00EB3CD6">
      <w:pPr>
        <w:pStyle w:val="Ttulo3"/>
      </w:pPr>
      <w:r>
        <w:t>CICLOS DE VIDA (PPT)</w:t>
      </w:r>
    </w:p>
    <w:p w14:paraId="2E3A364B" w14:textId="52B557B9" w:rsidR="00E45CD7" w:rsidRDefault="00C93D68" w:rsidP="00C93D68">
      <w:r>
        <w:t xml:space="preserve">Los </w:t>
      </w:r>
      <w:r w:rsidRPr="00C93D68">
        <w:rPr>
          <w:b/>
        </w:rPr>
        <w:t>CICLOS DE VIDA</w:t>
      </w:r>
      <w:r>
        <w:t xml:space="preserve"> son los estados intermedios que atraviesa un objeto/elemento </w:t>
      </w:r>
      <w:r w:rsidR="00E45CD7">
        <w:t xml:space="preserve">desde que nace hasta que muere. Todos los estados intermedios poseen un producto final que identifica el fin de una etapa (del estado en cuestión) y el inicio de otra. Por ejemplo, en el estudio preliminar el producto es el informe, mientras que en </w:t>
      </w:r>
      <w:r w:rsidR="000B45D0">
        <w:t>la etapa de análisis el producto es el conjunto de diagramas lógicos.</w:t>
      </w:r>
    </w:p>
    <w:p w14:paraId="0A41B47D" w14:textId="77777777" w:rsidR="00EB3CD6" w:rsidRDefault="00E45CD7" w:rsidP="00C93D68">
      <w:r>
        <w:t xml:space="preserve">El ciclo de vida de un proyecto de sistemas de información puede contener uno/muchos/ningún </w:t>
      </w:r>
      <w:r w:rsidR="00C93D68" w:rsidRPr="00C93D68">
        <w:rPr>
          <w:b/>
        </w:rPr>
        <w:t>CICLO DE VIDA DE</w:t>
      </w:r>
      <w:r>
        <w:rPr>
          <w:b/>
        </w:rPr>
        <w:t>L DESARROLLO DEL</w:t>
      </w:r>
      <w:r w:rsidR="00C93D68" w:rsidRPr="00C93D68">
        <w:rPr>
          <w:b/>
        </w:rPr>
        <w:t xml:space="preserve"> SOFTWARE</w:t>
      </w:r>
      <w:r>
        <w:t>. Éste último es</w:t>
      </w:r>
      <w:r w:rsidR="00C93D68">
        <w:t xml:space="preserve"> un marco de referencia que contiene los procesos, las actividades y las </w:t>
      </w:r>
      <w:r w:rsidR="00C93D68">
        <w:lastRenderedPageBreak/>
        <w:t xml:space="preserve">tareas involucradas en el desarrollo, la explotación y el mantenimiento de un producto de software, abarcando la vida del sistema desde la definición de los requisitos </w:t>
      </w:r>
      <w:r>
        <w:t>hasta la finalización de su uso</w:t>
      </w:r>
      <w:r w:rsidR="00C93D68">
        <w:t>.</w:t>
      </w:r>
    </w:p>
    <w:p w14:paraId="7D53AA05" w14:textId="77777777" w:rsidR="00E45CD7" w:rsidRDefault="00CC1DF8" w:rsidP="00E45CD7">
      <w:r>
        <w:t>Factores que intervienen en un Ciclo de Vida</w:t>
      </w:r>
      <w:r w:rsidR="00E45CD7">
        <w:t xml:space="preserve">: </w:t>
      </w:r>
    </w:p>
    <w:p w14:paraId="0DAE7369" w14:textId="77777777" w:rsidR="00E45CD7" w:rsidRDefault="00CC1DF8" w:rsidP="00863936">
      <w:r>
        <w:t>-</w:t>
      </w:r>
      <w:r w:rsidR="00863936">
        <w:t xml:space="preserve"> </w:t>
      </w:r>
      <w:r>
        <w:t>Velocidad de desarrollo</w:t>
      </w:r>
      <w:r>
        <w:tab/>
      </w:r>
    </w:p>
    <w:p w14:paraId="788E44B4" w14:textId="24313DC8" w:rsidR="00051148" w:rsidRDefault="00CC1DF8" w:rsidP="00863936">
      <w:r>
        <w:t>-</w:t>
      </w:r>
      <w:r w:rsidR="00863936">
        <w:t xml:space="preserve"> Calidad del producto: en las distintas etapas debe estar la verificación</w:t>
      </w:r>
      <w:r w:rsidR="00051148">
        <w:t xml:space="preserve"> del producto (a partir de los puntos de control) y la validación de los requerimientos del usuario (se debe asegurar que lo que se rea</w:t>
      </w:r>
      <w:r w:rsidR="000B45D0">
        <w:t>liza es lo que se requiere). Existen diversos estándares sobre los</w:t>
      </w:r>
      <w:r w:rsidR="00051148">
        <w:t xml:space="preserve"> cual se basan las organizaciones a la hora de reglamentar las normativas sobre la calidad y su gestión, </w:t>
      </w:r>
      <w:r w:rsidR="000B45D0">
        <w:t xml:space="preserve">uno de ellos es </w:t>
      </w:r>
      <w:r w:rsidR="00051148">
        <w:t>las Normas ISO.</w:t>
      </w:r>
    </w:p>
    <w:p w14:paraId="04EEAB20" w14:textId="77777777" w:rsidR="00863936" w:rsidRDefault="00CC1DF8" w:rsidP="00863936">
      <w:r>
        <w:t>-</w:t>
      </w:r>
      <w:r w:rsidR="00863936">
        <w:t xml:space="preserve"> </w:t>
      </w:r>
      <w:r w:rsidR="00E45CD7">
        <w:t>Visibilidad interna (del estad</w:t>
      </w:r>
      <w:r w:rsidR="00051148">
        <w:t>o del proyecto): que se conozca que sucede y va a suceder en las distintas etapas del proyecto.</w:t>
      </w:r>
    </w:p>
    <w:p w14:paraId="5327964F" w14:textId="77777777" w:rsidR="00E45CD7" w:rsidRDefault="00863936" w:rsidP="00863936">
      <w:r>
        <w:t xml:space="preserve">- </w:t>
      </w:r>
      <w:r w:rsidR="00E45CD7">
        <w:t>Visibilidad exter</w:t>
      </w:r>
      <w:r w:rsidR="00051148">
        <w:t>na (del avance del producto SW): consiste en que el usuario pueda ver el avance del proyecto.</w:t>
      </w:r>
    </w:p>
    <w:p w14:paraId="30BE2A91" w14:textId="77777777" w:rsidR="00E45CD7" w:rsidRDefault="00863936" w:rsidP="00863936">
      <w:r>
        <w:t>- Manejo de Riesgos</w:t>
      </w:r>
      <w:r w:rsidR="00051148">
        <w:t>: probabilidad de que algo se desvié de nuestra planificación para llegar al objetivo.</w:t>
      </w:r>
    </w:p>
    <w:p w14:paraId="0A73DCAA" w14:textId="77777777" w:rsidR="00E45CD7" w:rsidRDefault="00863936" w:rsidP="00863936">
      <w:r>
        <w:t xml:space="preserve">- </w:t>
      </w:r>
      <w:r w:rsidR="00051148">
        <w:t>Respuesta a cambios: capacidad de adaptación.</w:t>
      </w:r>
    </w:p>
    <w:p w14:paraId="19E50D06" w14:textId="77777777" w:rsidR="00E45CD7" w:rsidRDefault="00863936" w:rsidP="00863936">
      <w:r>
        <w:t xml:space="preserve">- </w:t>
      </w:r>
      <w:r w:rsidR="00E45CD7">
        <w:t xml:space="preserve">Costo </w:t>
      </w:r>
    </w:p>
    <w:p w14:paraId="0331598E" w14:textId="77777777" w:rsidR="00E45CD7" w:rsidRDefault="00863936" w:rsidP="00863936">
      <w:r>
        <w:t xml:space="preserve">- </w:t>
      </w:r>
      <w:r w:rsidR="00E45CD7">
        <w:t xml:space="preserve">Experiencia del Líder de Proyecto </w:t>
      </w:r>
    </w:p>
    <w:p w14:paraId="17453CCF" w14:textId="77777777" w:rsidR="00C93D68" w:rsidRDefault="00863936" w:rsidP="00E45CD7">
      <w:r>
        <w:t xml:space="preserve">- </w:t>
      </w:r>
      <w:r w:rsidR="00E45CD7">
        <w:t>Otros</w:t>
      </w:r>
    </w:p>
    <w:p w14:paraId="563A88B9" w14:textId="7F13D3A2" w:rsidR="0052529C" w:rsidRDefault="00C95CB5" w:rsidP="0052529C">
      <w:pPr>
        <w:pStyle w:val="Ttulo4"/>
      </w:pPr>
      <w:r>
        <w:rPr>
          <w:lang w:eastAsia="es-AR"/>
        </w:rPr>
        <w:drawing>
          <wp:anchor distT="0" distB="0" distL="114300" distR="114300" simplePos="0" relativeHeight="251683840" behindDoc="0" locked="0" layoutInCell="1" allowOverlap="1" wp14:anchorId="79A00600" wp14:editId="2BD6D333">
            <wp:simplePos x="0" y="0"/>
            <wp:positionH relativeFrom="column">
              <wp:posOffset>527050</wp:posOffset>
            </wp:positionH>
            <wp:positionV relativeFrom="page">
              <wp:posOffset>5189855</wp:posOffset>
            </wp:positionV>
            <wp:extent cx="5489575" cy="1419225"/>
            <wp:effectExtent l="0" t="0" r="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9444" t="35555" r="29722" b="45679"/>
                    <a:stretch/>
                  </pic:blipFill>
                  <pic:spPr bwMode="auto">
                    <a:xfrm>
                      <a:off x="0" y="0"/>
                      <a:ext cx="548957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529C">
        <w:t>prueba y error</w:t>
      </w:r>
    </w:p>
    <w:p w14:paraId="1E9C028B" w14:textId="2325E01F" w:rsidR="0052529C" w:rsidRDefault="0052529C" w:rsidP="0052529C">
      <w:pPr>
        <w:jc w:val="center"/>
      </w:pPr>
    </w:p>
    <w:p w14:paraId="621A4019" w14:textId="67A29B25" w:rsidR="0052529C" w:rsidRDefault="003B644E" w:rsidP="0052529C">
      <w:r>
        <w:t>Consiste en un ciclo de vida que en base a pocas especificaciones de los requerimientos del usuario, se realizan continuas entregas hasta que la persona en cuestión esté satisfecha con el resultado.</w:t>
      </w:r>
      <w:r w:rsidR="00D87527">
        <w:t xml:space="preserve"> Se basa en la retroalimentaci</w:t>
      </w:r>
      <w:r w:rsidR="00C95CB5">
        <w:t xml:space="preserve">ón continua. El procedimiento consiste en que si la salida no es la esperada (no cumple con el objetivo), se realiza un análisis que determine en donde hubo un error (y donde debe realizar una modificación) para así realizar la acción correctiva correspondiente. </w:t>
      </w:r>
    </w:p>
    <w:p w14:paraId="2419E25D" w14:textId="26B04E7C" w:rsidR="00D211DD" w:rsidRDefault="00D211DD" w:rsidP="0052529C">
      <w:r>
        <w:t>VELOCIDAD DE DESARROLLO: si bien no se necesita gastar tiempo en planificar lo que se ha de realizar ni documentar lo hecho</w:t>
      </w:r>
      <w:r w:rsidR="006521AA">
        <w:t xml:space="preserve"> (es decir, a corto plazo es un ciclo de vida rápido)</w:t>
      </w:r>
      <w:r>
        <w:t>, al no tener un tiempo limitado depende de cada proyecto y del usuario en cuesti</w:t>
      </w:r>
      <w:r w:rsidR="006521AA">
        <w:t>ón (a largo plazo es lento).</w:t>
      </w:r>
    </w:p>
    <w:p w14:paraId="100DD71D" w14:textId="77777777" w:rsidR="00D211DD" w:rsidRDefault="00D211DD" w:rsidP="0052529C">
      <w:r>
        <w:t xml:space="preserve">CALIDAD: </w:t>
      </w:r>
      <w:r w:rsidR="00F535A3">
        <w:t>mala.</w:t>
      </w:r>
    </w:p>
    <w:p w14:paraId="7E023864" w14:textId="3E3E78F6" w:rsidR="00F535A3" w:rsidRDefault="00F535A3" w:rsidP="0052529C">
      <w:r>
        <w:lastRenderedPageBreak/>
        <w:t>VISIBILIDAD INTERNA: es nula debido a que al no saber el tiempo en que tomara realizar el proyecto, no se puede realizar una planificación adecuada.</w:t>
      </w:r>
    </w:p>
    <w:p w14:paraId="363A51C2" w14:textId="77777777" w:rsidR="00F535A3" w:rsidRDefault="00F535A3" w:rsidP="0052529C">
      <w:r>
        <w:t>VISIBILIDAD EXTERNA: muy buena al mostrar inmediata y continuamente el progreso realizado.</w:t>
      </w:r>
    </w:p>
    <w:p w14:paraId="765F5C03" w14:textId="77777777" w:rsidR="00F535A3" w:rsidRDefault="00F535A3" w:rsidP="0052529C">
      <w:r>
        <w:t>MANEJO DE RIESGOS: es una técnica realmente peligrosa debido a que ante un cambio (que no puede ser pre-visto) que afecte al proyecto, todo el trabajo hecho puede ser perdido y, en tal caso, se debe comenzar de cero.</w:t>
      </w:r>
    </w:p>
    <w:p w14:paraId="4359C571" w14:textId="6B6791D5" w:rsidR="003E2E1E" w:rsidRDefault="003E2E1E" w:rsidP="0052529C">
      <w:r>
        <w:t xml:space="preserve">EXPERIENCIA DEL LÍDER: </w:t>
      </w:r>
      <w:r w:rsidR="00096BB9" w:rsidRPr="00096BB9">
        <w:t>no hay que tener experiencia alguna para probar, una librería por ejemplo, y fijarnos por consola si hace lo que queremos o como lo hace e iterar hasta conseguir, o no, lo buscado. Por otro lado lo más probable es que no exista un líder que te guíe en base a este ciclo de vida</w:t>
      </w:r>
      <w:r w:rsidR="00096BB9">
        <w:t xml:space="preserve"> (unicamente hay que hacer pruebas).</w:t>
      </w:r>
    </w:p>
    <w:p w14:paraId="3B6D09AA" w14:textId="6118A123" w:rsidR="00D87527" w:rsidRDefault="003E2E1E" w:rsidP="0052529C">
      <w:r>
        <w:t>E</w:t>
      </w:r>
      <w:r w:rsidR="00EB144C">
        <w:t>ste es un buen ciclo de vida para realizar prototipos o programas a corto plazo.</w:t>
      </w:r>
    </w:p>
    <w:p w14:paraId="0455493A" w14:textId="77777777" w:rsidR="00EB144C" w:rsidRDefault="006521AA" w:rsidP="006521AA">
      <w:pPr>
        <w:pStyle w:val="Ttulo4"/>
      </w:pPr>
      <w:r>
        <w:t>CASCADA PURO</w:t>
      </w:r>
    </w:p>
    <w:p w14:paraId="589EACF5" w14:textId="77777777" w:rsidR="00AE5645" w:rsidRPr="00AE5645" w:rsidRDefault="00AE5645" w:rsidP="00AE5645"/>
    <w:p w14:paraId="56E6EDE4" w14:textId="77777777" w:rsidR="006521AA" w:rsidRDefault="007F3C65" w:rsidP="006521AA">
      <w:pPr>
        <w:jc w:val="center"/>
      </w:pPr>
      <w:r>
        <w:rPr>
          <w:lang w:eastAsia="es-AR"/>
        </w:rPr>
        <mc:AlternateContent>
          <mc:Choice Requires="wps">
            <w:drawing>
              <wp:anchor distT="45720" distB="45720" distL="114300" distR="114300" simplePos="0" relativeHeight="251682816" behindDoc="0" locked="0" layoutInCell="1" allowOverlap="1" wp14:anchorId="7B6C56E0" wp14:editId="064DC624">
                <wp:simplePos x="0" y="0"/>
                <wp:positionH relativeFrom="column">
                  <wp:posOffset>4591050</wp:posOffset>
                </wp:positionH>
                <wp:positionV relativeFrom="paragraph">
                  <wp:posOffset>151130</wp:posOffset>
                </wp:positionV>
                <wp:extent cx="1200150" cy="676275"/>
                <wp:effectExtent l="0" t="0" r="19050" b="28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676275"/>
                        </a:xfrm>
                        <a:prstGeom prst="rect">
                          <a:avLst/>
                        </a:prstGeom>
                        <a:solidFill>
                          <a:srgbClr val="FFFFFF"/>
                        </a:solidFill>
                        <a:ln w="9525">
                          <a:solidFill>
                            <a:srgbClr val="000000"/>
                          </a:solidFill>
                          <a:miter lim="800000"/>
                          <a:headEnd/>
                          <a:tailEnd/>
                        </a:ln>
                      </wps:spPr>
                      <wps:txbx>
                        <w:txbxContent>
                          <w:p w14:paraId="35BF484C" w14:textId="77777777" w:rsidR="00C57E3F" w:rsidRDefault="00C57E3F" w:rsidP="007F3C65">
                            <w:pPr>
                              <w:ind w:left="360"/>
                            </w:pPr>
                            <w:r>
                              <w:t>--&gt; Prueba</w:t>
                            </w:r>
                          </w:p>
                          <w:p w14:paraId="06454BFA" w14:textId="77777777" w:rsidR="00C57E3F" w:rsidRDefault="00C57E3F" w:rsidP="00D502E3">
                            <w:pPr>
                              <w:ind w:left="360"/>
                            </w:pPr>
                            <w:r>
                              <w:t xml:space="preserve">&lt;--  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C56E0" id="_x0000_s1039" type="#_x0000_t202" style="position:absolute;left:0;text-align:left;margin-left:361.5pt;margin-top:11.9pt;width:94.5pt;height:53.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">
                <v:textbox>
                  <w:txbxContent>
                    <w:p w14:paraId="35BF484C" w14:textId="77777777" w:rsidR="00C57E3F" w:rsidRDefault="00C57E3F" w:rsidP="007F3C65">
                      <w:pPr>
                        <w:ind w:left="360"/>
                      </w:pPr>
                      <w:r>
                        <w:t>--&gt; Prueba</w:t>
                      </w:r>
                    </w:p>
                    <w:p w14:paraId="06454BFA" w14:textId="77777777" w:rsidR="00C57E3F" w:rsidRDefault="00C57E3F" w:rsidP="00D502E3">
                      <w:pPr>
                        <w:ind w:left="360"/>
                      </w:pPr>
                      <w:r>
                        <w:t xml:space="preserve">&lt;--  Feedback </w:t>
                      </w:r>
                    </w:p>
                  </w:txbxContent>
                </v:textbox>
              </v:shape>
            </w:pict>
          </mc:Fallback>
        </mc:AlternateContent>
      </w:r>
      <w:r w:rsidR="006521AA">
        <w:rPr>
          <w:lang w:eastAsia="es-AR"/>
        </w:rPr>
        <w:drawing>
          <wp:inline distT="0" distB="0" distL="0" distR="0" wp14:anchorId="01F5C814" wp14:editId="4D095E1D">
            <wp:extent cx="5888990" cy="2876422"/>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861" t="38848" r="30139" b="26418"/>
                    <a:stretch/>
                  </pic:blipFill>
                  <pic:spPr bwMode="auto">
                    <a:xfrm>
                      <a:off x="0" y="0"/>
                      <a:ext cx="5903815" cy="2883663"/>
                    </a:xfrm>
                    <a:prstGeom prst="rect">
                      <a:avLst/>
                    </a:prstGeom>
                    <a:ln>
                      <a:noFill/>
                    </a:ln>
                    <a:extLst>
                      <a:ext uri="{53640926-AAD7-44D8-BBD7-CCE9431645EC}">
                        <a14:shadowObscured xmlns:a14="http://schemas.microsoft.com/office/drawing/2010/main"/>
                      </a:ext>
                    </a:extLst>
                  </pic:spPr>
                </pic:pic>
              </a:graphicData>
            </a:graphic>
          </wp:inline>
        </w:drawing>
      </w:r>
    </w:p>
    <w:p w14:paraId="74412A07" w14:textId="2D7D7030" w:rsidR="00C25F9D" w:rsidRDefault="006521AA" w:rsidP="006521AA">
      <w:r>
        <w:t>Consiste en un ciclo de vida cuyo proceso se encuentra determinado por una secuencia de etapas</w:t>
      </w:r>
      <w:r w:rsidR="00206BFB">
        <w:t>, las cuales no se solapan entre sí</w:t>
      </w:r>
      <w:r>
        <w:t xml:space="preserve">. Al finalizar cada una, se realiza </w:t>
      </w:r>
      <w:r w:rsidR="00206BFB">
        <w:t>una revisión que determina si se pue</w:t>
      </w:r>
      <w:r w:rsidR="00D502E3">
        <w:t xml:space="preserve">de avanzar a la siguiente o no. </w:t>
      </w:r>
      <w:r w:rsidR="00A431AF">
        <w:t>Ante un error se debe volver a la etapa inmediata anterior hasta reciclar el sistema y volver a obtener la solución que satisfaga al usuario (lo cual genera impaciencia, decepción y problemas de imagen), además de tener que realizar todas las documentaciones correspondientes.</w:t>
      </w:r>
    </w:p>
    <w:p w14:paraId="02F64575" w14:textId="77777777" w:rsidR="007F3C65" w:rsidRDefault="007F3C65" w:rsidP="006521AA">
      <w:r>
        <w:t>VELOCIDAD: es lenta debido a que hay interdependencia entre todas las etapas (por lo cual no se pueden realizar paralelamente) y ante un cambio en el proyecto se debe comenzar a modificar desde la etapa afectada.</w:t>
      </w:r>
    </w:p>
    <w:p w14:paraId="3CD3572C" w14:textId="77777777" w:rsidR="007F3C65" w:rsidRDefault="007F3C65" w:rsidP="006521AA">
      <w:r>
        <w:t>CALIDAD: muy buena debido a que hay un control por cada etapa.</w:t>
      </w:r>
    </w:p>
    <w:p w14:paraId="12C3F946" w14:textId="77777777" w:rsidR="007F3C65" w:rsidRDefault="007F3C65" w:rsidP="006521AA">
      <w:r>
        <w:t>VISIBILIDAD INTERNA: excelente debido a que se encuentra todo planificado y hay indicaciones de todo el progreso a realizar.</w:t>
      </w:r>
    </w:p>
    <w:p w14:paraId="033EA516" w14:textId="77777777" w:rsidR="007F3C65" w:rsidRDefault="007F3C65" w:rsidP="006521AA">
      <w:r>
        <w:t>VISIBILIDAD EXTERNA: si bien el cliente sabe que se está trabajando (debido al producto generado en cada etapa), no hay resultados tangibles y útiles hasta el fin del ciclo de vida (por lo cual la visibilidad externa es muy mala).</w:t>
      </w:r>
    </w:p>
    <w:p w14:paraId="154FE861" w14:textId="36126A98" w:rsidR="007F3C65" w:rsidRDefault="007F3C65" w:rsidP="006521AA">
      <w:r>
        <w:lastRenderedPageBreak/>
        <w:t xml:space="preserve">RIESGOS: </w:t>
      </w:r>
      <w:r w:rsidR="00190FA0">
        <w:t>no existe evaluación de riesgos por loq ue en este aspecto es malo.</w:t>
      </w:r>
    </w:p>
    <w:p w14:paraId="35928B3C" w14:textId="71D9D57B" w:rsidR="00CE6B54" w:rsidRDefault="00190FA0" w:rsidP="006521AA">
      <w:r>
        <w:t>COSTO: el costo puede ser elevado si, ante un error en una etapa ya avanzada, hay que volver atrás varias veces, pero en caso de que no suceda esto el precio es perfectamente estipulado</w:t>
      </w:r>
      <w:r w:rsidR="00CE6B54">
        <w:t>.</w:t>
      </w:r>
    </w:p>
    <w:p w14:paraId="0223CFA7" w14:textId="7B901FD5" w:rsidR="00190FA0" w:rsidRPr="00190FA0" w:rsidRDefault="00CE6B54" w:rsidP="00190FA0">
      <w:pPr>
        <w:rPr>
          <w:u w:val="single"/>
        </w:rPr>
      </w:pPr>
      <w:r>
        <w:t>EXPERIENCIA DEL LÍDER: no es necesario que sean experimentados debido a que posee una estructura sumamente ordenada que no requiere de mucho conocimiento en el tema.</w:t>
      </w:r>
    </w:p>
    <w:p w14:paraId="487C3990" w14:textId="77777777" w:rsidR="00CE6B54" w:rsidRDefault="005A2C17" w:rsidP="005A2C17">
      <w:pPr>
        <w:pStyle w:val="Ttulo4"/>
      </w:pPr>
      <w:r>
        <w:t>cascada con fases superpuestas</w:t>
      </w:r>
    </w:p>
    <w:p w14:paraId="60B937D4" w14:textId="77777777" w:rsidR="005A2C17" w:rsidRDefault="005A2C17" w:rsidP="005A2C17">
      <w:pPr>
        <w:jc w:val="center"/>
      </w:pPr>
      <w:r>
        <w:rPr>
          <w:lang w:eastAsia="es-AR"/>
        </w:rPr>
        <w:drawing>
          <wp:inline distT="0" distB="0" distL="0" distR="0" wp14:anchorId="7C97C6F9" wp14:editId="65B92C73">
            <wp:extent cx="4810125" cy="3157307"/>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389" t="38766" r="37083" b="24444"/>
                    <a:stretch/>
                  </pic:blipFill>
                  <pic:spPr bwMode="auto">
                    <a:xfrm>
                      <a:off x="0" y="0"/>
                      <a:ext cx="4821993" cy="3165097"/>
                    </a:xfrm>
                    <a:prstGeom prst="rect">
                      <a:avLst/>
                    </a:prstGeom>
                    <a:ln>
                      <a:noFill/>
                    </a:ln>
                    <a:extLst>
                      <a:ext uri="{53640926-AAD7-44D8-BBD7-CCE9431645EC}">
                        <a14:shadowObscured xmlns:a14="http://schemas.microsoft.com/office/drawing/2010/main"/>
                      </a:ext>
                    </a:extLst>
                  </pic:spPr>
                </pic:pic>
              </a:graphicData>
            </a:graphic>
          </wp:inline>
        </w:drawing>
      </w:r>
    </w:p>
    <w:p w14:paraId="3C9FBD25" w14:textId="77777777" w:rsidR="005A2C17" w:rsidRDefault="001C11B1" w:rsidP="005A2C17">
      <w:r>
        <w:t>En base al modelo del ciclo de vida en cascada pura, lo único que lo diferencia es el hecho de que las fases a realizar pueden encontrarse solapadas (no completamente, siguen teniendo un orden determinado).</w:t>
      </w:r>
    </w:p>
    <w:p w14:paraId="57281B51" w14:textId="77777777" w:rsidR="001C11B1" w:rsidRDefault="001C11B1" w:rsidP="001C11B1">
      <w:r>
        <w:t>VELOCIDAD: si bien sigue siendo lenta, a comparación del ciclo de vida de cascada puro es más rápido al poder realizar ciertas actividades de dos fases distintas en paralelo.</w:t>
      </w:r>
    </w:p>
    <w:p w14:paraId="38ACDB53" w14:textId="77777777" w:rsidR="001C11B1" w:rsidRDefault="001C11B1" w:rsidP="001C11B1">
      <w:r>
        <w:t>CALIDAD: muy buena debido a que hay un control por cada etapa.</w:t>
      </w:r>
    </w:p>
    <w:p w14:paraId="5A66E461" w14:textId="077D461A" w:rsidR="001C11B1" w:rsidRDefault="001C11B1" w:rsidP="001C11B1">
      <w:r>
        <w:t>VISIBILIDAD INTERNA: excelente debido a que se encuentra todo planificado y hay indicaciones de todo el progreso a realizar.</w:t>
      </w:r>
      <w:r w:rsidR="00F32FC9">
        <w:t xml:space="preserve"> Aún asi, en comparación con el ciclo de vida de cascada pura puede ser un poco peor por el solapamiento de las etapas.</w:t>
      </w:r>
      <w:r w:rsidR="00F32FC9" w:rsidRPr="00F32FC9">
        <w:t xml:space="preserve"> </w:t>
      </w:r>
    </w:p>
    <w:p w14:paraId="3854464A" w14:textId="77777777" w:rsidR="001C11B1" w:rsidRDefault="001C11B1" w:rsidP="001C11B1">
      <w:r>
        <w:t>VISIBILIDAD EXTERNA: si bien el cliente sabe que se está trabajando (debido al producto generado en cada etapa), no hay resultados tangibles y útiles hasta el fin del ciclo de vida (por lo cual la visibilidad externa es muy mala).</w:t>
      </w:r>
    </w:p>
    <w:p w14:paraId="141951B0" w14:textId="0D3055FF" w:rsidR="001C11B1" w:rsidRDefault="001C11B1" w:rsidP="001C11B1">
      <w:r>
        <w:t xml:space="preserve">RIESGOS: </w:t>
      </w:r>
      <w:r w:rsidR="00F32FC9">
        <w:t>no se realiza una evaluación de riesgos, por lo que en este aspecto es un mal ciclo de vida.</w:t>
      </w:r>
    </w:p>
    <w:p w14:paraId="2A5F8762" w14:textId="77777777" w:rsidR="001C11B1" w:rsidRDefault="001C11B1" w:rsidP="001C11B1">
      <w:r>
        <w:t>COSTO: elevado pero más barato que la de cascada pura debido a que se utilizan menos recursos al ir en paralelo.</w:t>
      </w:r>
    </w:p>
    <w:p w14:paraId="2DD98827" w14:textId="6336D20E" w:rsidR="001C11B1" w:rsidRDefault="001C11B1" w:rsidP="001C11B1">
      <w:r>
        <w:t>EXPERIENCIA DEL LÍDER: al ser un ciclo de vida más complejo (se debe tener una buena comunicación, y eficiencia a la hora de realizar una tarea para no propagar errores) el l</w:t>
      </w:r>
      <w:r w:rsidR="00F32FC9">
        <w:t>íder debe ser más experimentado (</w:t>
      </w:r>
      <w:r w:rsidR="00F32FC9" w:rsidRPr="00F32FC9">
        <w:t>para poder controlar gente haciendo tareas diferentes de manera cohesiva)</w:t>
      </w:r>
    </w:p>
    <w:p w14:paraId="0D4919EF" w14:textId="77777777" w:rsidR="001C11B1" w:rsidRDefault="001C11B1" w:rsidP="001C11B1">
      <w:pPr>
        <w:pStyle w:val="Ttulo4"/>
      </w:pPr>
      <w:r>
        <w:lastRenderedPageBreak/>
        <w:t>ciclos de vida iterativos</w:t>
      </w:r>
    </w:p>
    <w:p w14:paraId="4874B087" w14:textId="77777777" w:rsidR="001C11B1" w:rsidRDefault="001C11B1" w:rsidP="001C11B1">
      <w:pPr>
        <w:rPr>
          <w:lang w:val="es-ES"/>
        </w:rPr>
      </w:pPr>
      <w:r w:rsidRPr="001C11B1">
        <w:rPr>
          <w:lang w:val="es-ES"/>
        </w:rPr>
        <w:t>Existen diferentes instancias de uno o más estados</w:t>
      </w:r>
      <w:r w:rsidR="009B5C52">
        <w:rPr>
          <w:lang w:val="es-ES"/>
        </w:rPr>
        <w:t xml:space="preserve"> (el proyecto podrá ser particionado en módulos)</w:t>
      </w:r>
      <w:r w:rsidRPr="001C11B1">
        <w:rPr>
          <w:lang w:val="es-ES"/>
        </w:rPr>
        <w:t>, que pueden ser repetidas por un mismo equipo, o ejecutadas en forma paralela e “indep</w:t>
      </w:r>
      <w:r w:rsidR="009B5C52">
        <w:rPr>
          <w:lang w:val="es-ES"/>
        </w:rPr>
        <w:t xml:space="preserve">endiente” por distintos equipos. </w:t>
      </w:r>
      <w:r w:rsidRPr="001C11B1">
        <w:rPr>
          <w:lang w:val="es-ES"/>
        </w:rPr>
        <w:t>La cantidad de iteraciones estará definida desde el principio del proyecto</w:t>
      </w:r>
      <w:r w:rsidR="009B5C52">
        <w:rPr>
          <w:lang w:val="es-ES"/>
        </w:rPr>
        <w:t>.</w:t>
      </w:r>
    </w:p>
    <w:p w14:paraId="3FA5088E" w14:textId="77777777" w:rsidR="009B5C52" w:rsidRDefault="009B5C52" w:rsidP="00A85396">
      <w:pPr>
        <w:pStyle w:val="Ttulo5"/>
        <w:rPr>
          <w:lang w:val="es-ES"/>
        </w:rPr>
      </w:pPr>
      <w:r>
        <w:rPr>
          <w:lang w:val="es-ES"/>
        </w:rPr>
        <w:t>cascada con subproyectos</w:t>
      </w:r>
    </w:p>
    <w:p w14:paraId="3945FD70" w14:textId="77777777" w:rsidR="009B5C52" w:rsidRDefault="009B5C52" w:rsidP="001C11B1">
      <w:pPr>
        <w:rPr>
          <w:lang w:val="es-ES"/>
        </w:rPr>
      </w:pPr>
      <w:r>
        <w:rPr>
          <w:lang w:eastAsia="es-AR"/>
        </w:rPr>
        <w:drawing>
          <wp:inline distT="0" distB="0" distL="0" distR="0" wp14:anchorId="0BEB2A7F" wp14:editId="57CA0122">
            <wp:extent cx="5913755" cy="3600259"/>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13" t="34074" r="29722" b="21481"/>
                    <a:stretch/>
                  </pic:blipFill>
                  <pic:spPr bwMode="auto">
                    <a:xfrm>
                      <a:off x="0" y="0"/>
                      <a:ext cx="5918775" cy="3603315"/>
                    </a:xfrm>
                    <a:prstGeom prst="rect">
                      <a:avLst/>
                    </a:prstGeom>
                    <a:ln>
                      <a:noFill/>
                    </a:ln>
                    <a:extLst>
                      <a:ext uri="{53640926-AAD7-44D8-BBD7-CCE9431645EC}">
                        <a14:shadowObscured xmlns:a14="http://schemas.microsoft.com/office/drawing/2010/main"/>
                      </a:ext>
                    </a:extLst>
                  </pic:spPr>
                </pic:pic>
              </a:graphicData>
            </a:graphic>
          </wp:inline>
        </w:drawing>
      </w:r>
    </w:p>
    <w:p w14:paraId="4D1880F6" w14:textId="77777777" w:rsidR="009B5C52" w:rsidRPr="001C11B1" w:rsidRDefault="009B5C52" w:rsidP="001C11B1">
      <w:pPr>
        <w:rPr>
          <w:lang w:val="es-ES"/>
        </w:rPr>
      </w:pPr>
    </w:p>
    <w:p w14:paraId="40183DF3" w14:textId="77777777" w:rsidR="00A90523" w:rsidRDefault="00A85396" w:rsidP="00A85396">
      <w:r>
        <w:t>VELOCIDAD: es rápido</w:t>
      </w:r>
      <w:r w:rsidR="00A90523">
        <w:t xml:space="preserve"> debido a que se realizan sub-proyectos, en este caso en el diseño arquitectónico (donde cada uno posee un diseño detallado, el desarrollo correspondiente, las pruebas del subsistema), que luego de ser verificados se unifican para ser probados en conjunto. </w:t>
      </w:r>
    </w:p>
    <w:p w14:paraId="7D0D7248" w14:textId="77777777" w:rsidR="00A85396" w:rsidRDefault="00A85396" w:rsidP="00A85396">
      <w:r>
        <w:t xml:space="preserve">CALIDAD: muy buena debido a </w:t>
      </w:r>
      <w:r w:rsidR="00A90523">
        <w:t>que hay un control por cada sub-proyecto de la etapa en cuestión.</w:t>
      </w:r>
    </w:p>
    <w:p w14:paraId="07E640A7" w14:textId="77777777" w:rsidR="00A85396" w:rsidRDefault="00A85396" w:rsidP="00A85396">
      <w:r>
        <w:t>VISIBILIDAD INTERNA: excelente debido a que se encuentra todo planificado y hay indicaciones de todo el progreso a realizar.</w:t>
      </w:r>
    </w:p>
    <w:p w14:paraId="274AE9F6" w14:textId="77777777" w:rsidR="00A85396" w:rsidRDefault="00A85396" w:rsidP="00A85396">
      <w:r>
        <w:t>VISIBILIDAD EXTERNA: si bien el cliente sabe que se está trabajando (debido al producto generado en cada etapa), no hay resultados tangibles y útiles hasta el fin del ciclo de vida (por lo cual la visibilidad externa es muy mala).</w:t>
      </w:r>
    </w:p>
    <w:p w14:paraId="3C2AEDAD" w14:textId="7AEC7901" w:rsidR="004E6254" w:rsidRDefault="00A85396" w:rsidP="00A85396">
      <w:r>
        <w:t xml:space="preserve">RIESGOS: </w:t>
      </w:r>
      <w:r w:rsidR="004E6254">
        <w:t>no existe una evaluación de riesgos, por lo que es malo en ese aspecto.</w:t>
      </w:r>
    </w:p>
    <w:p w14:paraId="5991EC8A" w14:textId="77777777" w:rsidR="00A85396" w:rsidRDefault="00A85396" w:rsidP="00A85396">
      <w:r>
        <w:t>COSTO: elevado</w:t>
      </w:r>
      <w:r w:rsidR="00A90523">
        <w:t xml:space="preserve"> ya que si bien se tarda menos en realizar, se destinan más recursos a la hora de realizar los sub-proyectos</w:t>
      </w:r>
      <w:r>
        <w:t>.</w:t>
      </w:r>
    </w:p>
    <w:p w14:paraId="4E2C5A9A" w14:textId="77777777" w:rsidR="00A85396" w:rsidRDefault="00A85396" w:rsidP="00A85396">
      <w:r>
        <w:t xml:space="preserve">EXPERIENCIA DEL LÍDER: </w:t>
      </w:r>
      <w:r w:rsidR="00A90523">
        <w:t xml:space="preserve">altísima </w:t>
      </w:r>
      <w:r>
        <w:t>al ser un ciclo de vida más complejo (</w:t>
      </w:r>
      <w:r w:rsidR="00A90523">
        <w:t>los equipos que realizan los sub-proyectos deben ser organizados, eficientes</w:t>
      </w:r>
      <w:r>
        <w:t xml:space="preserve"> a la hora de realizar </w:t>
      </w:r>
      <w:r w:rsidR="00A90523">
        <w:t xml:space="preserve">e sub-proyecto </w:t>
      </w:r>
      <w:r>
        <w:t>para no propagar errores</w:t>
      </w:r>
      <w:r w:rsidR="00A90523">
        <w:t xml:space="preserve"> al unificarlos</w:t>
      </w:r>
      <w:r>
        <w:t xml:space="preserve"> </w:t>
      </w:r>
      <w:r w:rsidR="00A90523">
        <w:t>y deben estar sumamente comunicados).</w:t>
      </w:r>
    </w:p>
    <w:p w14:paraId="169C9213" w14:textId="77777777" w:rsidR="00A90523" w:rsidRDefault="00E71C0A" w:rsidP="00E71C0A">
      <w:pPr>
        <w:pStyle w:val="Ttulo5"/>
      </w:pPr>
      <w:r>
        <w:lastRenderedPageBreak/>
        <w:t>cascada iterativo incremental</w:t>
      </w:r>
    </w:p>
    <w:p w14:paraId="0F9CAB5C" w14:textId="77777777" w:rsidR="001C11B1" w:rsidRPr="00E71C0A" w:rsidRDefault="00E71C0A" w:rsidP="001B1438">
      <w:pPr>
        <w:rPr>
          <w:lang w:val="es-ES"/>
        </w:rPr>
      </w:pPr>
      <w:r>
        <w:rPr>
          <w:lang w:eastAsia="es-AR"/>
        </w:rPr>
        <w:drawing>
          <wp:inline distT="0" distB="0" distL="0" distR="0" wp14:anchorId="7B9A5BA0" wp14:editId="6BBA0701">
            <wp:extent cx="6581470" cy="38201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44" t="38278" r="29166" b="19012"/>
                    <a:stretch/>
                  </pic:blipFill>
                  <pic:spPr bwMode="auto">
                    <a:xfrm>
                      <a:off x="0" y="0"/>
                      <a:ext cx="6602484" cy="3832357"/>
                    </a:xfrm>
                    <a:prstGeom prst="rect">
                      <a:avLst/>
                    </a:prstGeom>
                    <a:ln>
                      <a:noFill/>
                    </a:ln>
                    <a:extLst>
                      <a:ext uri="{53640926-AAD7-44D8-BBD7-CCE9431645EC}">
                        <a14:shadowObscured xmlns:a14="http://schemas.microsoft.com/office/drawing/2010/main"/>
                      </a:ext>
                    </a:extLst>
                  </pic:spPr>
                </pic:pic>
              </a:graphicData>
            </a:graphic>
          </wp:inline>
        </w:drawing>
      </w:r>
    </w:p>
    <w:p w14:paraId="0866B4B4" w14:textId="77777777" w:rsidR="00C86581" w:rsidRDefault="001B1438" w:rsidP="00C86581">
      <w:pPr>
        <w:rPr>
          <w:lang w:val="es-ES"/>
        </w:rPr>
      </w:pPr>
      <w:r>
        <w:rPr>
          <w:lang w:val="es-ES"/>
        </w:rPr>
        <w:t>Es un c</w:t>
      </w:r>
      <w:r w:rsidR="00C86581" w:rsidRPr="00E71C0A">
        <w:rPr>
          <w:lang w:val="es-ES"/>
        </w:rPr>
        <w:t>aso particular de Ciclo de Vida Iterativo, que define diversas entregas del producto que agregan cada vez m</w:t>
      </w:r>
      <w:r w:rsidR="00C86581">
        <w:rPr>
          <w:lang w:val="es-ES"/>
        </w:rPr>
        <w:t xml:space="preserve">ás valor productivo al Software. </w:t>
      </w:r>
    </w:p>
    <w:p w14:paraId="672F0D6B" w14:textId="77777777" w:rsidR="001B1438" w:rsidRDefault="001B1438" w:rsidP="001B1438">
      <w:r>
        <w:t xml:space="preserve">VELOCIDAD: es rápido debido a que se realizan módulos, en este caso en el diseño arquitectónico (donde cada uno posee un diseño detallado, el desarrollo correspondiente, las pruebas del subsistema), completamente independientes. </w:t>
      </w:r>
    </w:p>
    <w:p w14:paraId="1322AC46" w14:textId="77777777" w:rsidR="001B1438" w:rsidRDefault="001B1438" w:rsidP="001B1438">
      <w:r>
        <w:t>CALIDAD: muy buena debido a que hay un control por cada módulo de la etapa en cuestión.</w:t>
      </w:r>
    </w:p>
    <w:p w14:paraId="3437AA36" w14:textId="77777777" w:rsidR="001B1438" w:rsidRDefault="001B1438" w:rsidP="001B1438">
      <w:r>
        <w:t xml:space="preserve">VISIBILIDAD INTERNA: excelente debido a que se encuentra todo planificado, se conocen desde un principio cuantas etapas (y cantidad de módulos que se deberán de tener en cuenta para la distribución de recursos) se realizaran y el alcance de éstas mismas. </w:t>
      </w:r>
    </w:p>
    <w:p w14:paraId="5689969C" w14:textId="77777777" w:rsidR="001B1438" w:rsidRDefault="001B1438" w:rsidP="001B1438">
      <w:r>
        <w:t xml:space="preserve">VISIBILIDAD EXTERNA: esta es mayor debido a que </w:t>
      </w:r>
      <w:r w:rsidR="005A2B7D">
        <w:rPr>
          <w:lang w:val="es-ES"/>
        </w:rPr>
        <w:t>d</w:t>
      </w:r>
      <w:r w:rsidR="005A2B7D" w:rsidRPr="00E71C0A">
        <w:rPr>
          <w:lang w:val="es-ES"/>
        </w:rPr>
        <w:t>esde la primer</w:t>
      </w:r>
      <w:r w:rsidR="005A2B7D">
        <w:rPr>
          <w:lang w:val="es-ES"/>
        </w:rPr>
        <w:t>a</w:t>
      </w:r>
      <w:r w:rsidR="005A2B7D" w:rsidRPr="00E71C0A">
        <w:rPr>
          <w:lang w:val="es-ES"/>
        </w:rPr>
        <w:t xml:space="preserve"> entrega el Software puede utilizarse</w:t>
      </w:r>
      <w:r w:rsidR="001C4353">
        <w:rPr>
          <w:lang w:val="es-ES"/>
        </w:rPr>
        <w:t>, es decir, permite ver al usuario con cada entrega partes útiles del proyecto</w:t>
      </w:r>
      <w:r w:rsidR="005A2B7D">
        <w:rPr>
          <w:lang w:val="es-ES"/>
        </w:rPr>
        <w:t>.</w:t>
      </w:r>
    </w:p>
    <w:p w14:paraId="7763B2F7" w14:textId="1F98E21F" w:rsidR="001B1438" w:rsidRDefault="001B1438" w:rsidP="001B1438">
      <w:r>
        <w:t>RIESGOS</w:t>
      </w:r>
      <w:r w:rsidR="001C4353">
        <w:t xml:space="preserve"> FRENTE A LA DINAMICIDAD DE LOS CAMBIOS: </w:t>
      </w:r>
      <w:r w:rsidR="00466B06">
        <w:t>s</w:t>
      </w:r>
      <w:r w:rsidR="00466B06" w:rsidRPr="00466B06">
        <w:t xml:space="preserve">i bien no se evalúan riesgos puede que sea un poco mejor </w:t>
      </w:r>
      <w:r w:rsidR="00466B06">
        <w:t xml:space="preserve">(con respecto a los ciclos de vida anteriormente explicados) debido a que se puede abandonar </w:t>
      </w:r>
      <w:r w:rsidR="00466B06" w:rsidRPr="00466B06">
        <w:t>el proyecto en caso de haber un problema y no seguir desarrollandolo, lo cu</w:t>
      </w:r>
      <w:r w:rsidR="00466B06">
        <w:t xml:space="preserve">al hubiese implicado más gastos. Además, se tiene </w:t>
      </w:r>
      <w:r w:rsidR="00466B06" w:rsidRPr="00466B06">
        <w:t>como ventaja que</w:t>
      </w:r>
      <w:r w:rsidR="00466B06">
        <w:t xml:space="preserve"> ya se tiene </w:t>
      </w:r>
      <w:r w:rsidR="00466B06" w:rsidRPr="00466B06">
        <w:t>al menos una versión básica implementada funcionalmente.</w:t>
      </w:r>
    </w:p>
    <w:p w14:paraId="46D594D5" w14:textId="77777777" w:rsidR="001B1438" w:rsidRDefault="001C4353" w:rsidP="001B1438">
      <w:r>
        <w:t>COSTO DE IMPLEMENTACIÓN: a medida que avanza el proyecto, el costo es menor. En cuanto a la parte económica el resultado final puede tener igual costo que un ciclo de vida en cascada con sub-proyectos, pero en cuanto a la parte financiera el costo p</w:t>
      </w:r>
      <w:r w:rsidR="002A6B2C">
        <w:t>uede ser mayor debido a que el C</w:t>
      </w:r>
      <w:r>
        <w:t xml:space="preserve">ash </w:t>
      </w:r>
      <w:r w:rsidR="002A6B2C">
        <w:t>F</w:t>
      </w:r>
      <w:r>
        <w:t xml:space="preserve">low es </w:t>
      </w:r>
      <w:commentRangeStart w:id="2"/>
      <w:r>
        <w:t>distinto</w:t>
      </w:r>
      <w:commentRangeEnd w:id="2"/>
      <w:r w:rsidR="002A6B2C">
        <w:rPr>
          <w:rStyle w:val="Refdecomentario"/>
        </w:rPr>
        <w:commentReference w:id="2"/>
      </w:r>
      <w:r>
        <w:t xml:space="preserve">. </w:t>
      </w:r>
    </w:p>
    <w:p w14:paraId="0ABB86D3" w14:textId="77777777" w:rsidR="001B1438" w:rsidRDefault="001B1438" w:rsidP="001B1438">
      <w:r>
        <w:t xml:space="preserve">EXPERIENCIA DEL LÍDER: </w:t>
      </w:r>
      <w:r w:rsidR="002A6B2C">
        <w:t>al exigir un esfuerzo fundamental de coordinación, es imprescindible que la experiencia sea alta.</w:t>
      </w:r>
    </w:p>
    <w:p w14:paraId="572FFF27" w14:textId="77777777" w:rsidR="001B1438" w:rsidRPr="001B1438" w:rsidRDefault="002A6B2C" w:rsidP="002A6B2C">
      <w:pPr>
        <w:pStyle w:val="Ttulo5"/>
      </w:pPr>
      <w:r>
        <w:lastRenderedPageBreak/>
        <w:t>entrega calendarizada</w:t>
      </w:r>
    </w:p>
    <w:p w14:paraId="675C6557" w14:textId="77777777" w:rsidR="001B1438" w:rsidRDefault="002A6B2C" w:rsidP="002A6B2C">
      <w:pPr>
        <w:jc w:val="center"/>
        <w:rPr>
          <w:lang w:val="es-ES"/>
        </w:rPr>
      </w:pPr>
      <w:r>
        <w:rPr>
          <w:lang w:eastAsia="es-AR"/>
        </w:rPr>
        <w:drawing>
          <wp:inline distT="0" distB="0" distL="0" distR="0" wp14:anchorId="5AAB9132" wp14:editId="02EE114C">
            <wp:extent cx="5667375" cy="2966328"/>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694" t="45432" r="36667" b="24197"/>
                    <a:stretch/>
                  </pic:blipFill>
                  <pic:spPr bwMode="auto">
                    <a:xfrm>
                      <a:off x="0" y="0"/>
                      <a:ext cx="5676866" cy="2971295"/>
                    </a:xfrm>
                    <a:prstGeom prst="rect">
                      <a:avLst/>
                    </a:prstGeom>
                    <a:ln>
                      <a:noFill/>
                    </a:ln>
                    <a:extLst>
                      <a:ext uri="{53640926-AAD7-44D8-BBD7-CCE9431645EC}">
                        <a14:shadowObscured xmlns:a14="http://schemas.microsoft.com/office/drawing/2010/main"/>
                      </a:ext>
                    </a:extLst>
                  </pic:spPr>
                </pic:pic>
              </a:graphicData>
            </a:graphic>
          </wp:inline>
        </w:drawing>
      </w:r>
    </w:p>
    <w:p w14:paraId="5EA8A334" w14:textId="77777777" w:rsidR="002A6B2C" w:rsidRDefault="002A6B2C" w:rsidP="002A6B2C">
      <w:pPr>
        <w:rPr>
          <w:lang w:val="es-ES"/>
        </w:rPr>
      </w:pPr>
      <w:r>
        <w:rPr>
          <w:lang w:val="es-ES"/>
        </w:rPr>
        <w:t xml:space="preserve">Consiste en realizar un producto en distintas etapas teniendo en cuenta una fecha límite acordada. </w:t>
      </w:r>
    </w:p>
    <w:p w14:paraId="0689F19D" w14:textId="77777777" w:rsidR="002A6B2C" w:rsidRDefault="002A6B2C" w:rsidP="002A6B2C">
      <w:r>
        <w:t>VELOCIDAD: en este caso se sabe concretamente la duración del ciclo de vida, por lo que su velocidad depende del proyecto a realizar.</w:t>
      </w:r>
    </w:p>
    <w:p w14:paraId="7506C0D7" w14:textId="4AA37BA0" w:rsidR="002A6B2C" w:rsidRDefault="002A6B2C" w:rsidP="002A6B2C">
      <w:r>
        <w:t>CALIDAD: depende de</w:t>
      </w:r>
      <w:r w:rsidR="00492D55">
        <w:t xml:space="preserve"> varios factores entre ellos el tiempo acordado, la cantidad de recursos disponibles.</w:t>
      </w:r>
      <w:r w:rsidR="004E6254" w:rsidRPr="004E6254">
        <w:t xml:space="preserve"> </w:t>
      </w:r>
      <w:r w:rsidR="00492D55">
        <w:t xml:space="preserve">Aún así, </w:t>
      </w:r>
      <w:r w:rsidR="004E6254" w:rsidRPr="004E6254">
        <w:t>la determinación de calidad de un sistema no es tan lineal y simple de calcular, son muchos los factores y el contexto en el que se encuentra el sistema, los cuales determinan qué puntos hay que evaluar para mejorar la calidad.</w:t>
      </w:r>
    </w:p>
    <w:p w14:paraId="1F20E9C6" w14:textId="77777777" w:rsidR="002A6B2C" w:rsidRDefault="002A6B2C" w:rsidP="002A6B2C">
      <w:r>
        <w:t xml:space="preserve">VISIBILIDAD INTERNA: excelente debido a que se encuentra todo planificado, se conocen desde un principio la cantidad de módulos que se se realizaran y el alcance de éstas mismas. </w:t>
      </w:r>
    </w:p>
    <w:p w14:paraId="4CB51989" w14:textId="77777777" w:rsidR="002A6B2C" w:rsidRDefault="002A6B2C" w:rsidP="002A6B2C">
      <w:r>
        <w:t xml:space="preserve">VISIBILIDAD EXTERNA: esta es mayor debido a que </w:t>
      </w:r>
      <w:r>
        <w:rPr>
          <w:lang w:val="es-ES"/>
        </w:rPr>
        <w:t>d</w:t>
      </w:r>
      <w:r w:rsidRPr="00E71C0A">
        <w:rPr>
          <w:lang w:val="es-ES"/>
        </w:rPr>
        <w:t>esde la primer</w:t>
      </w:r>
      <w:r>
        <w:rPr>
          <w:lang w:val="es-ES"/>
        </w:rPr>
        <w:t>a</w:t>
      </w:r>
      <w:r w:rsidRPr="00E71C0A">
        <w:rPr>
          <w:lang w:val="es-ES"/>
        </w:rPr>
        <w:t xml:space="preserve"> entrega el Software puede utilizarse</w:t>
      </w:r>
      <w:r>
        <w:rPr>
          <w:lang w:val="es-ES"/>
        </w:rPr>
        <w:t>, es decir, permite ver al usuario con cada entrega partes útiles del proyecto.</w:t>
      </w:r>
    </w:p>
    <w:p w14:paraId="5AA176FB" w14:textId="3041FC0E" w:rsidR="002A6B2C" w:rsidRDefault="002A6B2C" w:rsidP="002A6B2C">
      <w:r>
        <w:t>RIESGOS: en este tipo de ciclo de vida el mayor riesgo a tener en cuenta es el tiempo que se dispone</w:t>
      </w:r>
      <w:r w:rsidR="00D52272">
        <w:t>.</w:t>
      </w:r>
    </w:p>
    <w:p w14:paraId="7F5E6FB2" w14:textId="0B487A53" w:rsidR="002A6B2C" w:rsidRDefault="002A6B2C" w:rsidP="002A6B2C">
      <w:r>
        <w:t xml:space="preserve">COSTO DE IMPLEMENTACIÓN: </w:t>
      </w:r>
      <w:r w:rsidR="004D559B">
        <w:t>permite ahorrar inversiones en caso de que se vea que un módulo no llegara a realizarse a tiempo (no se paga algo que no se entregará).</w:t>
      </w:r>
    </w:p>
    <w:p w14:paraId="64EFEACF" w14:textId="7E9CC2DE" w:rsidR="002A6B2C" w:rsidRDefault="002A6B2C" w:rsidP="002A6B2C">
      <w:r>
        <w:t>EXPERIENCIA DEL LÍDER</w:t>
      </w:r>
      <w:r w:rsidR="004D559B">
        <w:t>: debe ser experimentado para tener coordinado a los distintos equipos de trabajo que realizaran las distintas implementaciones qu</w:t>
      </w:r>
      <w:r w:rsidR="003D5F05">
        <w:t>e en conjunto generan al proy</w:t>
      </w:r>
      <w:r w:rsidR="004D559B">
        <w:t>ecto.</w:t>
      </w:r>
    </w:p>
    <w:p w14:paraId="5CBB92A2" w14:textId="72FF1A99" w:rsidR="003D5F05" w:rsidRDefault="003D5F05" w:rsidP="003D5F05">
      <w:pPr>
        <w:pStyle w:val="Ttulo4"/>
      </w:pPr>
      <w:r>
        <w:t>ciclos de vida evolutivos</w:t>
      </w:r>
    </w:p>
    <w:p w14:paraId="1872E719" w14:textId="04069A13" w:rsidR="004D559B" w:rsidRDefault="003D5F05" w:rsidP="003D5F05">
      <w:pPr>
        <w:rPr>
          <w:lang w:val="es-ES"/>
        </w:rPr>
      </w:pPr>
      <w:r w:rsidRPr="003D5F05">
        <w:rPr>
          <w:lang w:val="es-ES"/>
        </w:rPr>
        <w:t>A medida que avanza el proyecto se van definiendo las nuevas iteraciones a realizarse que incr</w:t>
      </w:r>
      <w:r>
        <w:rPr>
          <w:lang w:val="es-ES"/>
        </w:rPr>
        <w:t>ementarán el valor del producto. Se van pactando distintas versiones del proyecto que el cliente, una vez entregadas, puede usar.</w:t>
      </w:r>
      <w:r w:rsidRPr="003D5F05">
        <w:rPr>
          <w:lang w:val="es-ES"/>
        </w:rPr>
        <w:t xml:space="preserve"> Al comienzo del proyecto no se conoce cuántas iteraciones se realizarán</w:t>
      </w:r>
      <w:r>
        <w:rPr>
          <w:lang w:val="es-ES"/>
        </w:rPr>
        <w:t>, lo cual determina una mala visibilidad interna (al no saber cuándo termina el proyecto).</w:t>
      </w:r>
    </w:p>
    <w:p w14:paraId="700C31E7" w14:textId="178EDD1F" w:rsidR="001527AA" w:rsidRPr="003D5F05" w:rsidRDefault="001527AA" w:rsidP="001527AA">
      <w:pPr>
        <w:pStyle w:val="Ttulo5"/>
        <w:rPr>
          <w:lang w:val="es-ES"/>
        </w:rPr>
      </w:pPr>
      <w:r>
        <w:rPr>
          <w:lang w:val="es-ES"/>
        </w:rPr>
        <w:t>prototipado</w:t>
      </w:r>
    </w:p>
    <w:p w14:paraId="630FFDCF" w14:textId="77777777" w:rsidR="002A6B2C" w:rsidRPr="002A6B2C" w:rsidRDefault="002A6B2C" w:rsidP="002A6B2C"/>
    <w:p w14:paraId="7788DCA4" w14:textId="7888C08D" w:rsidR="001C11B1" w:rsidRDefault="001527AA" w:rsidP="001527AA">
      <w:pPr>
        <w:jc w:val="center"/>
        <w:rPr>
          <w:lang w:val="es-ES"/>
        </w:rPr>
      </w:pPr>
      <w:r>
        <w:rPr>
          <w:lang w:eastAsia="es-AR"/>
        </w:rPr>
        <w:drawing>
          <wp:inline distT="0" distB="0" distL="0" distR="0" wp14:anchorId="314FE40C" wp14:editId="7A5ADB8D">
            <wp:extent cx="6542596" cy="34194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139" t="33827" r="30000" b="29135"/>
                    <a:stretch/>
                  </pic:blipFill>
                  <pic:spPr bwMode="auto">
                    <a:xfrm>
                      <a:off x="0" y="0"/>
                      <a:ext cx="6566854" cy="3432153"/>
                    </a:xfrm>
                    <a:prstGeom prst="rect">
                      <a:avLst/>
                    </a:prstGeom>
                    <a:ln>
                      <a:noFill/>
                    </a:ln>
                    <a:extLst>
                      <a:ext uri="{53640926-AAD7-44D8-BBD7-CCE9431645EC}">
                        <a14:shadowObscured xmlns:a14="http://schemas.microsoft.com/office/drawing/2010/main"/>
                      </a:ext>
                    </a:extLst>
                  </pic:spPr>
                </pic:pic>
              </a:graphicData>
            </a:graphic>
          </wp:inline>
        </w:drawing>
      </w:r>
    </w:p>
    <w:p w14:paraId="6AA3FF1D" w14:textId="4563EE22" w:rsidR="001527AA" w:rsidRDefault="001527AA" w:rsidP="001527AA">
      <w:pPr>
        <w:rPr>
          <w:lang w:val="es-ES"/>
        </w:rPr>
      </w:pPr>
      <w:r>
        <w:rPr>
          <w:lang w:val="es-ES"/>
        </w:rPr>
        <w:t>Consiste en realizar constantes abstracciones del sistema para m</w:t>
      </w:r>
      <w:r w:rsidR="005E2A56">
        <w:rPr>
          <w:lang w:val="es-ES"/>
        </w:rPr>
        <w:t xml:space="preserve">ostrar al usuario “calmando así su </w:t>
      </w:r>
      <w:r>
        <w:rPr>
          <w:lang w:val="es-ES"/>
        </w:rPr>
        <w:t>ansiedad”, lo cual permite realizar una captura de sus requerimientos y refinar los</w:t>
      </w:r>
      <w:commentRangeStart w:id="3"/>
      <w:r>
        <w:rPr>
          <w:lang w:val="es-ES"/>
        </w:rPr>
        <w:t xml:space="preserve"> requisitos</w:t>
      </w:r>
      <w:r w:rsidR="005E2A56">
        <w:rPr>
          <w:lang w:val="es-ES"/>
        </w:rPr>
        <w:t xml:space="preserve"> </w:t>
      </w:r>
      <w:commentRangeEnd w:id="3"/>
      <w:r w:rsidR="005B75B3">
        <w:rPr>
          <w:rStyle w:val="Refdecomentario"/>
        </w:rPr>
        <w:commentReference w:id="3"/>
      </w:r>
      <w:r w:rsidR="005E2A56">
        <w:rPr>
          <w:lang w:val="es-ES"/>
        </w:rPr>
        <w:t>(condiciones que ponen en marcha al sistema en base a los requerimientos del usuario)</w:t>
      </w:r>
      <w:r>
        <w:rPr>
          <w:lang w:val="es-ES"/>
        </w:rPr>
        <w:t xml:space="preserve"> a tener en cuenta</w:t>
      </w:r>
      <w:r w:rsidR="005E2A56">
        <w:rPr>
          <w:lang w:val="es-ES"/>
        </w:rPr>
        <w:t xml:space="preserve"> (pueden ser funcionales o no)</w:t>
      </w:r>
      <w:r>
        <w:rPr>
          <w:lang w:val="es-ES"/>
        </w:rPr>
        <w:t xml:space="preserve">. </w:t>
      </w:r>
    </w:p>
    <w:p w14:paraId="5C9F551C" w14:textId="435CA357" w:rsidR="005E2A56" w:rsidRDefault="005E2A56" w:rsidP="005E2A56">
      <w:r>
        <w:t xml:space="preserve">VELOCIDAD: es rápido debido a que se realizan sub-proyectos, en este caso en el diseño arquitectónico (donde cada uno posee un diseño detallado, el desarrollo correspondiente, las pruebas del subsistema), que luego de ser verificados se unifican para ser probados en conjunto. </w:t>
      </w:r>
      <w:r w:rsidR="005C2961">
        <w:t>También depende de la cantidad de prototipos que se deberá hacer (no es lo mismo hacer 15 prototipos para captar los requerimientos, que hacerlo con 2 o 3)</w:t>
      </w:r>
    </w:p>
    <w:p w14:paraId="6790FA59" w14:textId="3D839665" w:rsidR="005E2A56" w:rsidRDefault="005E2A56" w:rsidP="005E2A56">
      <w:r>
        <w:t xml:space="preserve">CALIDAD: </w:t>
      </w:r>
      <w:r w:rsidR="005C2961">
        <w:t>Es un poco mejor debido a que se pueden validar los requerimientos del usuario al realizar el prototipo y encontrar otros que el usuario no te pidió al ppio pero se dio cuenta que los quería)</w:t>
      </w:r>
    </w:p>
    <w:p w14:paraId="3FE106BE" w14:textId="6AEFEEB6" w:rsidR="005E2A56" w:rsidRDefault="005E2A56" w:rsidP="005E2A56">
      <w:r>
        <w:t>VISIBILIDAD INTERNA: baja, no se conoce cuantos prototipos se deberán de realizar.</w:t>
      </w:r>
    </w:p>
    <w:p w14:paraId="36CC7BC5" w14:textId="42034DCA" w:rsidR="005E2A56" w:rsidRDefault="005E2A56" w:rsidP="005E2A56">
      <w:r>
        <w:t>VISIBILIDAD EXTERNA: alta, se encuentra constantemente obteniendo el feedback del usuario.</w:t>
      </w:r>
    </w:p>
    <w:p w14:paraId="5DB4F8C0" w14:textId="3857B77F" w:rsidR="005E2A56" w:rsidRDefault="005E2A56" w:rsidP="005E2A56">
      <w:r>
        <w:t>RIESGOS: pocos al ser capaz de adaptarse a un cambio a la hora de realizar un nuevo prototipo.</w:t>
      </w:r>
    </w:p>
    <w:p w14:paraId="25B35A41" w14:textId="760398AE" w:rsidR="005E2A56" w:rsidRDefault="005E2A56" w:rsidP="001527AA">
      <w:pPr>
        <w:rPr>
          <w:lang w:val="es-ES"/>
        </w:rPr>
      </w:pPr>
      <w:r>
        <w:rPr>
          <w:lang w:val="es-ES"/>
        </w:rPr>
        <w:t>Existen dos tipos de prototipados:</w:t>
      </w:r>
    </w:p>
    <w:p w14:paraId="11456B16" w14:textId="3F95AC5B" w:rsidR="005E2A56" w:rsidRPr="005E2A56" w:rsidRDefault="005E2A56" w:rsidP="005E2A56">
      <w:pPr>
        <w:pStyle w:val="Prrafodelista"/>
        <w:numPr>
          <w:ilvl w:val="0"/>
          <w:numId w:val="11"/>
        </w:numPr>
        <w:rPr>
          <w:lang w:val="es-ES"/>
        </w:rPr>
      </w:pPr>
      <w:commentRangeStart w:id="4"/>
      <w:r w:rsidRPr="005E2A56">
        <w:rPr>
          <w:lang w:val="es-ES"/>
        </w:rPr>
        <w:t>Prototipado Evolutivo (propiamente dicho):</w:t>
      </w:r>
    </w:p>
    <w:p w14:paraId="1D7CC416" w14:textId="3D012995" w:rsidR="005E2A56" w:rsidRDefault="005E2A56" w:rsidP="005E2A56">
      <w:pPr>
        <w:rPr>
          <w:lang w:val="es-ES"/>
        </w:rPr>
      </w:pPr>
      <w:r w:rsidRPr="005E2A56">
        <w:rPr>
          <w:lang w:val="es-ES"/>
        </w:rPr>
        <w:t>Cuando el prototipo se considera aceptable se refina y se entrega como produ</w:t>
      </w:r>
      <w:r>
        <w:rPr>
          <w:lang w:val="es-ES"/>
        </w:rPr>
        <w:t>cto terminado (no recomendado)</w:t>
      </w:r>
    </w:p>
    <w:p w14:paraId="4CBFFB3B" w14:textId="5E432CF8" w:rsidR="005E2A56" w:rsidRDefault="005E2A56" w:rsidP="005E2A56">
      <w:r>
        <w:t>COSTO: a corto plazo más barato pero</w:t>
      </w:r>
      <w:r w:rsidR="00DC2839">
        <w:t xml:space="preserve"> se debe tener en cuenta el costo de calidad que contrae hacerlo de esta forma.</w:t>
      </w:r>
    </w:p>
    <w:p w14:paraId="7C15D448" w14:textId="347EA71C" w:rsidR="005E2A56" w:rsidRDefault="00DC2839" w:rsidP="005E2A56">
      <w:r>
        <w:t>EXPERIENCIA DEL LÍDER: mayor debido a que debe ser capaz de realizar en base al prototipo mostrado, uno de buena calidad.</w:t>
      </w:r>
    </w:p>
    <w:p w14:paraId="369AC603" w14:textId="309F6B96" w:rsidR="005E2A56" w:rsidRPr="005E2A56" w:rsidRDefault="005E2A56" w:rsidP="005E2A56">
      <w:pPr>
        <w:pStyle w:val="Prrafodelista"/>
        <w:numPr>
          <w:ilvl w:val="0"/>
          <w:numId w:val="11"/>
        </w:numPr>
        <w:rPr>
          <w:lang w:val="es-ES"/>
        </w:rPr>
      </w:pPr>
      <w:r w:rsidRPr="005E2A56">
        <w:rPr>
          <w:lang w:val="es-ES"/>
        </w:rPr>
        <w:lastRenderedPageBreak/>
        <w:t xml:space="preserve"> Pro</w:t>
      </w:r>
      <w:r>
        <w:rPr>
          <w:lang w:val="es-ES"/>
        </w:rPr>
        <w:t>totipado Deshechable:</w:t>
      </w:r>
    </w:p>
    <w:p w14:paraId="115FB812" w14:textId="695D57E0" w:rsidR="001527AA" w:rsidRDefault="005E2A56" w:rsidP="005E2A56">
      <w:pPr>
        <w:rPr>
          <w:lang w:val="es-ES"/>
        </w:rPr>
      </w:pPr>
      <w:r w:rsidRPr="005E2A56">
        <w:rPr>
          <w:lang w:val="es-ES"/>
        </w:rPr>
        <w:t>Cuando el prototipo se considera aceptable se destruye y se desarrolla un producto con un proceso orientado a la calidad, utilizando el conocimiento obtenido por la interacción del usuario con el prototipo</w:t>
      </w:r>
      <w:commentRangeEnd w:id="4"/>
      <w:r w:rsidR="005B75B3">
        <w:rPr>
          <w:rStyle w:val="Refdecomentario"/>
        </w:rPr>
        <w:commentReference w:id="4"/>
      </w:r>
    </w:p>
    <w:p w14:paraId="7A6901EE" w14:textId="6BDCF8D2" w:rsidR="00DC2839" w:rsidRDefault="00DC2839" w:rsidP="00DC2839">
      <w:r>
        <w:t>COSTO: a corto plazo el costo es mayor al tener que desechar un prototipo para mejorar su cualidad.</w:t>
      </w:r>
    </w:p>
    <w:p w14:paraId="297BEDE4" w14:textId="4797F8B9" w:rsidR="00DC2839" w:rsidRDefault="00DC2839" w:rsidP="00DC2839">
      <w:r>
        <w:t>EXPERIENCIA DEL LÍDER: menor, debido a que al desechar el prototipo no se propagan los errores.</w:t>
      </w:r>
    </w:p>
    <w:p w14:paraId="6AB8E59F" w14:textId="3ED9181A" w:rsidR="00DC2839" w:rsidRDefault="00DC2839" w:rsidP="005E2A56">
      <w:r>
        <w:t>En estos casos existen 2 tipos de usuario: los que saben lo que quieren, los que no saben lo que quiere hasta que lo ve.</w:t>
      </w:r>
    </w:p>
    <w:p w14:paraId="33E28DA5" w14:textId="293A28D9" w:rsidR="00DC2839" w:rsidRDefault="00287552" w:rsidP="00287552">
      <w:pPr>
        <w:pStyle w:val="Ttulo5"/>
      </w:pPr>
      <w:r>
        <w:t>entregas evolutivas</w:t>
      </w:r>
    </w:p>
    <w:p w14:paraId="373DE852" w14:textId="6EB3D1EA" w:rsidR="00287552" w:rsidRDefault="00287552" w:rsidP="00287552">
      <w:r w:rsidRPr="00287552">
        <w:t>Se genera una primer</w:t>
      </w:r>
      <w:r>
        <w:t>a</w:t>
      </w:r>
      <w:r w:rsidRPr="00287552">
        <w:t xml:space="preserve"> versión siguiendo</w:t>
      </w:r>
      <w:r>
        <w:t xml:space="preserve"> el Ciclo de V</w:t>
      </w:r>
      <w:r w:rsidRPr="00287552">
        <w:t>ida Prototipado, buscando feedback sobre alcance funcional (en vez de interfaz de us</w:t>
      </w:r>
      <w:r>
        <w:t xml:space="preserve">uario). </w:t>
      </w:r>
      <w:r w:rsidRPr="00287552">
        <w:t>A medid</w:t>
      </w:r>
      <w:r>
        <w:t>a que se itera, se evalúa si: b</w:t>
      </w:r>
      <w:r w:rsidRPr="00287552">
        <w:t xml:space="preserve">uscar más feedback sobre alcance </w:t>
      </w:r>
      <w:r>
        <w:t>funcional (enfoque evolutivo) o a</w:t>
      </w:r>
      <w:r w:rsidRPr="00287552">
        <w:t>vanzar en lo solicitado hasta el momento (enfoque entregas incrementales)</w:t>
      </w:r>
      <w:r>
        <w:t>.</w:t>
      </w:r>
    </w:p>
    <w:p w14:paraId="6FAD8427" w14:textId="0E0827D6" w:rsidR="00287552" w:rsidRDefault="00FB796D" w:rsidP="00FB796D">
      <w:pPr>
        <w:pStyle w:val="Ttulo6"/>
      </w:pPr>
      <w:r>
        <w:t>ESPIRAL orientado a riesgos</w:t>
      </w:r>
    </w:p>
    <w:p w14:paraId="2446E0A5" w14:textId="2E2A6E3C" w:rsidR="00287552" w:rsidRDefault="00FB796D" w:rsidP="00287552">
      <w:r>
        <w:rPr>
          <w:lang w:eastAsia="es-AR"/>
        </w:rPr>
        <w:drawing>
          <wp:inline distT="0" distB="0" distL="0" distR="0" wp14:anchorId="2CD3B643" wp14:editId="24A18B6C">
            <wp:extent cx="6106970" cy="395287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529" t="32593" r="30277" b="23457"/>
                    <a:stretch/>
                  </pic:blipFill>
                  <pic:spPr bwMode="auto">
                    <a:xfrm>
                      <a:off x="0" y="0"/>
                      <a:ext cx="6126288" cy="3965379"/>
                    </a:xfrm>
                    <a:prstGeom prst="rect">
                      <a:avLst/>
                    </a:prstGeom>
                    <a:ln>
                      <a:noFill/>
                    </a:ln>
                    <a:extLst>
                      <a:ext uri="{53640926-AAD7-44D8-BBD7-CCE9431645EC}">
                        <a14:shadowObscured xmlns:a14="http://schemas.microsoft.com/office/drawing/2010/main"/>
                      </a:ext>
                    </a:extLst>
                  </pic:spPr>
                </pic:pic>
              </a:graphicData>
            </a:graphic>
          </wp:inline>
        </w:drawing>
      </w:r>
    </w:p>
    <w:p w14:paraId="7145395F" w14:textId="73D5BE3F" w:rsidR="00FB796D" w:rsidRPr="00FB796D" w:rsidRDefault="00FB796D" w:rsidP="00FB796D">
      <w:pPr>
        <w:rPr>
          <w:lang w:val="es-ES"/>
        </w:rPr>
      </w:pPr>
      <w:r w:rsidRPr="00FB796D">
        <w:rPr>
          <w:lang w:val="es-ES"/>
        </w:rPr>
        <w:t xml:space="preserve">Cada ciclo es una “cascada” que agrega valor sobre </w:t>
      </w:r>
      <w:r>
        <w:rPr>
          <w:lang w:val="es-ES"/>
        </w:rPr>
        <w:t xml:space="preserve">el producto SW o sus artefactos. </w:t>
      </w:r>
      <w:r w:rsidRPr="00FB796D">
        <w:rPr>
          <w:lang w:val="es-ES"/>
        </w:rPr>
        <w:t xml:space="preserve">Luego de cada ciclo de espiral, se evalúa la conveniencia de realizar un nuevo ciclo: </w:t>
      </w:r>
      <w:r>
        <w:rPr>
          <w:lang w:val="es-ES"/>
        </w:rPr>
        <w:t>¿</w:t>
      </w:r>
      <w:r w:rsidRPr="00FB796D">
        <w:rPr>
          <w:lang w:val="es-ES"/>
        </w:rPr>
        <w:t>Cuál es el riesgo</w:t>
      </w:r>
      <w:r w:rsidR="006B0625">
        <w:rPr>
          <w:lang w:val="es-ES"/>
        </w:rPr>
        <w:t xml:space="preserve"> y el beneficio potencial</w:t>
      </w:r>
      <w:r w:rsidRPr="00FB796D">
        <w:rPr>
          <w:lang w:val="es-ES"/>
        </w:rPr>
        <w:t xml:space="preserve"> de realizarlo? </w:t>
      </w:r>
      <w:r w:rsidR="006B0625">
        <w:rPr>
          <w:lang w:val="es-ES"/>
        </w:rPr>
        <w:t>Si existe un riesgo, ¿Es preferible abandonar el proyecto para as</w:t>
      </w:r>
      <w:r w:rsidR="00CA7983">
        <w:rPr>
          <w:lang w:val="es-ES"/>
        </w:rPr>
        <w:t>í no tener grandes pé</w:t>
      </w:r>
      <w:r w:rsidR="006B0625">
        <w:rPr>
          <w:lang w:val="es-ES"/>
        </w:rPr>
        <w:t>rdidas?</w:t>
      </w:r>
    </w:p>
    <w:p w14:paraId="016D4E35" w14:textId="39929399" w:rsidR="00FB796D" w:rsidRDefault="00FB796D" w:rsidP="00FB796D">
      <w:r>
        <w:t>VELOCIDAD: posee demasiada sobrecarga por cada etapa por lo que no es tan veloz.</w:t>
      </w:r>
    </w:p>
    <w:p w14:paraId="595E043F" w14:textId="77777777" w:rsidR="00FB796D" w:rsidRDefault="00FB796D" w:rsidP="00FB796D">
      <w:r>
        <w:t>CALIDAD: muy buena debido a que hay un control por cada etapa y hay un feedback por cada iteración.</w:t>
      </w:r>
    </w:p>
    <w:p w14:paraId="06D5B930" w14:textId="77777777" w:rsidR="00FB796D" w:rsidRDefault="00FB796D" w:rsidP="00FB796D">
      <w:r>
        <w:t>VISIBILIDAD INTERNA: mala, debido a que no se sabe cuándo se terminará por lo que no se puede planificar con exactitud.</w:t>
      </w:r>
    </w:p>
    <w:p w14:paraId="502E0C47" w14:textId="77777777" w:rsidR="00FB796D" w:rsidRDefault="00FB796D" w:rsidP="00FB796D">
      <w:r>
        <w:lastRenderedPageBreak/>
        <w:t>VISIBILIDAD EXTERNA: muy buena, constante demostración al usuario.</w:t>
      </w:r>
    </w:p>
    <w:p w14:paraId="1199CF38" w14:textId="77777777" w:rsidR="00FB796D" w:rsidRDefault="00FB796D" w:rsidP="00FB796D">
      <w:r>
        <w:t>RIESGOS: posee un mayor manejo de riesgos frente a los cambios.</w:t>
      </w:r>
    </w:p>
    <w:p w14:paraId="4B5EA903" w14:textId="144EE066" w:rsidR="008123B6" w:rsidRDefault="008123B6" w:rsidP="00FB796D">
      <w:r>
        <w:t>COSTO: elevado debido a la mayor necesidad de expertos, tiempo y recursos.</w:t>
      </w:r>
    </w:p>
    <w:p w14:paraId="0F195CC5" w14:textId="407BAC85" w:rsidR="008123B6" w:rsidRDefault="00FB796D" w:rsidP="008123B6">
      <w:r>
        <w:t>EXPERIENCIA DEL LÍDER: debe poseer gran conocimiento para el análisis de riesgos continuo que tiene este tipo de ciclo de vida y gran capacidad de coordinación.</w:t>
      </w:r>
    </w:p>
    <w:p w14:paraId="193383C9" w14:textId="0B12DA32" w:rsidR="007864FF" w:rsidRDefault="007864FF" w:rsidP="007864FF">
      <w:pPr>
        <w:pStyle w:val="Ttulo6"/>
        <w:rPr>
          <w:lang w:val="es-ES"/>
        </w:rPr>
      </w:pPr>
      <w:r>
        <w:rPr>
          <w:lang w:val="es-ES"/>
        </w:rPr>
        <w:t>administracion de riesgos</w:t>
      </w:r>
    </w:p>
    <w:p w14:paraId="5AA7F689" w14:textId="20394718" w:rsidR="007864FF" w:rsidRPr="007864FF" w:rsidRDefault="007864FF" w:rsidP="007864FF">
      <w:pPr>
        <w:rPr>
          <w:lang w:val="es-ES"/>
        </w:rPr>
      </w:pPr>
      <w:r>
        <w:rPr>
          <w:lang w:val="es-ES"/>
        </w:rPr>
        <w:t xml:space="preserve">Riesgo: posee un impacto </w:t>
      </w:r>
      <w:r w:rsidR="006E2544">
        <w:rPr>
          <w:lang w:val="es-ES"/>
        </w:rPr>
        <w:t>(cuanto dañará en caso que ocurra) y una exposición (p</w:t>
      </w:r>
      <w:r w:rsidRPr="007864FF">
        <w:rPr>
          <w:lang w:val="es-ES"/>
        </w:rPr>
        <w:t>robabilid</w:t>
      </w:r>
      <w:r w:rsidR="006E2544">
        <w:rPr>
          <w:lang w:val="es-ES"/>
        </w:rPr>
        <w:t xml:space="preserve">ad de ocurrencia de un problema) la cual se calcula de la siguiente forma: </w:t>
      </w:r>
      <w:r w:rsidRPr="007864FF">
        <w:rPr>
          <w:lang w:val="es-ES"/>
        </w:rPr>
        <w:t xml:space="preserve">Exposición = Probabilidad x Impacto </w:t>
      </w:r>
    </w:p>
    <w:p w14:paraId="78A9DCC1" w14:textId="4132ABE0" w:rsidR="007864FF" w:rsidRPr="007864FF" w:rsidRDefault="007864FF" w:rsidP="007864FF">
      <w:pPr>
        <w:rPr>
          <w:lang w:val="es-ES"/>
        </w:rPr>
      </w:pPr>
      <w:r w:rsidRPr="007864FF">
        <w:rPr>
          <w:lang w:val="es-ES"/>
        </w:rPr>
        <w:t xml:space="preserve">Se procura disminuir la Exposición de los riesgos con mayor valor mediante planes de: </w:t>
      </w:r>
    </w:p>
    <w:p w14:paraId="2786C30A" w14:textId="1CC424FE" w:rsidR="007864FF" w:rsidRPr="007864FF" w:rsidRDefault="007864FF" w:rsidP="007864FF">
      <w:pPr>
        <w:rPr>
          <w:lang w:val="es-ES"/>
        </w:rPr>
      </w:pPr>
      <w:r w:rsidRPr="007864FF">
        <w:rPr>
          <w:lang w:val="es-ES"/>
        </w:rPr>
        <w:t>• Mi</w:t>
      </w:r>
      <w:r w:rsidR="006E2544">
        <w:rPr>
          <w:lang w:val="es-ES"/>
        </w:rPr>
        <w:t>tigación: Disminuir la Exposición (la probabilidad)</w:t>
      </w:r>
      <w:r w:rsidRPr="007864FF">
        <w:rPr>
          <w:lang w:val="es-ES"/>
        </w:rPr>
        <w:t xml:space="preserve"> </w:t>
      </w:r>
    </w:p>
    <w:p w14:paraId="646E83A7" w14:textId="77F511E6" w:rsidR="00FB796D" w:rsidRDefault="007864FF" w:rsidP="007864FF">
      <w:pPr>
        <w:rPr>
          <w:lang w:val="es-ES"/>
        </w:rPr>
      </w:pPr>
      <w:r w:rsidRPr="007864FF">
        <w:rPr>
          <w:lang w:val="es-ES"/>
        </w:rPr>
        <w:t>• Contingencia: Reducir Impacto</w:t>
      </w:r>
    </w:p>
    <w:p w14:paraId="50691B04" w14:textId="6BB2BF66" w:rsidR="006E2544" w:rsidRDefault="006E2544" w:rsidP="007864FF">
      <w:pPr>
        <w:rPr>
          <w:lang w:val="es-ES"/>
        </w:rPr>
      </w:pPr>
      <w:r>
        <w:rPr>
          <w:lang w:val="es-ES"/>
        </w:rPr>
        <w:t>Un claro ejemplo es si la ida del líder de sistemas pone el riesgo de la totalidad del proyecto entonces se pueden realizar distintos planes (en base a que nos focalizamos):</w:t>
      </w:r>
    </w:p>
    <w:p w14:paraId="02A4147D" w14:textId="4AFA7A8D" w:rsidR="006E2544" w:rsidRDefault="006E2544" w:rsidP="007864FF">
      <w:pPr>
        <w:rPr>
          <w:lang w:val="es-ES"/>
        </w:rPr>
      </w:pPr>
      <w:r>
        <w:rPr>
          <w:lang w:val="es-ES"/>
        </w:rPr>
        <w:t>Para disminuir la exposición: subirle el sueldo o darle ciertos beneficios.</w:t>
      </w:r>
    </w:p>
    <w:p w14:paraId="2BCBF81F" w14:textId="3258109E" w:rsidR="006E2544" w:rsidRDefault="006E2544" w:rsidP="007864FF">
      <w:pPr>
        <w:rPr>
          <w:lang w:val="es-ES"/>
        </w:rPr>
      </w:pPr>
      <w:r>
        <w:rPr>
          <w:lang w:val="es-ES"/>
        </w:rPr>
        <w:t>Para disminuir el impacto: capacitar a un segundo líder para que cualquier cosa pueda seguir con lo planeado, que se documente todo lo realizado en el proyecto, etc.</w:t>
      </w:r>
    </w:p>
    <w:p w14:paraId="15DE4C8C" w14:textId="6A9260DD" w:rsidR="00004086" w:rsidRDefault="0092244C" w:rsidP="00004086">
      <w:pPr>
        <w:pStyle w:val="Ttulo6"/>
        <w:rPr>
          <w:lang w:val="es-ES"/>
        </w:rPr>
      </w:pPr>
      <w:r>
        <w:rPr>
          <w:lang w:val="es-ES"/>
        </w:rPr>
        <w:t>cascada de reducción</w:t>
      </w:r>
      <w:r w:rsidR="00004086">
        <w:rPr>
          <w:lang w:val="es-ES"/>
        </w:rPr>
        <w:t xml:space="preserve"> de riesgos:</w:t>
      </w:r>
    </w:p>
    <w:p w14:paraId="512662AB" w14:textId="3042FD31" w:rsidR="00004086" w:rsidRDefault="00004086" w:rsidP="00004086">
      <w:pPr>
        <w:rPr>
          <w:lang w:val="es-ES"/>
        </w:rPr>
      </w:pPr>
      <w:r>
        <w:rPr>
          <w:lang w:eastAsia="es-AR"/>
        </w:rPr>
        <w:drawing>
          <wp:inline distT="0" distB="0" distL="0" distR="0" wp14:anchorId="14F80C1B" wp14:editId="79C28866">
            <wp:extent cx="6381750" cy="358973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972" t="39753" r="30694" b="26913"/>
                    <a:stretch/>
                  </pic:blipFill>
                  <pic:spPr bwMode="auto">
                    <a:xfrm>
                      <a:off x="0" y="0"/>
                      <a:ext cx="6393126" cy="3596133"/>
                    </a:xfrm>
                    <a:prstGeom prst="rect">
                      <a:avLst/>
                    </a:prstGeom>
                    <a:ln>
                      <a:noFill/>
                    </a:ln>
                    <a:extLst>
                      <a:ext uri="{53640926-AAD7-44D8-BBD7-CCE9431645EC}">
                        <a14:shadowObscured xmlns:a14="http://schemas.microsoft.com/office/drawing/2010/main"/>
                      </a:ext>
                    </a:extLst>
                  </pic:spPr>
                </pic:pic>
              </a:graphicData>
            </a:graphic>
          </wp:inline>
        </w:drawing>
      </w:r>
    </w:p>
    <w:p w14:paraId="36F7AE8F" w14:textId="77777777" w:rsidR="00004086" w:rsidRDefault="00004086" w:rsidP="00004086">
      <w:pPr>
        <w:rPr>
          <w:lang w:val="es-ES"/>
        </w:rPr>
      </w:pPr>
    </w:p>
    <w:p w14:paraId="36CB9A80" w14:textId="4A5A46B1" w:rsidR="00004086" w:rsidRDefault="00316696" w:rsidP="00004086">
      <w:pPr>
        <w:rPr>
          <w:lang w:val="es-ES"/>
        </w:rPr>
      </w:pPr>
      <w:r>
        <w:rPr>
          <w:lang w:val="es-ES"/>
        </w:rPr>
        <w:lastRenderedPageBreak/>
        <w:t xml:space="preserve">Ciclo de vida que consiste en poner un </w:t>
      </w:r>
      <w:r w:rsidRPr="00316696">
        <w:rPr>
          <w:lang w:val="es-ES"/>
        </w:rPr>
        <w:t>espiral de reducción de riesgos en la parte superior de la cascada para ab</w:t>
      </w:r>
      <w:r w:rsidR="0092244C">
        <w:rPr>
          <w:lang w:val="es-ES"/>
        </w:rPr>
        <w:t>ordar los posibles riesgos del proyecto. Esto permite determinar si vale la pena abordar la totalidad del proyecto previamente a realizarlo, además de resolver el problema principal de los ciclos de vida en cascada: su “rigidez”.</w:t>
      </w:r>
    </w:p>
    <w:p w14:paraId="149442F5" w14:textId="47EF8B26" w:rsidR="0092244C" w:rsidRDefault="0092244C" w:rsidP="0092244C">
      <w:r>
        <w:t>VELOCIDAD: posee demasiada sobrecarga, sobre todo en las primeras etapas en donde se implementa el espiral que evalúa los riesgos a considerar, por lo que no es tan veloz.</w:t>
      </w:r>
    </w:p>
    <w:p w14:paraId="16D95E1D" w14:textId="77777777" w:rsidR="0092244C" w:rsidRDefault="0092244C" w:rsidP="0092244C">
      <w:r>
        <w:t>CALIDAD: muy buena debido a que hay un control por cada etapa y hay un feedback por cada iteración.</w:t>
      </w:r>
    </w:p>
    <w:p w14:paraId="2BFC3F5A" w14:textId="549CD452" w:rsidR="0092244C" w:rsidRDefault="0092244C" w:rsidP="0092244C">
      <w:r>
        <w:t>VISIBILIDAD INTERNA: mala, debido a que no se sabe cuándo se terminará de hacer cada iteración por lo que no se puede planificar con exactitud.</w:t>
      </w:r>
    </w:p>
    <w:p w14:paraId="071717BF" w14:textId="631E015F" w:rsidR="0092244C" w:rsidRDefault="0092244C" w:rsidP="0092244C">
      <w:r>
        <w:t>VISIBILIDAD EXTERNA: muy buena, constante demostración</w:t>
      </w:r>
      <w:r w:rsidR="00BA7D40">
        <w:t xml:space="preserve"> del producto</w:t>
      </w:r>
      <w:r>
        <w:t xml:space="preserve"> al usuario.</w:t>
      </w:r>
    </w:p>
    <w:p w14:paraId="1BF6A8C5" w14:textId="2D641E42" w:rsidR="0092244C" w:rsidRDefault="00102E3B" w:rsidP="0092244C">
      <w:r>
        <w:t>RIESGOS: posee un g</w:t>
      </w:r>
      <w:r w:rsidR="0092244C">
        <w:t>r</w:t>
      </w:r>
      <w:r>
        <w:t>an</w:t>
      </w:r>
      <w:r w:rsidR="0092244C">
        <w:t xml:space="preserve"> manejo de riesgos frente a los cambios.</w:t>
      </w:r>
    </w:p>
    <w:p w14:paraId="60B551C0" w14:textId="77777777" w:rsidR="0092244C" w:rsidRDefault="0092244C" w:rsidP="0092244C">
      <w:r>
        <w:t>COSTO: elevado.</w:t>
      </w:r>
    </w:p>
    <w:p w14:paraId="74E996B3" w14:textId="1B6886DA" w:rsidR="00102E3B" w:rsidRDefault="00AE5645" w:rsidP="00AE5645">
      <w:pPr>
        <w:pStyle w:val="Ttulo4"/>
      </w:pPr>
      <w:r>
        <w:t>diseño basado en herramientas</w:t>
      </w:r>
    </w:p>
    <w:p w14:paraId="1F94680D" w14:textId="2D196074" w:rsidR="00AE5645" w:rsidRDefault="006830FC" w:rsidP="006830FC">
      <w:pPr>
        <w:jc w:val="center"/>
      </w:pPr>
      <w:r>
        <w:rPr>
          <w:lang w:eastAsia="es-AR"/>
        </w:rPr>
        <w:drawing>
          <wp:inline distT="0" distB="0" distL="0" distR="0" wp14:anchorId="41961AEE" wp14:editId="249B524D">
            <wp:extent cx="5911275" cy="2562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861" t="37531" r="29444" b="31111"/>
                    <a:stretch/>
                  </pic:blipFill>
                  <pic:spPr bwMode="auto">
                    <a:xfrm>
                      <a:off x="0" y="0"/>
                      <a:ext cx="5922330" cy="2567017"/>
                    </a:xfrm>
                    <a:prstGeom prst="rect">
                      <a:avLst/>
                    </a:prstGeom>
                    <a:ln>
                      <a:noFill/>
                    </a:ln>
                    <a:extLst>
                      <a:ext uri="{53640926-AAD7-44D8-BBD7-CCE9431645EC}">
                        <a14:shadowObscured xmlns:a14="http://schemas.microsoft.com/office/drawing/2010/main"/>
                      </a:ext>
                    </a:extLst>
                  </pic:spPr>
                </pic:pic>
              </a:graphicData>
            </a:graphic>
          </wp:inline>
        </w:drawing>
      </w:r>
    </w:p>
    <w:p w14:paraId="75B10905" w14:textId="7DDC45D3" w:rsidR="006830FC" w:rsidRDefault="006830FC" w:rsidP="006830FC">
      <w:r>
        <w:t>Consiste en establecer el alcance funcional ideal del proyecto, y en base a las herramientas de software existentes determinar lo que realmente se podrá implementar. Esto tiene como desventaja el hecho de que se pierde un montón de control sobre el producto al no poder realizar todas las funcionabilidades pretendidas y/o</w:t>
      </w:r>
      <w:r w:rsidR="00111C61">
        <w:t xml:space="preserve"> no poder realizarlas de la manera pensada. Además, al utilizar este ciclo de vida, uno se vuelve más dependiente del software que se encuentre en el mercado.</w:t>
      </w:r>
    </w:p>
    <w:p w14:paraId="03FC7387" w14:textId="5A57F004" w:rsidR="00111C61" w:rsidRDefault="00111C61" w:rsidP="00111C61">
      <w:r>
        <w:t>VELOCIDAD: rápida.</w:t>
      </w:r>
    </w:p>
    <w:p w14:paraId="06E8A2A4" w14:textId="039C92B3" w:rsidR="00111C61" w:rsidRDefault="00111C61" w:rsidP="00111C61">
      <w:r>
        <w:t>CALIDAD: no tan buena.</w:t>
      </w:r>
    </w:p>
    <w:p w14:paraId="25B42195" w14:textId="751DCE3E" w:rsidR="00111C61" w:rsidRDefault="00111C61" w:rsidP="00111C61">
      <w:r>
        <w:t>VISIBILIDAD INTERNA: poca al no poder realizar el alcance funcional ideal que se pretende y estar dependiendo de factores externos.</w:t>
      </w:r>
    </w:p>
    <w:p w14:paraId="0A7906DB" w14:textId="552F3974" w:rsidR="00111C61" w:rsidRDefault="00111C61" w:rsidP="00111C61">
      <w:r>
        <w:t>VISIBILIDAD EXTERNA: alta al mostrar rápidamente el producto realizado.</w:t>
      </w:r>
    </w:p>
    <w:p w14:paraId="6008BC19" w14:textId="1064D82B" w:rsidR="00111C61" w:rsidRDefault="00111C61" w:rsidP="00111C61">
      <w:r>
        <w:t>RIESGOS: no tiene un buen manejo de riesgos a medida que se realiza el proyecto.</w:t>
      </w:r>
    </w:p>
    <w:p w14:paraId="4A25024B" w14:textId="446A8B45" w:rsidR="00111C61" w:rsidRDefault="00111C61" w:rsidP="00111C61">
      <w:r>
        <w:lastRenderedPageBreak/>
        <w:t>COSTO: barato</w:t>
      </w:r>
    </w:p>
    <w:p w14:paraId="08D5D0B7" w14:textId="60D7A0DB" w:rsidR="00111C61" w:rsidRDefault="00111C61" w:rsidP="00111C61">
      <w:r>
        <w:t>EXPERIENCIA DEL LÍDER: no es necesario que tenga mucha experiencia.</w:t>
      </w:r>
    </w:p>
    <w:p w14:paraId="10EE16D8" w14:textId="75A44843" w:rsidR="00D65956" w:rsidRDefault="0099475E" w:rsidP="00D65956">
      <w:pPr>
        <w:pStyle w:val="Ttulo4"/>
      </w:pPr>
      <w:r>
        <w:t>metodologías ágiles (scrum)</w:t>
      </w:r>
    </w:p>
    <w:p w14:paraId="3A75219C" w14:textId="62DA6833" w:rsidR="00D65956" w:rsidRDefault="008407A3" w:rsidP="008407A3">
      <w:pPr>
        <w:jc w:val="center"/>
      </w:pPr>
      <w:r>
        <w:rPr>
          <w:lang w:eastAsia="es-AR"/>
        </w:rPr>
        <w:drawing>
          <wp:inline distT="0" distB="0" distL="0" distR="0" wp14:anchorId="6FDC5C78" wp14:editId="3EA9C063">
            <wp:extent cx="5181600" cy="3293880"/>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34" t="25432" r="31805" b="32346"/>
                    <a:stretch/>
                  </pic:blipFill>
                  <pic:spPr bwMode="auto">
                    <a:xfrm>
                      <a:off x="0" y="0"/>
                      <a:ext cx="5184608" cy="3295792"/>
                    </a:xfrm>
                    <a:prstGeom prst="rect">
                      <a:avLst/>
                    </a:prstGeom>
                    <a:ln>
                      <a:noFill/>
                    </a:ln>
                    <a:extLst>
                      <a:ext uri="{53640926-AAD7-44D8-BBD7-CCE9431645EC}">
                        <a14:shadowObscured xmlns:a14="http://schemas.microsoft.com/office/drawing/2010/main"/>
                      </a:ext>
                    </a:extLst>
                  </pic:spPr>
                </pic:pic>
              </a:graphicData>
            </a:graphic>
          </wp:inline>
        </w:drawing>
      </w:r>
    </w:p>
    <w:p w14:paraId="2CCE4312" w14:textId="77777777" w:rsidR="008407A3" w:rsidRDefault="008407A3" w:rsidP="008407A3">
      <w:r>
        <w:t xml:space="preserve">Roles </w:t>
      </w:r>
    </w:p>
    <w:p w14:paraId="2E0B8523" w14:textId="58263B67" w:rsidR="00570BD8" w:rsidRDefault="00570BD8" w:rsidP="00570BD8">
      <w:pPr>
        <w:pStyle w:val="Prrafodelista"/>
        <w:numPr>
          <w:ilvl w:val="0"/>
          <w:numId w:val="24"/>
        </w:numPr>
      </w:pPr>
      <w:r>
        <w:t>Product Owner: r</w:t>
      </w:r>
      <w:r w:rsidR="008407A3">
        <w:t>esponsable de maximizar el valor del producto y el trabajo del equipo de desarrollo.</w:t>
      </w:r>
    </w:p>
    <w:p w14:paraId="01A133DC" w14:textId="1F914EFA" w:rsidR="00570BD8" w:rsidRDefault="00570BD8" w:rsidP="00570BD8">
      <w:pPr>
        <w:pStyle w:val="Prrafodelista"/>
        <w:numPr>
          <w:ilvl w:val="0"/>
          <w:numId w:val="24"/>
        </w:numPr>
      </w:pPr>
      <w:r>
        <w:t>Equipo de desarrollo: e</w:t>
      </w:r>
      <w:r w:rsidR="008407A3">
        <w:t>l tama</w:t>
      </w:r>
      <w:r w:rsidR="008407A3" w:rsidRPr="00570BD8">
        <w:rPr>
          <w:rFonts w:ascii="Corbel" w:hAnsi="Corbel" w:cs="Corbel"/>
        </w:rPr>
        <w:t>ñ</w:t>
      </w:r>
      <w:r w:rsidR="008407A3">
        <w:t xml:space="preserve">o justo para ser </w:t>
      </w:r>
      <w:r w:rsidR="008407A3" w:rsidRPr="00570BD8">
        <w:rPr>
          <w:rFonts w:ascii="Corbel" w:hAnsi="Corbel" w:cs="Corbel"/>
        </w:rPr>
        <w:t>á</w:t>
      </w:r>
      <w:r w:rsidR="008407A3">
        <w:t xml:space="preserve">gil en el trabajo, pero pudiendo agregar suficiente valor al producto final dentro de un Sprint. </w:t>
      </w:r>
      <w:r>
        <w:t>Este es horizontal (nadie se encuentra subordinado a otra persona)</w:t>
      </w:r>
    </w:p>
    <w:p w14:paraId="3E81AB69" w14:textId="77777777" w:rsidR="00570BD8" w:rsidRDefault="00570BD8" w:rsidP="00570BD8">
      <w:pPr>
        <w:pStyle w:val="Prrafodelista"/>
        <w:numPr>
          <w:ilvl w:val="0"/>
          <w:numId w:val="24"/>
        </w:numPr>
      </w:pPr>
      <w:r>
        <w:t>Scrum Master: r</w:t>
      </w:r>
      <w:r w:rsidR="008407A3">
        <w:t>esponsable de conocer, comunicar y asegurar el correcto uso de las t</w:t>
      </w:r>
      <w:r w:rsidR="008407A3" w:rsidRPr="00570BD8">
        <w:rPr>
          <w:rFonts w:ascii="Corbel" w:hAnsi="Corbel" w:cs="Corbel"/>
        </w:rPr>
        <w:t>é</w:t>
      </w:r>
      <w:r w:rsidR="008407A3">
        <w:t>cnicas de SCRUM.</w:t>
      </w:r>
      <w:r>
        <w:t xml:space="preserve"> Es quien asegura la calidad del proceso.</w:t>
      </w:r>
    </w:p>
    <w:p w14:paraId="33C6C713" w14:textId="1E039EF3" w:rsidR="00D24BDD" w:rsidRDefault="00D24BDD" w:rsidP="006273C0">
      <w:pPr>
        <w:tabs>
          <w:tab w:val="left" w:pos="6096"/>
        </w:tabs>
        <w:rPr>
          <w:lang w:val="en-US"/>
        </w:rPr>
      </w:pPr>
      <w:r w:rsidRPr="00D24BDD">
        <w:rPr>
          <w:lang w:val="en-US"/>
        </w:rPr>
        <w:t>Conceptos del SCRUM:</w:t>
      </w:r>
    </w:p>
    <w:p w14:paraId="030D5B93" w14:textId="19C25E11" w:rsidR="00D24BDD" w:rsidRDefault="00D24BDD" w:rsidP="006273C0">
      <w:pPr>
        <w:tabs>
          <w:tab w:val="left" w:pos="6096"/>
        </w:tabs>
      </w:pPr>
      <w:r w:rsidRPr="00D24BDD">
        <w:t xml:space="preserve">PRODUCT BACKLOG: </w:t>
      </w:r>
      <w:r>
        <w:t>relevamiento para conocer los requerimientos del usuario.</w:t>
      </w:r>
    </w:p>
    <w:p w14:paraId="348807E8" w14:textId="7277568A" w:rsidR="00D24BDD" w:rsidRDefault="00D24BDD" w:rsidP="006273C0">
      <w:pPr>
        <w:tabs>
          <w:tab w:val="left" w:pos="6096"/>
        </w:tabs>
      </w:pPr>
      <w:r>
        <w:t>SPRINT PLANNING: se planifica todo lo que se debe realizar.</w:t>
      </w:r>
    </w:p>
    <w:p w14:paraId="0348E19B" w14:textId="01783CD9" w:rsidR="00D24BDD" w:rsidRDefault="00D24BDD" w:rsidP="006273C0">
      <w:pPr>
        <w:tabs>
          <w:tab w:val="left" w:pos="6096"/>
        </w:tabs>
      </w:pPr>
      <w:r>
        <w:t>SPRINT BACKLOG: se obtiene mucho feedback e información (hay entrega e integración contínua). Se realizan</w:t>
      </w:r>
      <w:r w:rsidRPr="00D24BDD">
        <w:t xml:space="preserve"> </w:t>
      </w:r>
      <w:r>
        <w:t>reuniones diarias (daily/standup meeting) de corta duración.</w:t>
      </w:r>
    </w:p>
    <w:p w14:paraId="50A80FB9" w14:textId="3F037787" w:rsidR="00D24BDD" w:rsidRDefault="00D24BDD" w:rsidP="006273C0">
      <w:pPr>
        <w:tabs>
          <w:tab w:val="left" w:pos="6096"/>
        </w:tabs>
      </w:pPr>
      <w:r>
        <w:t>SPRINT REVIEW: determinar si las tareas se realizaron adecuadamente. Es por ello que el desarrollo es basado en test (TDD)</w:t>
      </w:r>
    </w:p>
    <w:p w14:paraId="1C7579DF" w14:textId="74D785C3" w:rsidR="00F7310B" w:rsidRDefault="00D24BDD" w:rsidP="006273C0">
      <w:pPr>
        <w:tabs>
          <w:tab w:val="left" w:pos="6096"/>
        </w:tabs>
      </w:pPr>
      <w:r>
        <w:t>SPRINT RETROSPECTIVE: se evalúa si lo realizado se encuentra hecho correctamente (esto permite ahorrar gastos), tanto el código como el diseño. Se realiza el desa</w:t>
      </w:r>
      <w:r w:rsidR="00F7310B">
        <w:t>rrollo basado en tests de aceptación de usuario (ATDD) con el producto terminado.</w:t>
      </w:r>
    </w:p>
    <w:p w14:paraId="01908C7F" w14:textId="4ECD9A33" w:rsidR="000A2AF5" w:rsidRDefault="00D65956" w:rsidP="00D65956">
      <w:pPr>
        <w:pStyle w:val="Ttulo3"/>
      </w:pPr>
      <w:r>
        <w:t>aspectos a VALORAR:</w:t>
      </w:r>
    </w:p>
    <w:p w14:paraId="3F63E1C0" w14:textId="7A6E39E5" w:rsidR="00D65956" w:rsidRDefault="00D65956" w:rsidP="00D65956">
      <w:pPr>
        <w:tabs>
          <w:tab w:val="left" w:pos="5387"/>
        </w:tabs>
      </w:pPr>
      <w:r>
        <w:lastRenderedPageBreak/>
        <w:t>-ITERACCIÓN CON EL INDIVIDUO</w:t>
      </w:r>
      <w:r>
        <w:tab/>
        <w:t>-EQUIPO DE DESARROLLO (&lt;=10 personas)</w:t>
      </w:r>
    </w:p>
    <w:p w14:paraId="41156BEA" w14:textId="29BB5369" w:rsidR="00D65956" w:rsidRDefault="00D65956" w:rsidP="00D65956">
      <w:pPr>
        <w:tabs>
          <w:tab w:val="left" w:pos="5387"/>
        </w:tabs>
      </w:pPr>
      <w:r>
        <w:rPr>
          <w:rFonts w:ascii="Arial" w:hAnsi="Arial" w:cs="Arial"/>
        </w:rPr>
        <w:t>-</w:t>
      </w:r>
      <w:r>
        <w:t>FUNCIONAMIENTO DEL SOFTWARE</w:t>
      </w:r>
      <w:r>
        <w:tab/>
        <w:t>-RESPUESTA ANTE EL CAMBIO + ADAPTABILIDAD</w:t>
      </w:r>
    </w:p>
    <w:p w14:paraId="0A7B867A" w14:textId="358ED16D" w:rsidR="00D65956" w:rsidRDefault="00D65956" w:rsidP="00D65956">
      <w:pPr>
        <w:tabs>
          <w:tab w:val="left" w:pos="5387"/>
        </w:tabs>
      </w:pPr>
      <w:r>
        <w:t>-POLÍTICA DEL USUARIO (continua participación a lo largo del proyecto)</w:t>
      </w:r>
    </w:p>
    <w:p w14:paraId="081BB0E7" w14:textId="67DC5A4A" w:rsidR="00D65956" w:rsidRDefault="00D65956" w:rsidP="00D65956">
      <w:pPr>
        <w:tabs>
          <w:tab w:val="left" w:pos="5387"/>
        </w:tabs>
      </w:pPr>
      <w:r>
        <w:t>-ITERACCIONES RÁPIDAS QUE LE AGREGUEN VALOR AL PRODUCTO SW</w:t>
      </w:r>
    </w:p>
    <w:p w14:paraId="585AAD68" w14:textId="218BFBE8" w:rsidR="00D65956" w:rsidRDefault="00D65956" w:rsidP="00D65956">
      <w:pPr>
        <w:tabs>
          <w:tab w:val="left" w:pos="3544"/>
        </w:tabs>
      </w:pPr>
      <w:r>
        <w:t>-SOLUCIONES SIMPLES</w:t>
      </w:r>
      <w:r>
        <w:tab/>
        <w:t>-PROGRESO MEDIDO EN SOFTWARE ENTREGADO Y FUNCIONANDO</w:t>
      </w:r>
    </w:p>
    <w:p w14:paraId="7B488BCD" w14:textId="7B42C712" w:rsidR="0099475E" w:rsidRPr="0099475E" w:rsidRDefault="0099475E" w:rsidP="0099475E">
      <w:pPr>
        <w:pStyle w:val="Ttulo3"/>
      </w:pPr>
      <w:r>
        <w:t>proceso unificado (no es un ciclo de vida)</w:t>
      </w:r>
    </w:p>
    <w:p w14:paraId="55D038C9" w14:textId="7EA11138" w:rsidR="0099475E" w:rsidRDefault="0099475E" w:rsidP="0099475E">
      <w:pPr>
        <w:rPr>
          <w:lang w:val="es-ES"/>
        </w:rPr>
      </w:pPr>
      <w:r w:rsidRPr="0099475E">
        <w:rPr>
          <w:lang w:val="es-ES"/>
        </w:rPr>
        <w:t>NO es un Ciclo de Vida, sino un “Modelo de</w:t>
      </w:r>
      <w:r w:rsidR="00091343">
        <w:rPr>
          <w:lang w:val="es-ES"/>
        </w:rPr>
        <w:t xml:space="preserve"> Proceso”, ya que además de los </w:t>
      </w:r>
      <w:r w:rsidRPr="0099475E">
        <w:rPr>
          <w:lang w:val="es-ES"/>
        </w:rPr>
        <w:t>estados del ciclo de vida define actividades, prácticas, he</w:t>
      </w:r>
      <w:r w:rsidR="00091343">
        <w:rPr>
          <w:lang w:val="es-ES"/>
        </w:rPr>
        <w:t>rramientas, modelos, roles, entre otros.</w:t>
      </w:r>
    </w:p>
    <w:p w14:paraId="041E7DD8" w14:textId="77777777" w:rsidR="00091343" w:rsidRDefault="00091343" w:rsidP="0099475E">
      <w:pPr>
        <w:rPr>
          <w:lang w:val="es-ES"/>
        </w:rPr>
      </w:pPr>
    </w:p>
    <w:p w14:paraId="2DB76EC2" w14:textId="66FEFB8B" w:rsidR="00091343" w:rsidRPr="0099475E" w:rsidRDefault="00091343" w:rsidP="00091343">
      <w:pPr>
        <w:jc w:val="center"/>
        <w:rPr>
          <w:lang w:val="es-ES"/>
        </w:rPr>
      </w:pPr>
      <w:r>
        <w:rPr>
          <w:lang w:eastAsia="es-AR"/>
        </w:rPr>
        <w:drawing>
          <wp:inline distT="0" distB="0" distL="0" distR="0" wp14:anchorId="5F04E4C0" wp14:editId="717E2F58">
            <wp:extent cx="5781675" cy="38382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500" t="28642" r="34444" b="32346"/>
                    <a:stretch/>
                  </pic:blipFill>
                  <pic:spPr bwMode="auto">
                    <a:xfrm>
                      <a:off x="0" y="0"/>
                      <a:ext cx="5792728" cy="3845593"/>
                    </a:xfrm>
                    <a:prstGeom prst="rect">
                      <a:avLst/>
                    </a:prstGeom>
                    <a:ln>
                      <a:noFill/>
                    </a:ln>
                    <a:extLst>
                      <a:ext uri="{53640926-AAD7-44D8-BBD7-CCE9431645EC}">
                        <a14:shadowObscured xmlns:a14="http://schemas.microsoft.com/office/drawing/2010/main"/>
                      </a:ext>
                    </a:extLst>
                  </pic:spPr>
                </pic:pic>
              </a:graphicData>
            </a:graphic>
          </wp:inline>
        </w:drawing>
      </w:r>
    </w:p>
    <w:p w14:paraId="017814A4" w14:textId="3B715B46" w:rsidR="001B1134" w:rsidRDefault="0099475E" w:rsidP="0099475E">
      <w:pPr>
        <w:rPr>
          <w:lang w:val="es-ES"/>
        </w:rPr>
      </w:pPr>
      <w:r w:rsidRPr="0099475E">
        <w:rPr>
          <w:lang w:val="es-ES"/>
        </w:rPr>
        <w:t>Sirve</w:t>
      </w:r>
      <w:r w:rsidR="00091343">
        <w:rPr>
          <w:lang w:val="es-ES"/>
        </w:rPr>
        <w:t xml:space="preserve"> como documento (para que el cliente comprenda lo que se hará) en</w:t>
      </w:r>
      <w:r w:rsidRPr="0099475E">
        <w:rPr>
          <w:lang w:val="es-ES"/>
        </w:rPr>
        <w:t xml:space="preserve"> proyectos que sigan el enfoq</w:t>
      </w:r>
      <w:r w:rsidR="00091343">
        <w:rPr>
          <w:lang w:val="es-ES"/>
        </w:rPr>
        <w:t>ue Orientado a Objetos</w:t>
      </w:r>
      <w:r w:rsidR="001B1134">
        <w:rPr>
          <w:lang w:val="es-ES"/>
        </w:rPr>
        <w:t xml:space="preserve"> (dirigida por Casos de Uso)</w:t>
      </w:r>
      <w:r w:rsidR="00091343">
        <w:rPr>
          <w:lang w:val="es-ES"/>
        </w:rPr>
        <w:t>.</w:t>
      </w:r>
      <w:r w:rsidR="007747A2">
        <w:rPr>
          <w:lang w:val="es-ES"/>
        </w:rPr>
        <w:t xml:space="preserve"> Además ayuda para la planificación del proyecto (los recursos a tener en cuenta) y para estimar la inversión a realizar.</w:t>
      </w:r>
    </w:p>
    <w:p w14:paraId="6DC01B17" w14:textId="76BC9371" w:rsidR="00111C61" w:rsidRDefault="001B1134" w:rsidP="0099475E">
      <w:pPr>
        <w:rPr>
          <w:lang w:val="es-ES"/>
        </w:rPr>
      </w:pPr>
      <w:r>
        <w:rPr>
          <w:lang w:val="es-ES"/>
        </w:rPr>
        <w:t xml:space="preserve">Las fases </w:t>
      </w:r>
      <w:r w:rsidR="0099475E" w:rsidRPr="0099475E">
        <w:rPr>
          <w:lang w:val="es-ES"/>
        </w:rPr>
        <w:t>represe</w:t>
      </w:r>
      <w:r>
        <w:rPr>
          <w:lang w:val="es-ES"/>
        </w:rPr>
        <w:t xml:space="preserve">ntan un “cascada puro”: I&gt;E&gt;C&gt;T. Dentro de cada na hay </w:t>
      </w:r>
      <w:r w:rsidR="0099475E" w:rsidRPr="0099475E">
        <w:rPr>
          <w:lang w:val="es-ES"/>
        </w:rPr>
        <w:t>un ciclo de vida evolutivo</w:t>
      </w:r>
      <w:r>
        <w:rPr>
          <w:lang w:val="es-ES"/>
        </w:rPr>
        <w:t>.</w:t>
      </w:r>
    </w:p>
    <w:p w14:paraId="242AEFD6" w14:textId="77777777" w:rsidR="000A2AF5" w:rsidRPr="0099475E" w:rsidRDefault="000A2AF5" w:rsidP="0099475E">
      <w:pPr>
        <w:rPr>
          <w:lang w:val="es-ES"/>
        </w:rPr>
      </w:pPr>
    </w:p>
    <w:p w14:paraId="026A7D6C" w14:textId="77777777" w:rsidR="0092244C" w:rsidRPr="00316696" w:rsidRDefault="0092244C" w:rsidP="00004086"/>
    <w:p w14:paraId="3BF2F5D8" w14:textId="77777777" w:rsidR="00004086" w:rsidRDefault="00004086" w:rsidP="00004086">
      <w:pPr>
        <w:rPr>
          <w:lang w:val="es-ES"/>
        </w:rPr>
      </w:pPr>
    </w:p>
    <w:p w14:paraId="72CE3509" w14:textId="626F23EE" w:rsidR="00004086" w:rsidRDefault="00EC5C30" w:rsidP="00EC5C30">
      <w:pPr>
        <w:pStyle w:val="Ttulo3"/>
        <w:rPr>
          <w:lang w:val="es-ES"/>
        </w:rPr>
      </w:pPr>
      <w:r>
        <w:rPr>
          <w:lang w:val="es-ES"/>
        </w:rPr>
        <w:lastRenderedPageBreak/>
        <w:t>ENFOQUES SISTÉMICOS</w:t>
      </w:r>
    </w:p>
    <w:p w14:paraId="4FF418FB" w14:textId="12012746" w:rsidR="00EC5C30" w:rsidRDefault="00F37554" w:rsidP="00EC5C30">
      <w:pPr>
        <w:rPr>
          <w:lang w:val="es-ES"/>
        </w:rPr>
      </w:pPr>
      <w:r>
        <w:rPr>
          <w:lang w:val="es-ES"/>
        </w:rPr>
        <w:t>Características básicas:</w:t>
      </w:r>
    </w:p>
    <w:p w14:paraId="3B8585B8" w14:textId="3DFCE649" w:rsidR="00F37554" w:rsidRDefault="00F37554" w:rsidP="00585A93">
      <w:pPr>
        <w:pStyle w:val="Prrafodelista"/>
        <w:numPr>
          <w:ilvl w:val="0"/>
          <w:numId w:val="25"/>
        </w:numPr>
        <w:ind w:left="567" w:hanging="283"/>
      </w:pPr>
      <w:r w:rsidRPr="00F37554">
        <w:t>I</w:t>
      </w:r>
      <w:r>
        <w:t>r de lo general a lo particular: se visualiza el problema en general y luego se desgrana en sub-conceptos que conforman parte del todo.</w:t>
      </w:r>
    </w:p>
    <w:p w14:paraId="0C67CAB9" w14:textId="09EE1A2B" w:rsidR="00F37554" w:rsidRPr="00585A93" w:rsidRDefault="00F37554" w:rsidP="00585A93">
      <w:pPr>
        <w:pStyle w:val="Prrafodelista"/>
        <w:numPr>
          <w:ilvl w:val="0"/>
          <w:numId w:val="25"/>
        </w:numPr>
        <w:ind w:left="567" w:hanging="283"/>
      </w:pPr>
      <w:r w:rsidRPr="00585A93">
        <w:t>Análisis</w:t>
      </w:r>
      <w:r w:rsidR="00585A93">
        <w:t xml:space="preserve"> por niveles p</w:t>
      </w:r>
      <w:r w:rsidR="00585A93" w:rsidRPr="00585A93">
        <w:t>rogresivos: se definen niveles y se analiza de lo general a lo particular.</w:t>
      </w:r>
    </w:p>
    <w:p w14:paraId="04D8DDBF" w14:textId="0E6E936E" w:rsidR="00F37554" w:rsidRPr="00F37554" w:rsidRDefault="00F37554" w:rsidP="00585A93">
      <w:pPr>
        <w:pStyle w:val="Prrafodelista"/>
        <w:numPr>
          <w:ilvl w:val="0"/>
          <w:numId w:val="25"/>
        </w:numPr>
        <w:ind w:left="567" w:hanging="283"/>
      </w:pPr>
      <w:r w:rsidRPr="00F37554">
        <w:t xml:space="preserve">División del sistema en sub sistemas </w:t>
      </w:r>
    </w:p>
    <w:p w14:paraId="0EBFA741" w14:textId="18615D28" w:rsidR="00F37554" w:rsidRDefault="00585A93" w:rsidP="00585A93">
      <w:pPr>
        <w:pStyle w:val="Prrafodelista"/>
        <w:numPr>
          <w:ilvl w:val="0"/>
          <w:numId w:val="25"/>
        </w:numPr>
        <w:ind w:left="567" w:hanging="283"/>
        <w:rPr>
          <w:lang w:val="en-US"/>
        </w:rPr>
      </w:pPr>
      <w:r>
        <w:rPr>
          <w:lang w:val="en-US"/>
        </w:rPr>
        <w:t>Método de p</w:t>
      </w:r>
      <w:r w:rsidR="00F37554" w:rsidRPr="00F37554">
        <w:rPr>
          <w:lang w:val="en-US"/>
        </w:rPr>
        <w:t xml:space="preserve">rueba y error </w:t>
      </w:r>
    </w:p>
    <w:p w14:paraId="69802B4C" w14:textId="431EE50E" w:rsidR="00F37554" w:rsidRPr="00585A93" w:rsidRDefault="00585A93" w:rsidP="00585A93">
      <w:pPr>
        <w:rPr>
          <w:lang w:val="en-US"/>
        </w:rPr>
      </w:pPr>
      <w:r>
        <w:rPr>
          <w:lang w:val="en-US"/>
        </w:rPr>
        <w:t xml:space="preserve">Aspectos básicos a evaluar: </w:t>
      </w:r>
    </w:p>
    <w:p w14:paraId="7509F5C5" w14:textId="60C5FD18" w:rsidR="00F37554" w:rsidRPr="00F37554" w:rsidRDefault="00DD2A48" w:rsidP="00585A93">
      <w:pPr>
        <w:pStyle w:val="Prrafodelista"/>
        <w:numPr>
          <w:ilvl w:val="0"/>
          <w:numId w:val="26"/>
        </w:numPr>
        <w:ind w:left="567" w:hanging="283"/>
      </w:pPr>
      <w:r w:rsidRPr="00AD7250">
        <w:rPr>
          <w:b/>
        </w:rPr>
        <w:t>Eficiencia</w:t>
      </w:r>
      <w:r>
        <w:t>: cumplir con los objetivos de manera óptima utilizando la menor cantidad de r</w:t>
      </w:r>
      <w:r w:rsidR="00F37554" w:rsidRPr="00F37554">
        <w:t>ecursos (</w:t>
      </w:r>
      <w:r>
        <w:t xml:space="preserve">tanto HW como </w:t>
      </w:r>
      <w:r w:rsidR="00F37554" w:rsidRPr="00F37554">
        <w:t xml:space="preserve">SW) </w:t>
      </w:r>
    </w:p>
    <w:p w14:paraId="1A268DBD" w14:textId="17D12FC4" w:rsidR="00F37554" w:rsidRPr="008C52FF" w:rsidRDefault="008C52FF" w:rsidP="00585A93">
      <w:pPr>
        <w:pStyle w:val="Prrafodelista"/>
        <w:numPr>
          <w:ilvl w:val="0"/>
          <w:numId w:val="26"/>
        </w:numPr>
        <w:ind w:left="567" w:hanging="283"/>
      </w:pPr>
      <w:r w:rsidRPr="00AD7250">
        <w:rPr>
          <w:b/>
        </w:rPr>
        <w:t>Productividad</w:t>
      </w:r>
      <w:r w:rsidRPr="008C52FF">
        <w:t xml:space="preserve">: consiste en realizar la mayor cantidad de </w:t>
      </w:r>
      <w:r w:rsidR="00F37554" w:rsidRPr="008C52FF">
        <w:t xml:space="preserve">código </w:t>
      </w:r>
      <w:r>
        <w:t>en el menor tiempo posible (una manera de hacer esto posible es reutilizando código ya escrito).</w:t>
      </w:r>
    </w:p>
    <w:p w14:paraId="54185936" w14:textId="1B4F388D" w:rsidR="00F37554" w:rsidRPr="00B5297C" w:rsidRDefault="00F37554" w:rsidP="00585A93">
      <w:pPr>
        <w:pStyle w:val="Prrafodelista"/>
        <w:numPr>
          <w:ilvl w:val="0"/>
          <w:numId w:val="26"/>
        </w:numPr>
        <w:ind w:left="567" w:hanging="283"/>
      </w:pPr>
      <w:r w:rsidRPr="00AD7250">
        <w:rPr>
          <w:b/>
        </w:rPr>
        <w:t>Portabilidad</w:t>
      </w:r>
      <w:r w:rsidR="00B5297C" w:rsidRPr="00B5297C">
        <w:t xml:space="preserve">: consiste en realizar un sistema independientemente de la </w:t>
      </w:r>
      <w:r w:rsidR="00B5297C">
        <w:t>plataforma tecnológica disponible</w:t>
      </w:r>
      <w:r w:rsidR="004D4B68">
        <w:t xml:space="preserve">. Esto quiere decir que el modelo lógico de la solución debe ser el mismo a pesar del contexto en el que se encuentre (el equipamiento de hardware que se posee), se debe poder adaptar a los distintos escenarios. Dichos cambios en la plataforma impactan en el modelo físico y producen cambios en la interfaz, por lo que </w:t>
      </w:r>
      <w:r w:rsidR="00462AF5">
        <w:t xml:space="preserve">es recomendable </w:t>
      </w:r>
      <w:r w:rsidR="004D4B68">
        <w:t>documenta</w:t>
      </w:r>
      <w:r w:rsidR="00462AF5">
        <w:t xml:space="preserve">r </w:t>
      </w:r>
      <w:r w:rsidR="004D4B68">
        <w:t>a medida de que el proyecto avance para así no realizar el sistema de cero.</w:t>
      </w:r>
    </w:p>
    <w:p w14:paraId="45234662" w14:textId="372F489E" w:rsidR="00F37554" w:rsidRPr="00462AF5" w:rsidRDefault="00F37554" w:rsidP="00585A93">
      <w:pPr>
        <w:pStyle w:val="Prrafodelista"/>
        <w:numPr>
          <w:ilvl w:val="0"/>
          <w:numId w:val="26"/>
        </w:numPr>
        <w:ind w:left="567" w:hanging="283"/>
      </w:pPr>
      <w:r w:rsidRPr="00AD7250">
        <w:rPr>
          <w:b/>
        </w:rPr>
        <w:t>Mantenibilidad</w:t>
      </w:r>
      <w:r w:rsidR="00462AF5" w:rsidRPr="00AD7250">
        <w:rPr>
          <w:b/>
        </w:rPr>
        <w:t>:</w:t>
      </w:r>
      <w:r w:rsidR="00462AF5" w:rsidRPr="00462AF5">
        <w:t xml:space="preserve"> el mantenimiento correctivo </w:t>
      </w:r>
      <w:r w:rsidR="00462AF5">
        <w:t xml:space="preserve">enmienda </w:t>
      </w:r>
      <w:r w:rsidRPr="00462AF5">
        <w:t>errores</w:t>
      </w:r>
      <w:r w:rsidR="00462AF5">
        <w:t xml:space="preserve"> que deberían de haber sido contemplados desde el inicio vs el mantenimiento perfectivo y adaptativo que dependen de la flexibilidad del sistema.</w:t>
      </w:r>
      <w:r w:rsidR="004E62AA">
        <w:t xml:space="preserve"> El equipo designado a realizar el mantenimiento se denomina soporte.</w:t>
      </w:r>
    </w:p>
    <w:p w14:paraId="754FE84D" w14:textId="37C82448" w:rsidR="00F37554" w:rsidRDefault="00AD7250" w:rsidP="00585A93">
      <w:pPr>
        <w:pStyle w:val="Prrafodelista"/>
        <w:numPr>
          <w:ilvl w:val="0"/>
          <w:numId w:val="26"/>
        </w:numPr>
        <w:ind w:left="567" w:hanging="283"/>
      </w:pPr>
      <w:r w:rsidRPr="00AD7250">
        <w:rPr>
          <w:b/>
        </w:rPr>
        <w:t>Documentación</w:t>
      </w:r>
      <w:r w:rsidR="006618C4">
        <w:rPr>
          <w:b/>
        </w:rPr>
        <w:t xml:space="preserve">: </w:t>
      </w:r>
      <w:r w:rsidR="006618C4">
        <w:t>a medida que avanza el sistema hay que documentarlo.</w:t>
      </w:r>
      <w:r w:rsidRPr="00AD7250">
        <w:t xml:space="preserve"> En el paradigma tradicional, a diferencia del paradigma estructurado y el de orientado a objetos, es un proceso lento debido a que hay que esperar la finalizaci</w:t>
      </w:r>
      <w:r>
        <w:t>ón de cada etapa para poder documentarla.</w:t>
      </w:r>
    </w:p>
    <w:p w14:paraId="3DFC3389" w14:textId="2AA45C8C" w:rsidR="00AD7250" w:rsidRDefault="00AD7250" w:rsidP="00AD7250">
      <w:r>
        <w:t xml:space="preserve">El </w:t>
      </w:r>
      <w:r w:rsidRPr="00AD7250">
        <w:rPr>
          <w:b/>
        </w:rPr>
        <w:t>PARADIGMA</w:t>
      </w:r>
      <w:r>
        <w:t xml:space="preserve"> consiste es una manera de llevar a cabo la metodología elegida, determinando en que etapas se debe hacer más énfasis.</w:t>
      </w:r>
      <w:r w:rsidR="006618C4">
        <w:t xml:space="preserve"> Existen 3 paradigmas ordenados según el grado de limitaciones que poseen (de mayor a menor), y por lo tanto, en la evolución generada</w:t>
      </w:r>
      <w:r w:rsidR="00CA4232">
        <w:t xml:space="preserve"> a través del tiempo</w:t>
      </w:r>
      <w:r w:rsidR="006618C4">
        <w:t>.</w:t>
      </w:r>
    </w:p>
    <w:p w14:paraId="1661952E" w14:textId="24470241" w:rsidR="006618C4" w:rsidRPr="00AD7250" w:rsidRDefault="006618C4" w:rsidP="00AD7250">
      <w:r>
        <w:rPr>
          <w:lang w:eastAsia="es-AR"/>
        </w:rPr>
        <w:drawing>
          <wp:inline distT="0" distB="0" distL="0" distR="0" wp14:anchorId="532E4B15" wp14:editId="59EF7860">
            <wp:extent cx="6715125" cy="342900"/>
            <wp:effectExtent l="0" t="38100" r="28575" b="5715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58FD5D9" w14:textId="77777777" w:rsidR="00F37554" w:rsidRPr="00C43133" w:rsidRDefault="00F37554" w:rsidP="00AD7250">
      <w:r w:rsidRPr="00C43133">
        <w:t xml:space="preserve">COMPARACIÓN EN METODOLOGÍAS </w:t>
      </w:r>
    </w:p>
    <w:p w14:paraId="5A681D86" w14:textId="77777777" w:rsidR="00C43133" w:rsidRDefault="00C43133" w:rsidP="00C43133">
      <w:r w:rsidRPr="00C43133">
        <w:t>Se determina las pautas</w:t>
      </w:r>
      <w:r>
        <w:t>, un lenguaje comprensible (el cual es distinto para cada paradigma) y un estandar para cada uno.</w:t>
      </w:r>
    </w:p>
    <w:p w14:paraId="06D72500" w14:textId="77777777" w:rsidR="00C43133" w:rsidRDefault="00C43133" w:rsidP="00C43133">
      <w:r>
        <w:t>Además se determina el tipo de enfoque a utilizar:</w:t>
      </w:r>
    </w:p>
    <w:p w14:paraId="65CB9F64" w14:textId="2BDA715B" w:rsidR="00C43133" w:rsidRPr="00C43133" w:rsidRDefault="00C43133" w:rsidP="00C43133">
      <w:r>
        <w:t>BOTTOM – UP</w:t>
      </w:r>
      <w:r w:rsidRPr="00C43133">
        <w:t>: consiste en ir de lo particular a lo general, es decir, se realizan distintas soluciones que luego se consolidan en una solución general.</w:t>
      </w:r>
      <w:r>
        <w:t xml:space="preserve"> Este es el tipo de enfoque del paradigma tradicional y el orientado a objetos.</w:t>
      </w:r>
    </w:p>
    <w:p w14:paraId="28F31F36" w14:textId="2AC825C2" w:rsidR="00F37554" w:rsidRDefault="00F37554" w:rsidP="00C43133">
      <w:r w:rsidRPr="00C43133">
        <w:t>TOP DOWN</w:t>
      </w:r>
      <w:r w:rsidR="00C43133" w:rsidRPr="00C43133">
        <w:t>: consiste en ir de lo general a lo particular.</w:t>
      </w:r>
      <w:r w:rsidR="00C43133">
        <w:t xml:space="preserve"> Este es el tipo de enfoque del paradigma estructurado.</w:t>
      </w:r>
    </w:p>
    <w:p w14:paraId="5B5D45A3" w14:textId="0D3AC45A" w:rsidR="00C43133" w:rsidRDefault="00C43133" w:rsidP="00C43133">
      <w:r>
        <w:t>PARADIGMA TRADICIONAL:</w:t>
      </w:r>
    </w:p>
    <w:p w14:paraId="45B54C00" w14:textId="6E0DDC4F" w:rsidR="006618C4" w:rsidRDefault="006618C4" w:rsidP="00730FE4">
      <w:pPr>
        <w:pStyle w:val="Prrafodelista"/>
        <w:numPr>
          <w:ilvl w:val="0"/>
          <w:numId w:val="28"/>
        </w:numPr>
        <w:ind w:left="426" w:hanging="284"/>
      </w:pPr>
      <w:r>
        <w:t>Posee grandes limitaciónes</w:t>
      </w:r>
      <w:r w:rsidR="00CA4232">
        <w:t xml:space="preserve"> operativas:</w:t>
      </w:r>
    </w:p>
    <w:p w14:paraId="7E7F207A" w14:textId="057B31A5" w:rsidR="00CA4232" w:rsidRDefault="00CA4232" w:rsidP="00730FE4">
      <w:pPr>
        <w:pStyle w:val="Prrafodelista"/>
        <w:numPr>
          <w:ilvl w:val="0"/>
          <w:numId w:val="28"/>
        </w:numPr>
        <w:ind w:left="426" w:hanging="284"/>
      </w:pPr>
      <w:r>
        <w:lastRenderedPageBreak/>
        <w:t>En un principio, no es adaptable a la hora de realizar cambios en la plataforma tecnológica (impacta sobre el modelo lógico), es decir no se encuentra beneficiada en cuanto al aspecto de portabilidad.</w:t>
      </w:r>
    </w:p>
    <w:p w14:paraId="27BDE7B7" w14:textId="13BE588A" w:rsidR="00C43133" w:rsidRDefault="006618C4" w:rsidP="00730FE4">
      <w:pPr>
        <w:pStyle w:val="Prrafodelista"/>
        <w:numPr>
          <w:ilvl w:val="0"/>
          <w:numId w:val="28"/>
        </w:numPr>
        <w:ind w:left="426" w:hanging="284"/>
      </w:pPr>
      <w:r>
        <w:t>Se encuentra asociado con el ciclo de vida de c</w:t>
      </w:r>
      <w:r w:rsidR="00C43133">
        <w:t>ascada</w:t>
      </w:r>
      <w:r w:rsidR="00CA4232">
        <w:t xml:space="preserve">, lo </w:t>
      </w:r>
      <w:r w:rsidR="00730FE4">
        <w:t xml:space="preserve">que </w:t>
      </w:r>
      <w:r w:rsidR="00CA4232">
        <w:t xml:space="preserve">conlleva el hecho de que se debe esperar una gran cantidad de </w:t>
      </w:r>
      <w:r w:rsidR="00730FE4">
        <w:t>tiempo para esperar resultados, generando i</w:t>
      </w:r>
      <w:r w:rsidR="00CA4232">
        <w:t>mpaciencia en el usuario</w:t>
      </w:r>
      <w:r w:rsidR="00730FE4">
        <w:t xml:space="preserve"> y castigando la productividad. </w:t>
      </w:r>
    </w:p>
    <w:p w14:paraId="13E3970C" w14:textId="4A01E9EA" w:rsidR="00730FE4" w:rsidRDefault="00730FE4" w:rsidP="00730FE4">
      <w:pPr>
        <w:pStyle w:val="Prrafodelista"/>
        <w:numPr>
          <w:ilvl w:val="0"/>
          <w:numId w:val="28"/>
        </w:numPr>
        <w:ind w:left="426" w:hanging="284"/>
      </w:pPr>
      <w:r>
        <w:t>Presenta inconvenientes al documentar.</w:t>
      </w:r>
    </w:p>
    <w:p w14:paraId="4488E985" w14:textId="2B9E8B8D" w:rsidR="00730FE4" w:rsidRDefault="00730FE4" w:rsidP="00730FE4">
      <w:pPr>
        <w:pStyle w:val="Prrafodelista"/>
        <w:numPr>
          <w:ilvl w:val="0"/>
          <w:numId w:val="28"/>
        </w:numPr>
        <w:ind w:left="426" w:hanging="284"/>
      </w:pPr>
      <w:r>
        <w:t>Al ser Botton Up no posee mucha flexibilidad al hacer el mantenimiento.</w:t>
      </w:r>
    </w:p>
    <w:p w14:paraId="23263E8F" w14:textId="1F42024D" w:rsidR="00C43133" w:rsidRDefault="00F85C84" w:rsidP="00F85C84">
      <w:pPr>
        <w:tabs>
          <w:tab w:val="left" w:pos="6420"/>
        </w:tabs>
      </w:pPr>
      <w:r>
        <w:rPr>
          <w:lang w:eastAsia="es-AR"/>
        </w:rPr>
        <w:drawing>
          <wp:anchor distT="0" distB="0" distL="114300" distR="114300" simplePos="0" relativeHeight="251686912" behindDoc="1" locked="0" layoutInCell="1" allowOverlap="1" wp14:anchorId="7859FAB8" wp14:editId="7DCF9E42">
            <wp:simplePos x="0" y="0"/>
            <wp:positionH relativeFrom="column">
              <wp:posOffset>0</wp:posOffset>
            </wp:positionH>
            <wp:positionV relativeFrom="paragraph">
              <wp:posOffset>2775585</wp:posOffset>
            </wp:positionV>
            <wp:extent cx="3543300" cy="3000375"/>
            <wp:effectExtent l="0" t="0" r="0" b="9525"/>
            <wp:wrapTight wrapText="bothSides">
              <wp:wrapPolygon edited="0">
                <wp:start x="0" y="0"/>
                <wp:lineTo x="0" y="21531"/>
                <wp:lineTo x="21484" y="21531"/>
                <wp:lineTo x="21484" y="0"/>
                <wp:lineTo x="0" y="0"/>
              </wp:wrapPolygon>
            </wp:wrapTight>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Pr>
          <w:lang w:eastAsia="es-AR"/>
        </w:rPr>
        <w:drawing>
          <wp:anchor distT="0" distB="0" distL="114300" distR="114300" simplePos="0" relativeHeight="251687936" behindDoc="1" locked="0" layoutInCell="1" allowOverlap="1" wp14:anchorId="30CAC892" wp14:editId="4DC87BCB">
            <wp:simplePos x="0" y="0"/>
            <wp:positionH relativeFrom="column">
              <wp:posOffset>0</wp:posOffset>
            </wp:positionH>
            <wp:positionV relativeFrom="paragraph">
              <wp:posOffset>3810</wp:posOffset>
            </wp:positionV>
            <wp:extent cx="3543300" cy="2638425"/>
            <wp:effectExtent l="0" t="0" r="0" b="9525"/>
            <wp:wrapTight wrapText="bothSides">
              <wp:wrapPolygon edited="0">
                <wp:start x="0" y="0"/>
                <wp:lineTo x="0" y="21522"/>
                <wp:lineTo x="21484" y="21522"/>
                <wp:lineTo x="21484" y="0"/>
                <wp:lineTo x="0" y="0"/>
              </wp:wrapPolygon>
            </wp:wrapTight>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6FC3EFC7" w14:textId="77777777" w:rsidR="00F85C84" w:rsidRDefault="00F85C84" w:rsidP="00F85C84">
      <w:pPr>
        <w:tabs>
          <w:tab w:val="left" w:pos="6420"/>
        </w:tabs>
      </w:pPr>
    </w:p>
    <w:p w14:paraId="49C798F0" w14:textId="77777777" w:rsidR="003A7DF1" w:rsidRDefault="003A7DF1" w:rsidP="00F85C84">
      <w:pPr>
        <w:tabs>
          <w:tab w:val="left" w:pos="6420"/>
        </w:tabs>
      </w:pPr>
    </w:p>
    <w:p w14:paraId="4AD29BD4" w14:textId="77777777" w:rsidR="00F85C84" w:rsidRDefault="00F85C84" w:rsidP="00F85C84">
      <w:pPr>
        <w:tabs>
          <w:tab w:val="left" w:pos="6420"/>
        </w:tabs>
      </w:pPr>
    </w:p>
    <w:p w14:paraId="507006A3" w14:textId="66BB4E1F" w:rsidR="00F85C84" w:rsidRDefault="00F85C84" w:rsidP="00F85C84">
      <w:pPr>
        <w:tabs>
          <w:tab w:val="left" w:pos="6420"/>
        </w:tabs>
      </w:pPr>
      <w:r>
        <w:t>En igual cantidad de tiempo (puede ser misma metodología o no), los paradigmas evolucionaron y se enfocaron más en el análisis y diseño del sistema para que el mantenimiento sea más flexible y la implementación más rápida.</w:t>
      </w:r>
    </w:p>
    <w:p w14:paraId="58699D10" w14:textId="4145D7F4" w:rsidR="00F85C84" w:rsidRDefault="00F85C84" w:rsidP="00F85C84">
      <w:pPr>
        <w:tabs>
          <w:tab w:val="left" w:pos="6420"/>
        </w:tabs>
      </w:pPr>
      <w:r>
        <w:t>Además, esta modificación permite una mejora en la visibil</w:t>
      </w:r>
      <w:r w:rsidR="00A70E7B">
        <w:t>idad externa. Sin embargo, lo que el usuario ve, posee un gran trasfondo</w:t>
      </w:r>
      <w:r w:rsidR="00061DAF">
        <w:t xml:space="preserve"> (un muy buen análisis y diseño).</w:t>
      </w:r>
    </w:p>
    <w:p w14:paraId="5B34B755" w14:textId="77777777" w:rsidR="004E62AA" w:rsidRDefault="004E62AA" w:rsidP="00F85C84">
      <w:pPr>
        <w:tabs>
          <w:tab w:val="left" w:pos="6420"/>
        </w:tabs>
      </w:pPr>
    </w:p>
    <w:p w14:paraId="3D3CB86F" w14:textId="3EC32E8B" w:rsidR="00F85C84" w:rsidRDefault="00F85C84" w:rsidP="00F85C84">
      <w:pPr>
        <w:tabs>
          <w:tab w:val="left" w:pos="6420"/>
        </w:tabs>
      </w:pPr>
      <w:r>
        <w:rPr>
          <w:lang w:eastAsia="es-AR"/>
        </w:rPr>
        <w:drawing>
          <wp:inline distT="0" distB="0" distL="0" distR="0" wp14:anchorId="60DD636F" wp14:editId="0FF64207">
            <wp:extent cx="3009900" cy="136162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583" t="46914" r="36250" b="29629"/>
                    <a:stretch/>
                  </pic:blipFill>
                  <pic:spPr bwMode="auto">
                    <a:xfrm>
                      <a:off x="0" y="0"/>
                      <a:ext cx="3036916" cy="1373843"/>
                    </a:xfrm>
                    <a:prstGeom prst="rect">
                      <a:avLst/>
                    </a:prstGeom>
                    <a:ln>
                      <a:noFill/>
                    </a:ln>
                    <a:extLst>
                      <a:ext uri="{53640926-AAD7-44D8-BBD7-CCE9431645EC}">
                        <a14:shadowObscured xmlns:a14="http://schemas.microsoft.com/office/drawing/2010/main"/>
                      </a:ext>
                    </a:extLst>
                  </pic:spPr>
                </pic:pic>
              </a:graphicData>
            </a:graphic>
          </wp:inline>
        </w:drawing>
      </w:r>
    </w:p>
    <w:p w14:paraId="4A8A2E16" w14:textId="04144F5C" w:rsidR="00A411D2" w:rsidRDefault="005E5F98" w:rsidP="00F85C84">
      <w:pPr>
        <w:tabs>
          <w:tab w:val="left" w:pos="6420"/>
        </w:tabs>
      </w:pPr>
      <w:r>
        <w:t>Por otro lado, mientras que los paradigmas estructurado y orientado a objetos modelizan, el tradicional no lo hace.</w:t>
      </w:r>
    </w:p>
    <w:p w14:paraId="106A10AC" w14:textId="77777777" w:rsidR="004E62AA" w:rsidRDefault="004E62AA" w:rsidP="00F85C84">
      <w:pPr>
        <w:tabs>
          <w:tab w:val="left" w:pos="6420"/>
        </w:tabs>
      </w:pPr>
    </w:p>
    <w:p w14:paraId="59880879" w14:textId="1B00CB15" w:rsidR="00A411D2" w:rsidRDefault="00A411D2" w:rsidP="00F85C84">
      <w:pPr>
        <w:tabs>
          <w:tab w:val="left" w:pos="6420"/>
        </w:tabs>
      </w:pPr>
      <w:r>
        <w:t>Los paradigmas van evolucionando a través del tiempo: “lo único permanente es el cambio”. Para esto se deben tener en cuenta distintos aspectos a mejorar:</w:t>
      </w:r>
    </w:p>
    <w:p w14:paraId="45BE43A5" w14:textId="080346E5" w:rsidR="00884B81" w:rsidRDefault="00884B81" w:rsidP="00884B81">
      <w:pPr>
        <w:tabs>
          <w:tab w:val="left" w:pos="6420"/>
        </w:tabs>
      </w:pPr>
      <w:r>
        <w:t>- Mayor interacción con el usuario</w:t>
      </w:r>
      <w:r>
        <w:tab/>
        <w:t xml:space="preserve">- Mejor captura de los requerimientos. </w:t>
      </w:r>
    </w:p>
    <w:p w14:paraId="66912A97" w14:textId="77777777" w:rsidR="00884B81" w:rsidRDefault="00884B81" w:rsidP="00884B81">
      <w:pPr>
        <w:tabs>
          <w:tab w:val="left" w:pos="6420"/>
        </w:tabs>
      </w:pPr>
      <w:r>
        <w:t>- Posibilidad de “refinar los requerimientos”: agregarle un mayor valor, profundizarlos.</w:t>
      </w:r>
    </w:p>
    <w:p w14:paraId="308F3C7A" w14:textId="30C6E1CA" w:rsidR="00A411D2" w:rsidRDefault="00884B81" w:rsidP="00F85C84">
      <w:pPr>
        <w:tabs>
          <w:tab w:val="left" w:pos="6420"/>
        </w:tabs>
      </w:pPr>
      <w:r>
        <w:t>- Impacto de mejora en la calidad del SW: a partir de la busqueda de una mejor aceptación por parte del usuario (Mantener una “política de usuario”, hacerlo partícipe) y del perfeccionamiento del matenimiento del sistema.</w:t>
      </w:r>
    </w:p>
    <w:p w14:paraId="09BEDE1F" w14:textId="582AF929" w:rsidR="002A60EE" w:rsidRDefault="002A60EE" w:rsidP="00F85C84">
      <w:pPr>
        <w:tabs>
          <w:tab w:val="left" w:pos="6420"/>
        </w:tabs>
      </w:pPr>
      <w:r>
        <w:lastRenderedPageBreak/>
        <w:t>Abstraccion: simplificación de la realidad.</w:t>
      </w:r>
    </w:p>
    <w:p w14:paraId="2CBFE117" w14:textId="0D562D65" w:rsidR="002A60EE" w:rsidRDefault="002A60EE" w:rsidP="00F85C84">
      <w:pPr>
        <w:tabs>
          <w:tab w:val="left" w:pos="6420"/>
        </w:tabs>
      </w:pPr>
      <w:r>
        <w:t>El modelo físico del sistema define cómo se hará y el módelo lógico determina qué se hará.</w:t>
      </w:r>
    </w:p>
    <w:p w14:paraId="4C7F6D87" w14:textId="03824341" w:rsidR="00B612C9" w:rsidRDefault="00B612C9" w:rsidP="00F85C84">
      <w:pPr>
        <w:tabs>
          <w:tab w:val="left" w:pos="6420"/>
        </w:tabs>
      </w:pPr>
      <w:r>
        <w:t>PARADIGMA ESTRUCTURADO:</w:t>
      </w:r>
    </w:p>
    <w:p w14:paraId="17DF1E8C" w14:textId="2A60FC02" w:rsidR="00B612C9" w:rsidRDefault="00B612C9" w:rsidP="00F2522B">
      <w:pPr>
        <w:pStyle w:val="Prrafodelista"/>
        <w:numPr>
          <w:ilvl w:val="0"/>
          <w:numId w:val="29"/>
        </w:numPr>
        <w:tabs>
          <w:tab w:val="left" w:pos="6420"/>
        </w:tabs>
        <w:ind w:left="426" w:hanging="284"/>
      </w:pPr>
      <w:r>
        <w:t xml:space="preserve">Posee como componentes DATOS + PROCESOS </w:t>
      </w:r>
    </w:p>
    <w:p w14:paraId="7D2979A4" w14:textId="77777777" w:rsidR="00B612C9" w:rsidRDefault="00B612C9" w:rsidP="00F2522B">
      <w:pPr>
        <w:pStyle w:val="Prrafodelista"/>
        <w:numPr>
          <w:ilvl w:val="0"/>
          <w:numId w:val="29"/>
        </w:numPr>
        <w:tabs>
          <w:tab w:val="left" w:pos="6420"/>
        </w:tabs>
        <w:ind w:left="426" w:hanging="284"/>
      </w:pPr>
      <w:r>
        <w:t xml:space="preserve">Hace enfasis en los PROCESOS </w:t>
      </w:r>
    </w:p>
    <w:p w14:paraId="7826CEE7" w14:textId="5766EAB8" w:rsidR="00B612C9" w:rsidRDefault="00B612C9" w:rsidP="00F2522B">
      <w:pPr>
        <w:pStyle w:val="Prrafodelista"/>
        <w:numPr>
          <w:ilvl w:val="0"/>
          <w:numId w:val="29"/>
        </w:numPr>
        <w:tabs>
          <w:tab w:val="left" w:pos="6420"/>
        </w:tabs>
        <w:ind w:left="426" w:hanging="284"/>
      </w:pPr>
      <w:r>
        <w:t xml:space="preserve">Utiliza como enfoque </w:t>
      </w:r>
      <w:r w:rsidR="004E62AA">
        <w:t>TOP</w:t>
      </w:r>
      <w:r>
        <w:t xml:space="preserve"> DOWN, lo cuál favorece la documentación.</w:t>
      </w:r>
    </w:p>
    <w:p w14:paraId="519800BB" w14:textId="0D885224" w:rsidR="00B612C9" w:rsidRDefault="00B612C9" w:rsidP="00F2522B">
      <w:pPr>
        <w:pStyle w:val="Prrafodelista"/>
        <w:numPr>
          <w:ilvl w:val="0"/>
          <w:numId w:val="29"/>
        </w:numPr>
        <w:tabs>
          <w:tab w:val="left" w:pos="6420"/>
        </w:tabs>
        <w:ind w:left="426" w:hanging="284"/>
      </w:pPr>
      <w:r>
        <w:t xml:space="preserve">Refinar RQ (Sistemas - Usuario) </w:t>
      </w:r>
    </w:p>
    <w:p w14:paraId="4C26B1DD" w14:textId="509F83DF" w:rsidR="00B612C9" w:rsidRDefault="00B612C9" w:rsidP="00F2522B">
      <w:pPr>
        <w:pStyle w:val="Prrafodelista"/>
        <w:numPr>
          <w:ilvl w:val="0"/>
          <w:numId w:val="29"/>
        </w:numPr>
        <w:tabs>
          <w:tab w:val="left" w:pos="6420"/>
        </w:tabs>
        <w:ind w:left="426" w:hanging="284"/>
      </w:pPr>
      <w:r>
        <w:t>Posee como herramientas: DFD (Diagrama de Flujo de Datos), DD (Diccionario de Datos) y DER (Diagrama de Entidad / Relación)</w:t>
      </w:r>
      <w:r w:rsidR="004E62AA">
        <w:t>.</w:t>
      </w:r>
    </w:p>
    <w:p w14:paraId="500E5353" w14:textId="04CEB6CE" w:rsidR="004E62AA" w:rsidRDefault="004E62AA" w:rsidP="004E62AA">
      <w:pPr>
        <w:tabs>
          <w:tab w:val="left" w:pos="6420"/>
        </w:tabs>
      </w:pPr>
      <w:r>
        <w:t>PARADIGMA ORIENTADO A OBJETOS:</w:t>
      </w:r>
    </w:p>
    <w:p w14:paraId="4089E2CD" w14:textId="44870BF2" w:rsidR="004E62AA" w:rsidRDefault="004E62AA" w:rsidP="004E62AA">
      <w:pPr>
        <w:pStyle w:val="Prrafodelista"/>
        <w:numPr>
          <w:ilvl w:val="0"/>
          <w:numId w:val="30"/>
        </w:numPr>
        <w:tabs>
          <w:tab w:val="left" w:pos="6420"/>
        </w:tabs>
        <w:ind w:left="426" w:hanging="284"/>
      </w:pPr>
      <w:r>
        <w:t>A diferencia con el estructurado, el modelo lógico y físico se encuentran superpuestos (lo cual mejora la productividad y la documentación).</w:t>
      </w:r>
    </w:p>
    <w:p w14:paraId="1B8E7E11" w14:textId="2C3CA0EB" w:rsidR="004E62AA" w:rsidRDefault="004E62AA" w:rsidP="004E62AA">
      <w:pPr>
        <w:pStyle w:val="Prrafodelista"/>
        <w:numPr>
          <w:ilvl w:val="0"/>
          <w:numId w:val="30"/>
        </w:numPr>
        <w:tabs>
          <w:tab w:val="left" w:pos="6420"/>
        </w:tabs>
        <w:ind w:left="426" w:hanging="284"/>
      </w:pPr>
      <w:r>
        <w:t>Además posee un enfoque BOTTON UP.</w:t>
      </w:r>
    </w:p>
    <w:p w14:paraId="2247816B" w14:textId="35EC8DD2" w:rsidR="004E62AA" w:rsidRDefault="004E62AA" w:rsidP="004E62AA">
      <w:pPr>
        <w:pStyle w:val="Prrafodelista"/>
        <w:numPr>
          <w:ilvl w:val="0"/>
          <w:numId w:val="30"/>
        </w:numPr>
        <w:tabs>
          <w:tab w:val="left" w:pos="6420"/>
        </w:tabs>
        <w:ind w:left="426" w:hanging="284"/>
      </w:pPr>
      <w:r>
        <w:t>La comunicación necesaria para realizar este tipo de paradigma influye en los costos que conlleva.</w:t>
      </w:r>
    </w:p>
    <w:p w14:paraId="09431851" w14:textId="3D3EFD8F" w:rsidR="003A7DF1" w:rsidRDefault="003A7DF1" w:rsidP="004E62AA">
      <w:pPr>
        <w:pStyle w:val="Prrafodelista"/>
        <w:numPr>
          <w:ilvl w:val="0"/>
          <w:numId w:val="30"/>
        </w:numPr>
        <w:tabs>
          <w:tab w:val="left" w:pos="6420"/>
        </w:tabs>
        <w:ind w:left="426" w:hanging="284"/>
      </w:pPr>
      <w:r>
        <w:t>La implementación se realiza de forma parcial.</w:t>
      </w:r>
    </w:p>
    <w:p w14:paraId="6C9547B3" w14:textId="3882E32D" w:rsidR="004E62AA" w:rsidRPr="00C43133" w:rsidRDefault="004E62AA" w:rsidP="004E62AA">
      <w:pPr>
        <w:tabs>
          <w:tab w:val="left" w:pos="6420"/>
        </w:tabs>
        <w:ind w:left="142"/>
      </w:pPr>
    </w:p>
    <w:sectPr w:rsidR="004E62AA" w:rsidRPr="00C43133" w:rsidSect="00D65956">
      <w:footerReference w:type="default" r:id="rId37"/>
      <w:pgSz w:w="12240" w:h="15840"/>
      <w:pgMar w:top="720" w:right="720" w:bottom="176" w:left="72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icole" w:date="2019-06-08T17:55:00Z" w:initials="N">
    <w:p w14:paraId="6F57D59E" w14:textId="2C44520B" w:rsidR="00C57E3F" w:rsidRDefault="00C57E3F">
      <w:pPr>
        <w:pStyle w:val="Textocomentario"/>
      </w:pPr>
      <w:r>
        <w:rPr>
          <w:rStyle w:val="Refdecomentario"/>
        </w:rPr>
        <w:annotationRef/>
      </w:r>
      <w:r>
        <w:t>Es una técnica de anáisis estructurado para la representación y documentación de las decisiones programadas que influyen a nivel operativo. La información que es formalizada es producto del relevamiento hecho previamente.</w:t>
      </w:r>
    </w:p>
    <w:p w14:paraId="0D05A2D4" w14:textId="77777777" w:rsidR="00C57E3F" w:rsidRDefault="00C57E3F">
      <w:pPr>
        <w:pStyle w:val="Textocomentario"/>
      </w:pPr>
    </w:p>
  </w:comment>
  <w:comment w:id="2" w:author="Nicole" w:date="2019-05-26T23:21:00Z" w:initials="N">
    <w:p w14:paraId="1590D9D6" w14:textId="627509F4" w:rsidR="00C57E3F" w:rsidRDefault="00C57E3F">
      <w:pPr>
        <w:pStyle w:val="Textocomentario"/>
      </w:pPr>
      <w:r>
        <w:rPr>
          <w:rStyle w:val="Refdecomentario"/>
        </w:rPr>
        <w:annotationRef/>
      </w:r>
      <w:r>
        <w:t xml:space="preserve">El costo económico es el costo final, mientras que el financiero consiste en la disponibilidad de los recursos economicos (el presupuesto) a través del tiempo. </w:t>
      </w:r>
    </w:p>
    <w:p w14:paraId="3F0BC98E" w14:textId="1A7868D0" w:rsidR="00C57E3F" w:rsidRDefault="00C57E3F">
      <w:pPr>
        <w:pStyle w:val="Textocomentario"/>
      </w:pPr>
      <w:r>
        <w:t>El Cash Flow es como se distribuye el costo a trasvés del tiempo.</w:t>
      </w:r>
    </w:p>
    <w:p w14:paraId="7101A23C" w14:textId="77777777" w:rsidR="00C57E3F" w:rsidRDefault="00C57E3F">
      <w:pPr>
        <w:pStyle w:val="Textocomentario"/>
      </w:pPr>
    </w:p>
  </w:comment>
  <w:comment w:id="3" w:author="Nicole" w:date="2019-05-27T20:32:00Z" w:initials="N">
    <w:p w14:paraId="2345F62D" w14:textId="77777777" w:rsidR="00C57E3F" w:rsidRDefault="00C57E3F">
      <w:pPr>
        <w:pStyle w:val="Textocomentario"/>
      </w:pPr>
      <w:r>
        <w:rPr>
          <w:rStyle w:val="Refdecomentario"/>
        </w:rPr>
        <w:annotationRef/>
      </w:r>
      <w:r>
        <w:t>Los requisitos son necesidades que requiere el sistema para que funcione correctamente. Estos pueden ser: funcionales (requerimientos, es decir, aquellos que responden a las necesidades del usuario) o no funcionales (como por ejemplo el nivel de seguridad de una página, quién puede acceder y a que, su velocidad, entre otros).</w:t>
      </w:r>
    </w:p>
    <w:p w14:paraId="63CE7C65" w14:textId="4E01DECF" w:rsidR="00C57E3F" w:rsidRDefault="00C57E3F">
      <w:pPr>
        <w:pStyle w:val="Textocomentario"/>
      </w:pPr>
    </w:p>
  </w:comment>
  <w:comment w:id="4" w:author="Nicole" w:date="2019-05-27T20:35:00Z" w:initials="N">
    <w:p w14:paraId="76D9028F" w14:textId="77777777" w:rsidR="00C57E3F" w:rsidRDefault="00C57E3F">
      <w:pPr>
        <w:pStyle w:val="Textocomentario"/>
      </w:pPr>
      <w:r>
        <w:rPr>
          <w:rStyle w:val="Refdecomentario"/>
        </w:rPr>
        <w:annotationRef/>
      </w:r>
      <w:r>
        <w:t>El prototipado no es recomendado debido a que supone un gran riesgo el perfeccionar un sistema sobre un prototipo. Esto se debe en primer lugar a que se tiende a pensar que se tiene el sistema hecho cuando realmente no es así. En segundo lugar debido a que requiere tener mucho conocimiento sobre el tema debido a que el prototipo, al fin y al cabo, es una idea desechable ( hecha así nomás).</w:t>
      </w:r>
    </w:p>
    <w:p w14:paraId="2C2A2CC0" w14:textId="77777777" w:rsidR="00C57E3F" w:rsidRDefault="00C57E3F">
      <w:pPr>
        <w:pStyle w:val="Textocomentario"/>
      </w:pPr>
      <w:r>
        <w:t>A pesar de no ser recomendable, el concepto se debe tener de igual forma debido a que sigue siendo una herramienta utilizable en caso de usarla adecuadamente.</w:t>
      </w:r>
    </w:p>
    <w:p w14:paraId="38CD8976" w14:textId="4C9EE161" w:rsidR="00C57E3F" w:rsidRDefault="00C57E3F">
      <w:pPr>
        <w:pStyle w:val="Textocomentario"/>
      </w:pPr>
      <w:r>
        <w:t>Por otro lado, el prototipo desechable, consiste en realizar un sistema a partir de la captura de los requerimientos del usuario dispuestos en el prototipo validado.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05A2D4" w15:done="0"/>
  <w15:commentEx w15:paraId="7101A23C" w15:done="0"/>
  <w15:commentEx w15:paraId="63CE7C65" w15:done="0"/>
  <w15:commentEx w15:paraId="38CD897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7C53D2" w14:textId="77777777" w:rsidR="00E866B1" w:rsidRDefault="00E866B1">
      <w:pPr>
        <w:spacing w:after="0" w:line="240" w:lineRule="auto"/>
      </w:pPr>
      <w:r>
        <w:separator/>
      </w:r>
    </w:p>
  </w:endnote>
  <w:endnote w:type="continuationSeparator" w:id="0">
    <w:p w14:paraId="5055977F" w14:textId="77777777" w:rsidR="00E866B1" w:rsidRDefault="00E86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2079187"/>
      <w:docPartObj>
        <w:docPartGallery w:val="Page Numbers (Bottom of Page)"/>
        <w:docPartUnique/>
      </w:docPartObj>
    </w:sdtPr>
    <w:sdtEndPr/>
    <w:sdtContent>
      <w:p w14:paraId="4500BAFE" w14:textId="77777777" w:rsidR="00C57E3F" w:rsidRDefault="00C57E3F">
        <w:pPr>
          <w:pStyle w:val="Piedepgina"/>
          <w:jc w:val="right"/>
        </w:pPr>
        <w:r>
          <w:fldChar w:fldCharType="begin"/>
        </w:r>
        <w:r>
          <w:instrText>PAGE   \* MERGEFORMAT</w:instrText>
        </w:r>
        <w:r>
          <w:fldChar w:fldCharType="separate"/>
        </w:r>
        <w:r w:rsidR="003B043A" w:rsidRPr="003B043A">
          <w:rPr>
            <w:lang w:val="es-ES"/>
          </w:rPr>
          <w:t>23</w:t>
        </w:r>
        <w:r>
          <w:fldChar w:fldCharType="end"/>
        </w:r>
      </w:p>
    </w:sdtContent>
  </w:sdt>
  <w:p w14:paraId="48126B07" w14:textId="77777777" w:rsidR="00C57E3F" w:rsidRDefault="00C57E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B329D4" w14:textId="77777777" w:rsidR="00E866B1" w:rsidRDefault="00E866B1">
      <w:pPr>
        <w:spacing w:after="0" w:line="240" w:lineRule="auto"/>
      </w:pPr>
      <w:r>
        <w:separator/>
      </w:r>
    </w:p>
  </w:footnote>
  <w:footnote w:type="continuationSeparator" w:id="0">
    <w:p w14:paraId="510EC020" w14:textId="77777777" w:rsidR="00E866B1" w:rsidRDefault="00E866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40pt;height:540pt" o:bullet="t">
        <v:imagedata r:id="rId1" o:title="color-815548_960_720[1]"/>
      </v:shape>
    </w:pict>
  </w:numPicBullet>
  <w:numPicBullet w:numPicBulletId="1">
    <w:pict>
      <v:shape id="_x0000_i1033" type="#_x0000_t75" style="width:225.75pt;height:226.5pt" o:bullet="t">
        <v:imagedata r:id="rId2" o:title="006_Img_01[1]"/>
      </v:shape>
    </w:pict>
  </w:numPicBullet>
  <w:numPicBullet w:numPicBulletId="2">
    <w:pict>
      <v:shape id="_x0000_i1034" type="#_x0000_t75" style="width:255.95pt;height:255.95pt" o:bullet="t">
        <v:imagedata r:id="rId3" o:title="triangulo2[1]"/>
      </v:shape>
    </w:pict>
  </w:numPicBullet>
  <w:abstractNum w:abstractNumId="0" w15:restartNumberingAfterBreak="0">
    <w:nsid w:val="058037BC"/>
    <w:multiLevelType w:val="hybridMultilevel"/>
    <w:tmpl w:val="AC165970"/>
    <w:lvl w:ilvl="0" w:tplc="F9A6FCBE">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9471F82"/>
    <w:multiLevelType w:val="hybridMultilevel"/>
    <w:tmpl w:val="F1000CB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BB53F49"/>
    <w:multiLevelType w:val="hybridMultilevel"/>
    <w:tmpl w:val="6784C1E0"/>
    <w:lvl w:ilvl="0" w:tplc="684C934C">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05419ED"/>
    <w:multiLevelType w:val="hybridMultilevel"/>
    <w:tmpl w:val="985215E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1214936"/>
    <w:multiLevelType w:val="hybridMultilevel"/>
    <w:tmpl w:val="078CF66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52601F7"/>
    <w:multiLevelType w:val="hybridMultilevel"/>
    <w:tmpl w:val="1FE4E09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E9D1152"/>
    <w:multiLevelType w:val="hybridMultilevel"/>
    <w:tmpl w:val="3DCAFBB6"/>
    <w:lvl w:ilvl="0" w:tplc="E43C645C">
      <w:numFmt w:val="bullet"/>
      <w:lvlText w:val="-"/>
      <w:lvlJc w:val="left"/>
      <w:pPr>
        <w:ind w:left="720" w:hanging="360"/>
      </w:pPr>
      <w:rPr>
        <w:rFonts w:ascii="Times New Roman" w:eastAsiaTheme="minorHAnsi" w:hAnsi="Times New Roman" w:cs="Times New Roman" w:hint="default"/>
      </w:rPr>
    </w:lvl>
    <w:lvl w:ilvl="1" w:tplc="2C0A001B">
      <w:start w:val="1"/>
      <w:numFmt w:val="lowerRoman"/>
      <w:lvlText w:val="%2."/>
      <w:lvlJc w:val="right"/>
      <w:pPr>
        <w:ind w:left="1440" w:hanging="360"/>
      </w:pPr>
      <w:rPr>
        <w:rFonts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19921B9"/>
    <w:multiLevelType w:val="hybridMultilevel"/>
    <w:tmpl w:val="CA50F200"/>
    <w:lvl w:ilvl="0" w:tplc="55DE923A">
      <w:start w:val="1"/>
      <w:numFmt w:val="lowerRoman"/>
      <w:lvlText w:val="%1)"/>
      <w:lvlJc w:val="righ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8" w15:restartNumberingAfterBreak="0">
    <w:nsid w:val="23884D86"/>
    <w:multiLevelType w:val="hybridMultilevel"/>
    <w:tmpl w:val="8C2AA57E"/>
    <w:lvl w:ilvl="0" w:tplc="01764F2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9" w15:restartNumberingAfterBreak="0">
    <w:nsid w:val="26943297"/>
    <w:multiLevelType w:val="hybridMultilevel"/>
    <w:tmpl w:val="12BAA674"/>
    <w:lvl w:ilvl="0" w:tplc="3426F2B8">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89A4834"/>
    <w:multiLevelType w:val="hybridMultilevel"/>
    <w:tmpl w:val="64767042"/>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8BF607B"/>
    <w:multiLevelType w:val="hybridMultilevel"/>
    <w:tmpl w:val="78D4EC4A"/>
    <w:lvl w:ilvl="0" w:tplc="0B52BD3E">
      <w:numFmt w:val="bullet"/>
      <w:lvlText w:val="•"/>
      <w:lvlJc w:val="left"/>
      <w:pPr>
        <w:ind w:left="720" w:hanging="360"/>
      </w:pPr>
      <w:rPr>
        <w:rFonts w:ascii="Corbel" w:eastAsiaTheme="minorEastAsia" w:hAnsi="Corbe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B1A4B0F"/>
    <w:multiLevelType w:val="hybridMultilevel"/>
    <w:tmpl w:val="77DCAD3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CFC6B7A"/>
    <w:multiLevelType w:val="hybridMultilevel"/>
    <w:tmpl w:val="2E1C5E2C"/>
    <w:lvl w:ilvl="0" w:tplc="0B8EC572">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D3E6F57"/>
    <w:multiLevelType w:val="hybridMultilevel"/>
    <w:tmpl w:val="63288FD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E5E7FCA"/>
    <w:multiLevelType w:val="hybridMultilevel"/>
    <w:tmpl w:val="6E3EA83E"/>
    <w:lvl w:ilvl="0" w:tplc="7C9CED24">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63310D7"/>
    <w:multiLevelType w:val="hybridMultilevel"/>
    <w:tmpl w:val="960270B6"/>
    <w:lvl w:ilvl="0" w:tplc="2C0A000D">
      <w:start w:val="1"/>
      <w:numFmt w:val="bullet"/>
      <w:lvlText w:val=""/>
      <w:lvlJc w:val="left"/>
      <w:pPr>
        <w:ind w:left="1287" w:hanging="360"/>
      </w:pPr>
      <w:rPr>
        <w:rFonts w:ascii="Wingdings" w:hAnsi="Wingdings" w:hint="default"/>
      </w:rPr>
    </w:lvl>
    <w:lvl w:ilvl="1" w:tplc="2C0A0003">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17" w15:restartNumberingAfterBreak="0">
    <w:nsid w:val="3FB70B63"/>
    <w:multiLevelType w:val="hybridMultilevel"/>
    <w:tmpl w:val="2CB801A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47BE1AB7"/>
    <w:multiLevelType w:val="hybridMultilevel"/>
    <w:tmpl w:val="C2409050"/>
    <w:lvl w:ilvl="0" w:tplc="5E78A0B6">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D9E6272"/>
    <w:multiLevelType w:val="hybridMultilevel"/>
    <w:tmpl w:val="BFB6396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09773CF"/>
    <w:multiLevelType w:val="hybridMultilevel"/>
    <w:tmpl w:val="DCD4576A"/>
    <w:lvl w:ilvl="0" w:tplc="440E2D5E">
      <w:start w:val="1"/>
      <w:numFmt w:val="decimal"/>
      <w:lvlText w:val="%1."/>
      <w:lvlJc w:val="left"/>
      <w:pPr>
        <w:ind w:left="1800" w:hanging="360"/>
      </w:pPr>
      <w:rPr>
        <w:rFonts w:hint="default"/>
      </w:r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21" w15:restartNumberingAfterBreak="0">
    <w:nsid w:val="51A03968"/>
    <w:multiLevelType w:val="hybridMultilevel"/>
    <w:tmpl w:val="BFF21EDA"/>
    <w:lvl w:ilvl="0" w:tplc="7C9CED24">
      <w:start w:val="1"/>
      <w:numFmt w:val="bullet"/>
      <w:lvlText w:val=""/>
      <w:lvlJc w:val="left"/>
      <w:pPr>
        <w:ind w:left="720" w:hanging="360"/>
      </w:pPr>
      <w:rPr>
        <w:rFonts w:ascii="Symbol" w:hAnsi="Symbol" w:hint="default"/>
      </w:rPr>
    </w:lvl>
    <w:lvl w:ilvl="1" w:tplc="E43C645C">
      <w:numFmt w:val="bullet"/>
      <w:lvlText w:val="-"/>
      <w:lvlJc w:val="left"/>
      <w:pPr>
        <w:ind w:left="1440" w:hanging="360"/>
      </w:pPr>
      <w:rPr>
        <w:rFonts w:ascii="Times New Roman" w:eastAsiaTheme="minorHAnsi" w:hAnsi="Times New Roman" w:cs="Times New Roman" w:hint="default"/>
      </w:rPr>
    </w:lvl>
    <w:lvl w:ilvl="2" w:tplc="2C0A0005">
      <w:start w:val="1"/>
      <w:numFmt w:val="bullet"/>
      <w:lvlText w:val=""/>
      <w:lvlJc w:val="left"/>
      <w:pPr>
        <w:ind w:left="2160" w:hanging="360"/>
      </w:pPr>
      <w:rPr>
        <w:rFonts w:ascii="Wingdings" w:hAnsi="Wingdings" w:hint="default"/>
      </w:rPr>
    </w:lvl>
    <w:lvl w:ilvl="3" w:tplc="E43C645C">
      <w:numFmt w:val="bullet"/>
      <w:lvlText w:val="-"/>
      <w:lvlJc w:val="left"/>
      <w:pPr>
        <w:ind w:left="2880" w:hanging="360"/>
      </w:pPr>
      <w:rPr>
        <w:rFonts w:ascii="Times New Roman" w:eastAsiaTheme="minorHAnsi" w:hAnsi="Times New Roman" w:cs="Times New Roman"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69C5A87"/>
    <w:multiLevelType w:val="hybridMultilevel"/>
    <w:tmpl w:val="4A643C50"/>
    <w:lvl w:ilvl="0" w:tplc="08AADA44">
      <w:start w:val="1"/>
      <w:numFmt w:val="bullet"/>
      <w:lvlText w:val=""/>
      <w:lvlPicBulletId w:val="1"/>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3" w15:restartNumberingAfterBreak="0">
    <w:nsid w:val="59724666"/>
    <w:multiLevelType w:val="hybridMultilevel"/>
    <w:tmpl w:val="F4AACD48"/>
    <w:lvl w:ilvl="0" w:tplc="2C0A0011">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4" w15:restartNumberingAfterBreak="0">
    <w:nsid w:val="67464411"/>
    <w:multiLevelType w:val="hybridMultilevel"/>
    <w:tmpl w:val="2330538E"/>
    <w:lvl w:ilvl="0" w:tplc="E43C645C">
      <w:numFmt w:val="bullet"/>
      <w:lvlText w:val="-"/>
      <w:lvlJc w:val="left"/>
      <w:pPr>
        <w:ind w:left="1287" w:hanging="360"/>
      </w:pPr>
      <w:rPr>
        <w:rFonts w:ascii="Times New Roman" w:eastAsiaTheme="minorHAnsi" w:hAnsi="Times New Roman" w:cs="Times New Roman" w:hint="default"/>
      </w:rPr>
    </w:lvl>
    <w:lvl w:ilvl="1" w:tplc="2C0A0003">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25" w15:restartNumberingAfterBreak="0">
    <w:nsid w:val="7028776D"/>
    <w:multiLevelType w:val="hybridMultilevel"/>
    <w:tmpl w:val="B2AE3210"/>
    <w:lvl w:ilvl="0" w:tplc="E43C645C">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28820E8"/>
    <w:multiLevelType w:val="hybridMultilevel"/>
    <w:tmpl w:val="2F985A86"/>
    <w:lvl w:ilvl="0" w:tplc="0968319A">
      <w:start w:val="1"/>
      <w:numFmt w:val="lowerRoman"/>
      <w:lvlText w:val="%1)"/>
      <w:lvlJc w:val="left"/>
      <w:pPr>
        <w:ind w:left="1440" w:hanging="72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7" w15:restartNumberingAfterBreak="0">
    <w:nsid w:val="76125E0B"/>
    <w:multiLevelType w:val="hybridMultilevel"/>
    <w:tmpl w:val="EF34216C"/>
    <w:lvl w:ilvl="0" w:tplc="2C0A0011">
      <w:start w:val="1"/>
      <w:numFmt w:val="decimal"/>
      <w:lvlText w:val="%1)"/>
      <w:lvlJc w:val="left"/>
      <w:pPr>
        <w:ind w:left="1440" w:hanging="360"/>
      </w:pPr>
    </w:lvl>
    <w:lvl w:ilvl="1" w:tplc="E43C645C">
      <w:numFmt w:val="bullet"/>
      <w:lvlText w:val="-"/>
      <w:lvlJc w:val="left"/>
      <w:pPr>
        <w:ind w:left="2160" w:hanging="360"/>
      </w:pPr>
      <w:rPr>
        <w:rFonts w:ascii="Times New Roman" w:eastAsiaTheme="minorHAnsi" w:hAnsi="Times New Roman" w:cs="Times New Roman" w:hint="default"/>
      </w:rPr>
    </w:lvl>
    <w:lvl w:ilvl="2" w:tplc="2C0A001B">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8" w15:restartNumberingAfterBreak="0">
    <w:nsid w:val="7A611E8A"/>
    <w:multiLevelType w:val="hybridMultilevel"/>
    <w:tmpl w:val="7F7AEB42"/>
    <w:lvl w:ilvl="0" w:tplc="1586151C">
      <w:start w:val="1"/>
      <w:numFmt w:val="bullet"/>
      <w:lvlText w:val=""/>
      <w:lvlPicBulletId w:val="1"/>
      <w:lvlJc w:val="left"/>
      <w:pPr>
        <w:ind w:left="1440" w:hanging="360"/>
      </w:pPr>
      <w:rPr>
        <w:rFonts w:ascii="Symbol" w:hAnsi="Symbol" w:hint="default"/>
        <w:color w:val="auto"/>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9" w15:restartNumberingAfterBreak="0">
    <w:nsid w:val="7B1353D6"/>
    <w:multiLevelType w:val="hybridMultilevel"/>
    <w:tmpl w:val="462A3E10"/>
    <w:lvl w:ilvl="0" w:tplc="07E082B2">
      <w:start w:val="1"/>
      <w:numFmt w:val="lowerLetter"/>
      <w:lvlText w:val="%1)"/>
      <w:lvlJc w:val="left"/>
      <w:pPr>
        <w:ind w:left="2160" w:hanging="360"/>
      </w:pPr>
      <w:rPr>
        <w:rFonts w:hint="default"/>
      </w:r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num w:numId="1">
    <w:abstractNumId w:val="25"/>
  </w:num>
  <w:num w:numId="2">
    <w:abstractNumId w:val="14"/>
  </w:num>
  <w:num w:numId="3">
    <w:abstractNumId w:val="12"/>
  </w:num>
  <w:num w:numId="4">
    <w:abstractNumId w:val="10"/>
  </w:num>
  <w:num w:numId="5">
    <w:abstractNumId w:val="8"/>
  </w:num>
  <w:num w:numId="6">
    <w:abstractNumId w:val="6"/>
  </w:num>
  <w:num w:numId="7">
    <w:abstractNumId w:val="15"/>
  </w:num>
  <w:num w:numId="8">
    <w:abstractNumId w:val="27"/>
  </w:num>
  <w:num w:numId="9">
    <w:abstractNumId w:val="21"/>
  </w:num>
  <w:num w:numId="10">
    <w:abstractNumId w:val="29"/>
  </w:num>
  <w:num w:numId="11">
    <w:abstractNumId w:val="24"/>
  </w:num>
  <w:num w:numId="12">
    <w:abstractNumId w:val="20"/>
  </w:num>
  <w:num w:numId="13">
    <w:abstractNumId w:val="26"/>
  </w:num>
  <w:num w:numId="14">
    <w:abstractNumId w:val="4"/>
  </w:num>
  <w:num w:numId="15">
    <w:abstractNumId w:val="18"/>
  </w:num>
  <w:num w:numId="16">
    <w:abstractNumId w:val="28"/>
  </w:num>
  <w:num w:numId="17">
    <w:abstractNumId w:val="22"/>
  </w:num>
  <w:num w:numId="18">
    <w:abstractNumId w:val="0"/>
  </w:num>
  <w:num w:numId="19">
    <w:abstractNumId w:val="19"/>
  </w:num>
  <w:num w:numId="20">
    <w:abstractNumId w:val="7"/>
  </w:num>
  <w:num w:numId="21">
    <w:abstractNumId w:val="9"/>
  </w:num>
  <w:num w:numId="22">
    <w:abstractNumId w:val="13"/>
  </w:num>
  <w:num w:numId="23">
    <w:abstractNumId w:val="2"/>
  </w:num>
  <w:num w:numId="24">
    <w:abstractNumId w:val="3"/>
  </w:num>
  <w:num w:numId="25">
    <w:abstractNumId w:val="5"/>
  </w:num>
  <w:num w:numId="26">
    <w:abstractNumId w:val="23"/>
  </w:num>
  <w:num w:numId="27">
    <w:abstractNumId w:val="11"/>
  </w:num>
  <w:num w:numId="28">
    <w:abstractNumId w:val="17"/>
  </w:num>
  <w:num w:numId="29">
    <w:abstractNumId w:val="16"/>
  </w:num>
  <w:num w:numId="30">
    <w:abstractNumId w:val="1"/>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e">
    <w15:presenceInfo w15:providerId="None" w15:userId="Nico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C16"/>
    <w:rsid w:val="00004086"/>
    <w:rsid w:val="0002278F"/>
    <w:rsid w:val="00026889"/>
    <w:rsid w:val="00027A3C"/>
    <w:rsid w:val="0003148A"/>
    <w:rsid w:val="0003186A"/>
    <w:rsid w:val="00035F12"/>
    <w:rsid w:val="00040573"/>
    <w:rsid w:val="00047789"/>
    <w:rsid w:val="00051148"/>
    <w:rsid w:val="00061DAF"/>
    <w:rsid w:val="00077A51"/>
    <w:rsid w:val="00091343"/>
    <w:rsid w:val="00094DF3"/>
    <w:rsid w:val="00096BB9"/>
    <w:rsid w:val="000A2727"/>
    <w:rsid w:val="000A2AF5"/>
    <w:rsid w:val="000A33BD"/>
    <w:rsid w:val="000A670B"/>
    <w:rsid w:val="000B1F9A"/>
    <w:rsid w:val="000B39BA"/>
    <w:rsid w:val="000B45D0"/>
    <w:rsid w:val="000B6351"/>
    <w:rsid w:val="000D3148"/>
    <w:rsid w:val="000D4714"/>
    <w:rsid w:val="000D6528"/>
    <w:rsid w:val="000D75B1"/>
    <w:rsid w:val="000E2015"/>
    <w:rsid w:val="000E4D37"/>
    <w:rsid w:val="000F2D7F"/>
    <w:rsid w:val="00102E3B"/>
    <w:rsid w:val="001066DA"/>
    <w:rsid w:val="00110073"/>
    <w:rsid w:val="00111B26"/>
    <w:rsid w:val="00111C61"/>
    <w:rsid w:val="00116A0E"/>
    <w:rsid w:val="001171CD"/>
    <w:rsid w:val="00122ADE"/>
    <w:rsid w:val="00127FFA"/>
    <w:rsid w:val="00131709"/>
    <w:rsid w:val="00133227"/>
    <w:rsid w:val="00140091"/>
    <w:rsid w:val="001527AA"/>
    <w:rsid w:val="00155690"/>
    <w:rsid w:val="00163E0A"/>
    <w:rsid w:val="00165540"/>
    <w:rsid w:val="00175C16"/>
    <w:rsid w:val="00190FA0"/>
    <w:rsid w:val="0019325F"/>
    <w:rsid w:val="00195263"/>
    <w:rsid w:val="001A1770"/>
    <w:rsid w:val="001A315F"/>
    <w:rsid w:val="001A3EC5"/>
    <w:rsid w:val="001A47CD"/>
    <w:rsid w:val="001A5B37"/>
    <w:rsid w:val="001B1134"/>
    <w:rsid w:val="001B1438"/>
    <w:rsid w:val="001C11B1"/>
    <w:rsid w:val="001C4353"/>
    <w:rsid w:val="001D1FB8"/>
    <w:rsid w:val="001D31BB"/>
    <w:rsid w:val="001D4CAA"/>
    <w:rsid w:val="001E0F84"/>
    <w:rsid w:val="001E320B"/>
    <w:rsid w:val="001E3811"/>
    <w:rsid w:val="001E78E4"/>
    <w:rsid w:val="001F1F26"/>
    <w:rsid w:val="00200DDF"/>
    <w:rsid w:val="00204097"/>
    <w:rsid w:val="00206BFB"/>
    <w:rsid w:val="00210793"/>
    <w:rsid w:val="00212670"/>
    <w:rsid w:val="00213F9E"/>
    <w:rsid w:val="00220EF2"/>
    <w:rsid w:val="00222F85"/>
    <w:rsid w:val="00226A76"/>
    <w:rsid w:val="00242D71"/>
    <w:rsid w:val="0024310C"/>
    <w:rsid w:val="002441EF"/>
    <w:rsid w:val="00245566"/>
    <w:rsid w:val="00257824"/>
    <w:rsid w:val="00276104"/>
    <w:rsid w:val="00276F54"/>
    <w:rsid w:val="002848A9"/>
    <w:rsid w:val="00285E7A"/>
    <w:rsid w:val="00287552"/>
    <w:rsid w:val="00296EF0"/>
    <w:rsid w:val="002A37CF"/>
    <w:rsid w:val="002A5A5C"/>
    <w:rsid w:val="002A60EE"/>
    <w:rsid w:val="002A631B"/>
    <w:rsid w:val="002A6B2C"/>
    <w:rsid w:val="002B23FB"/>
    <w:rsid w:val="002B7F77"/>
    <w:rsid w:val="002C50AE"/>
    <w:rsid w:val="002C7566"/>
    <w:rsid w:val="002D028D"/>
    <w:rsid w:val="002D1555"/>
    <w:rsid w:val="002E14EB"/>
    <w:rsid w:val="002E57F2"/>
    <w:rsid w:val="002F6D20"/>
    <w:rsid w:val="00310436"/>
    <w:rsid w:val="00311757"/>
    <w:rsid w:val="00312AEA"/>
    <w:rsid w:val="003150CF"/>
    <w:rsid w:val="00316696"/>
    <w:rsid w:val="00321474"/>
    <w:rsid w:val="00323D22"/>
    <w:rsid w:val="00333088"/>
    <w:rsid w:val="0034016F"/>
    <w:rsid w:val="0036401D"/>
    <w:rsid w:val="0036547E"/>
    <w:rsid w:val="00372686"/>
    <w:rsid w:val="00374BC7"/>
    <w:rsid w:val="00390396"/>
    <w:rsid w:val="00391A5F"/>
    <w:rsid w:val="00392645"/>
    <w:rsid w:val="00394794"/>
    <w:rsid w:val="003A7DF1"/>
    <w:rsid w:val="003B043A"/>
    <w:rsid w:val="003B3036"/>
    <w:rsid w:val="003B3A5F"/>
    <w:rsid w:val="003B419E"/>
    <w:rsid w:val="003B644E"/>
    <w:rsid w:val="003C0819"/>
    <w:rsid w:val="003C6543"/>
    <w:rsid w:val="003D0270"/>
    <w:rsid w:val="003D1196"/>
    <w:rsid w:val="003D19FC"/>
    <w:rsid w:val="003D2141"/>
    <w:rsid w:val="003D3390"/>
    <w:rsid w:val="003D5611"/>
    <w:rsid w:val="003D5F05"/>
    <w:rsid w:val="003E2E1E"/>
    <w:rsid w:val="003F6803"/>
    <w:rsid w:val="0041569D"/>
    <w:rsid w:val="00424535"/>
    <w:rsid w:val="004270BF"/>
    <w:rsid w:val="004349C3"/>
    <w:rsid w:val="004354F5"/>
    <w:rsid w:val="004410CB"/>
    <w:rsid w:val="00441EB5"/>
    <w:rsid w:val="00443BCA"/>
    <w:rsid w:val="004531CB"/>
    <w:rsid w:val="00455AE7"/>
    <w:rsid w:val="0045614B"/>
    <w:rsid w:val="00462AF5"/>
    <w:rsid w:val="00466B06"/>
    <w:rsid w:val="00470013"/>
    <w:rsid w:val="00477CDE"/>
    <w:rsid w:val="004815F6"/>
    <w:rsid w:val="00483B2A"/>
    <w:rsid w:val="004852FC"/>
    <w:rsid w:val="00487D9A"/>
    <w:rsid w:val="00492868"/>
    <w:rsid w:val="00492D55"/>
    <w:rsid w:val="00492DFA"/>
    <w:rsid w:val="004A272F"/>
    <w:rsid w:val="004C4B05"/>
    <w:rsid w:val="004D4B68"/>
    <w:rsid w:val="004D559B"/>
    <w:rsid w:val="004D6BB2"/>
    <w:rsid w:val="004E4AF8"/>
    <w:rsid w:val="004E6254"/>
    <w:rsid w:val="004E62AA"/>
    <w:rsid w:val="004E6657"/>
    <w:rsid w:val="004E7B37"/>
    <w:rsid w:val="004F0754"/>
    <w:rsid w:val="004F4681"/>
    <w:rsid w:val="004F5ABA"/>
    <w:rsid w:val="00510F41"/>
    <w:rsid w:val="005131A7"/>
    <w:rsid w:val="0051480A"/>
    <w:rsid w:val="00523219"/>
    <w:rsid w:val="005248B7"/>
    <w:rsid w:val="0052529C"/>
    <w:rsid w:val="00535DFF"/>
    <w:rsid w:val="005403B1"/>
    <w:rsid w:val="00541409"/>
    <w:rsid w:val="00546CE3"/>
    <w:rsid w:val="00562454"/>
    <w:rsid w:val="0056439D"/>
    <w:rsid w:val="00567055"/>
    <w:rsid w:val="00570BD8"/>
    <w:rsid w:val="00585A93"/>
    <w:rsid w:val="00592A5E"/>
    <w:rsid w:val="005942FD"/>
    <w:rsid w:val="005A25BD"/>
    <w:rsid w:val="005A2B7D"/>
    <w:rsid w:val="005A2C17"/>
    <w:rsid w:val="005A3C38"/>
    <w:rsid w:val="005B75B3"/>
    <w:rsid w:val="005C2961"/>
    <w:rsid w:val="005C7E81"/>
    <w:rsid w:val="005E2A56"/>
    <w:rsid w:val="005E5F98"/>
    <w:rsid w:val="005E74B2"/>
    <w:rsid w:val="005F05ED"/>
    <w:rsid w:val="00602663"/>
    <w:rsid w:val="00606615"/>
    <w:rsid w:val="006127A9"/>
    <w:rsid w:val="006273C0"/>
    <w:rsid w:val="006521AA"/>
    <w:rsid w:val="00655714"/>
    <w:rsid w:val="00655847"/>
    <w:rsid w:val="006618C4"/>
    <w:rsid w:val="006618E6"/>
    <w:rsid w:val="00680CDD"/>
    <w:rsid w:val="006830C1"/>
    <w:rsid w:val="006830FC"/>
    <w:rsid w:val="00686144"/>
    <w:rsid w:val="006A3E5B"/>
    <w:rsid w:val="006B0625"/>
    <w:rsid w:val="006B5F76"/>
    <w:rsid w:val="006B6C64"/>
    <w:rsid w:val="006C6087"/>
    <w:rsid w:val="006D0841"/>
    <w:rsid w:val="006D4ECE"/>
    <w:rsid w:val="006D6D60"/>
    <w:rsid w:val="006E1D7C"/>
    <w:rsid w:val="006E2544"/>
    <w:rsid w:val="006E26F4"/>
    <w:rsid w:val="006E4B2F"/>
    <w:rsid w:val="006F5168"/>
    <w:rsid w:val="006F67C0"/>
    <w:rsid w:val="00714DD8"/>
    <w:rsid w:val="00724660"/>
    <w:rsid w:val="00730FE4"/>
    <w:rsid w:val="00734B01"/>
    <w:rsid w:val="00736054"/>
    <w:rsid w:val="00737C30"/>
    <w:rsid w:val="00750397"/>
    <w:rsid w:val="00757225"/>
    <w:rsid w:val="0076700D"/>
    <w:rsid w:val="007747A2"/>
    <w:rsid w:val="00780676"/>
    <w:rsid w:val="007864FF"/>
    <w:rsid w:val="00795813"/>
    <w:rsid w:val="007A42DD"/>
    <w:rsid w:val="007C0280"/>
    <w:rsid w:val="007C14B5"/>
    <w:rsid w:val="007C6C94"/>
    <w:rsid w:val="007D540F"/>
    <w:rsid w:val="007E78D6"/>
    <w:rsid w:val="007F3C65"/>
    <w:rsid w:val="00806E54"/>
    <w:rsid w:val="008078AD"/>
    <w:rsid w:val="008123B6"/>
    <w:rsid w:val="00830D1A"/>
    <w:rsid w:val="00833AD1"/>
    <w:rsid w:val="00834566"/>
    <w:rsid w:val="008407A3"/>
    <w:rsid w:val="00841588"/>
    <w:rsid w:val="008419A7"/>
    <w:rsid w:val="008474DC"/>
    <w:rsid w:val="00855CDB"/>
    <w:rsid w:val="00863936"/>
    <w:rsid w:val="008740B3"/>
    <w:rsid w:val="008762EF"/>
    <w:rsid w:val="00884B81"/>
    <w:rsid w:val="0089456B"/>
    <w:rsid w:val="00897651"/>
    <w:rsid w:val="008A5D9E"/>
    <w:rsid w:val="008B1E20"/>
    <w:rsid w:val="008B390F"/>
    <w:rsid w:val="008C52FF"/>
    <w:rsid w:val="008D62F5"/>
    <w:rsid w:val="008E3780"/>
    <w:rsid w:val="008F61EA"/>
    <w:rsid w:val="00907A24"/>
    <w:rsid w:val="00912527"/>
    <w:rsid w:val="00915C3A"/>
    <w:rsid w:val="00920B01"/>
    <w:rsid w:val="00922430"/>
    <w:rsid w:val="0092244C"/>
    <w:rsid w:val="0092443F"/>
    <w:rsid w:val="009379CA"/>
    <w:rsid w:val="00943BA2"/>
    <w:rsid w:val="00952619"/>
    <w:rsid w:val="009532F8"/>
    <w:rsid w:val="009566F6"/>
    <w:rsid w:val="00960CF8"/>
    <w:rsid w:val="00961BA3"/>
    <w:rsid w:val="0096242E"/>
    <w:rsid w:val="00963166"/>
    <w:rsid w:val="009744A2"/>
    <w:rsid w:val="009747C3"/>
    <w:rsid w:val="00976D06"/>
    <w:rsid w:val="00985ED2"/>
    <w:rsid w:val="009869AD"/>
    <w:rsid w:val="0099072E"/>
    <w:rsid w:val="0099475E"/>
    <w:rsid w:val="009B3569"/>
    <w:rsid w:val="009B46A9"/>
    <w:rsid w:val="009B5C52"/>
    <w:rsid w:val="009C0882"/>
    <w:rsid w:val="009C34D7"/>
    <w:rsid w:val="009C6033"/>
    <w:rsid w:val="009C62B0"/>
    <w:rsid w:val="009D0E28"/>
    <w:rsid w:val="009D4B18"/>
    <w:rsid w:val="009E45A7"/>
    <w:rsid w:val="009E4822"/>
    <w:rsid w:val="009E7182"/>
    <w:rsid w:val="009F44A5"/>
    <w:rsid w:val="009F79BA"/>
    <w:rsid w:val="00A02901"/>
    <w:rsid w:val="00A06131"/>
    <w:rsid w:val="00A20B99"/>
    <w:rsid w:val="00A21CDD"/>
    <w:rsid w:val="00A22C31"/>
    <w:rsid w:val="00A22C39"/>
    <w:rsid w:val="00A30219"/>
    <w:rsid w:val="00A40B00"/>
    <w:rsid w:val="00A411D2"/>
    <w:rsid w:val="00A42983"/>
    <w:rsid w:val="00A431AF"/>
    <w:rsid w:val="00A55234"/>
    <w:rsid w:val="00A70E7B"/>
    <w:rsid w:val="00A85396"/>
    <w:rsid w:val="00A86ABD"/>
    <w:rsid w:val="00A87CBB"/>
    <w:rsid w:val="00A900FD"/>
    <w:rsid w:val="00A90523"/>
    <w:rsid w:val="00A95131"/>
    <w:rsid w:val="00AA2964"/>
    <w:rsid w:val="00AA6AFF"/>
    <w:rsid w:val="00AB29D6"/>
    <w:rsid w:val="00AC4723"/>
    <w:rsid w:val="00AC4FD0"/>
    <w:rsid w:val="00AC5F29"/>
    <w:rsid w:val="00AC714A"/>
    <w:rsid w:val="00AD12E3"/>
    <w:rsid w:val="00AD28EA"/>
    <w:rsid w:val="00AD3C31"/>
    <w:rsid w:val="00AD47AE"/>
    <w:rsid w:val="00AD7250"/>
    <w:rsid w:val="00AE5645"/>
    <w:rsid w:val="00AE5CD6"/>
    <w:rsid w:val="00B06E18"/>
    <w:rsid w:val="00B1626C"/>
    <w:rsid w:val="00B224F3"/>
    <w:rsid w:val="00B25F7C"/>
    <w:rsid w:val="00B40027"/>
    <w:rsid w:val="00B4208F"/>
    <w:rsid w:val="00B47A72"/>
    <w:rsid w:val="00B5297C"/>
    <w:rsid w:val="00B612C9"/>
    <w:rsid w:val="00B6293C"/>
    <w:rsid w:val="00B65377"/>
    <w:rsid w:val="00B76D58"/>
    <w:rsid w:val="00B813F6"/>
    <w:rsid w:val="00B86ED2"/>
    <w:rsid w:val="00B877B0"/>
    <w:rsid w:val="00B91982"/>
    <w:rsid w:val="00BA7D40"/>
    <w:rsid w:val="00BB7767"/>
    <w:rsid w:val="00BD010C"/>
    <w:rsid w:val="00BE0CCE"/>
    <w:rsid w:val="00C15302"/>
    <w:rsid w:val="00C2052E"/>
    <w:rsid w:val="00C2516E"/>
    <w:rsid w:val="00C25F9D"/>
    <w:rsid w:val="00C333E1"/>
    <w:rsid w:val="00C343CE"/>
    <w:rsid w:val="00C367BD"/>
    <w:rsid w:val="00C43133"/>
    <w:rsid w:val="00C44F9F"/>
    <w:rsid w:val="00C45BCD"/>
    <w:rsid w:val="00C50DAD"/>
    <w:rsid w:val="00C518DB"/>
    <w:rsid w:val="00C547CB"/>
    <w:rsid w:val="00C565CB"/>
    <w:rsid w:val="00C57E3F"/>
    <w:rsid w:val="00C669E4"/>
    <w:rsid w:val="00C71D2E"/>
    <w:rsid w:val="00C825B2"/>
    <w:rsid w:val="00C86581"/>
    <w:rsid w:val="00C913E7"/>
    <w:rsid w:val="00C93D68"/>
    <w:rsid w:val="00C93FB3"/>
    <w:rsid w:val="00C9418C"/>
    <w:rsid w:val="00C95CB5"/>
    <w:rsid w:val="00CA4232"/>
    <w:rsid w:val="00CA43F5"/>
    <w:rsid w:val="00CA5AD0"/>
    <w:rsid w:val="00CA7983"/>
    <w:rsid w:val="00CC1DF8"/>
    <w:rsid w:val="00CC2277"/>
    <w:rsid w:val="00CC3E96"/>
    <w:rsid w:val="00CD4EC1"/>
    <w:rsid w:val="00CD5B75"/>
    <w:rsid w:val="00CD6DC5"/>
    <w:rsid w:val="00CE5732"/>
    <w:rsid w:val="00CE6B54"/>
    <w:rsid w:val="00D10896"/>
    <w:rsid w:val="00D211DD"/>
    <w:rsid w:val="00D24BDD"/>
    <w:rsid w:val="00D26AF9"/>
    <w:rsid w:val="00D343D9"/>
    <w:rsid w:val="00D34F10"/>
    <w:rsid w:val="00D3729F"/>
    <w:rsid w:val="00D502E3"/>
    <w:rsid w:val="00D52272"/>
    <w:rsid w:val="00D529AB"/>
    <w:rsid w:val="00D56D89"/>
    <w:rsid w:val="00D57819"/>
    <w:rsid w:val="00D65956"/>
    <w:rsid w:val="00D6791E"/>
    <w:rsid w:val="00D81AA5"/>
    <w:rsid w:val="00D866FC"/>
    <w:rsid w:val="00D8709C"/>
    <w:rsid w:val="00D871C0"/>
    <w:rsid w:val="00D87527"/>
    <w:rsid w:val="00D90321"/>
    <w:rsid w:val="00DB22DC"/>
    <w:rsid w:val="00DC199E"/>
    <w:rsid w:val="00DC2839"/>
    <w:rsid w:val="00DC48E5"/>
    <w:rsid w:val="00DD2A48"/>
    <w:rsid w:val="00DD46A3"/>
    <w:rsid w:val="00DD62F7"/>
    <w:rsid w:val="00DF7C53"/>
    <w:rsid w:val="00DF7EB7"/>
    <w:rsid w:val="00E0616C"/>
    <w:rsid w:val="00E07DB8"/>
    <w:rsid w:val="00E13673"/>
    <w:rsid w:val="00E254CC"/>
    <w:rsid w:val="00E27FB6"/>
    <w:rsid w:val="00E4591D"/>
    <w:rsid w:val="00E45CD7"/>
    <w:rsid w:val="00E45E92"/>
    <w:rsid w:val="00E56705"/>
    <w:rsid w:val="00E61D1C"/>
    <w:rsid w:val="00E64CA3"/>
    <w:rsid w:val="00E6532F"/>
    <w:rsid w:val="00E66524"/>
    <w:rsid w:val="00E71C0A"/>
    <w:rsid w:val="00E74BE7"/>
    <w:rsid w:val="00E77762"/>
    <w:rsid w:val="00E866B1"/>
    <w:rsid w:val="00E95219"/>
    <w:rsid w:val="00E95717"/>
    <w:rsid w:val="00EA54D2"/>
    <w:rsid w:val="00EB144C"/>
    <w:rsid w:val="00EB15A8"/>
    <w:rsid w:val="00EB3CD6"/>
    <w:rsid w:val="00EB6B48"/>
    <w:rsid w:val="00EB7CB8"/>
    <w:rsid w:val="00EB7F7E"/>
    <w:rsid w:val="00EC0904"/>
    <w:rsid w:val="00EC5C30"/>
    <w:rsid w:val="00EC6B20"/>
    <w:rsid w:val="00ED182C"/>
    <w:rsid w:val="00EE148A"/>
    <w:rsid w:val="00EE28E0"/>
    <w:rsid w:val="00EF0BCF"/>
    <w:rsid w:val="00F03ED6"/>
    <w:rsid w:val="00F04629"/>
    <w:rsid w:val="00F04680"/>
    <w:rsid w:val="00F05951"/>
    <w:rsid w:val="00F21B50"/>
    <w:rsid w:val="00F2522B"/>
    <w:rsid w:val="00F27ADF"/>
    <w:rsid w:val="00F32FC9"/>
    <w:rsid w:val="00F35922"/>
    <w:rsid w:val="00F37554"/>
    <w:rsid w:val="00F41EC4"/>
    <w:rsid w:val="00F42DEA"/>
    <w:rsid w:val="00F463BE"/>
    <w:rsid w:val="00F535A3"/>
    <w:rsid w:val="00F60DE4"/>
    <w:rsid w:val="00F6165D"/>
    <w:rsid w:val="00F62003"/>
    <w:rsid w:val="00F62DB9"/>
    <w:rsid w:val="00F62FE1"/>
    <w:rsid w:val="00F6365F"/>
    <w:rsid w:val="00F704AF"/>
    <w:rsid w:val="00F704CF"/>
    <w:rsid w:val="00F708B7"/>
    <w:rsid w:val="00F71D84"/>
    <w:rsid w:val="00F7310B"/>
    <w:rsid w:val="00F7344A"/>
    <w:rsid w:val="00F73D2F"/>
    <w:rsid w:val="00F75EFE"/>
    <w:rsid w:val="00F85C84"/>
    <w:rsid w:val="00FA513F"/>
    <w:rsid w:val="00FA517A"/>
    <w:rsid w:val="00FB0A7A"/>
    <w:rsid w:val="00FB25D4"/>
    <w:rsid w:val="00FB2787"/>
    <w:rsid w:val="00FB796D"/>
    <w:rsid w:val="00FC2BA7"/>
    <w:rsid w:val="00FC7667"/>
    <w:rsid w:val="00FD42FF"/>
    <w:rsid w:val="00FE196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E1A86"/>
  <w15:docId w15:val="{780DD821-554F-4529-921E-676230A9F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1588"/>
    <w:rPr>
      <w:noProof/>
      <w:lang w:val="es-AR"/>
    </w:rPr>
  </w:style>
  <w:style w:type="paragraph" w:styleId="Ttulo1">
    <w:name w:val="heading 1"/>
    <w:basedOn w:val="Normal"/>
    <w:next w:val="Normal"/>
    <w:link w:val="Ttulo1Car"/>
    <w:uiPriority w:val="9"/>
    <w:qFormat/>
    <w:rsid w:val="00841588"/>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rsid w:val="00841588"/>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unhideWhenUsed/>
    <w:qFormat/>
    <w:rsid w:val="00841588"/>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Ttulo4">
    <w:name w:val="heading 4"/>
    <w:basedOn w:val="Normal"/>
    <w:next w:val="Normal"/>
    <w:link w:val="Ttulo4Car"/>
    <w:uiPriority w:val="9"/>
    <w:unhideWhenUsed/>
    <w:qFormat/>
    <w:rsid w:val="00841588"/>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Ttulo5">
    <w:name w:val="heading 5"/>
    <w:basedOn w:val="Normal"/>
    <w:next w:val="Normal"/>
    <w:link w:val="Ttulo5Car"/>
    <w:uiPriority w:val="9"/>
    <w:unhideWhenUsed/>
    <w:qFormat/>
    <w:rsid w:val="00841588"/>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unhideWhenUsed/>
    <w:qFormat/>
    <w:rsid w:val="00841588"/>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rsid w:val="00841588"/>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rsid w:val="00841588"/>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rsid w:val="00841588"/>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1588"/>
    <w:rPr>
      <w:rFonts w:asciiTheme="majorHAnsi" w:eastAsiaTheme="majorEastAsia" w:hAnsiTheme="majorHAnsi" w:cstheme="majorBidi"/>
      <w:caps/>
      <w:color w:val="FFFFFF" w:themeColor="background1"/>
      <w:spacing w:val="15"/>
      <w:shd w:val="clear" w:color="auto" w:fill="099BDD" w:themeFill="text2"/>
    </w:rPr>
  </w:style>
  <w:style w:type="character" w:customStyle="1" w:styleId="Ttulo2Car">
    <w:name w:val="Título 2 Car"/>
    <w:basedOn w:val="Fuentedeprrafopredeter"/>
    <w:link w:val="Ttulo2"/>
    <w:uiPriority w:val="9"/>
    <w:rsid w:val="00841588"/>
    <w:rPr>
      <w:rFonts w:asciiTheme="majorHAnsi" w:eastAsiaTheme="majorEastAsia" w:hAnsiTheme="majorHAnsi" w:cstheme="majorBidi"/>
      <w:caps/>
      <w:spacing w:val="15"/>
      <w:shd w:val="clear" w:color="auto" w:fill="C9ECFC" w:themeFill="text2" w:themeFillTint="33"/>
    </w:rPr>
  </w:style>
  <w:style w:type="character" w:customStyle="1" w:styleId="Ttulo3Car">
    <w:name w:val="Título 3 Car"/>
    <w:basedOn w:val="Fuentedeprrafopredeter"/>
    <w:link w:val="Ttulo3"/>
    <w:uiPriority w:val="9"/>
    <w:rsid w:val="00841588"/>
    <w:rPr>
      <w:rFonts w:asciiTheme="majorHAnsi" w:eastAsiaTheme="majorEastAsia" w:hAnsiTheme="majorHAnsi" w:cstheme="majorBidi"/>
      <w:caps/>
      <w:color w:val="044D6E" w:themeColor="text2" w:themeShade="80"/>
      <w:spacing w:val="15"/>
    </w:rPr>
  </w:style>
  <w:style w:type="table" w:styleId="Tablaconcuadrcula">
    <w:name w:val="Table Grid"/>
    <w:basedOn w:val="Tablanormal"/>
    <w:uiPriority w:val="1"/>
    <w:rsid w:val="00841588"/>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841588"/>
    <w:pPr>
      <w:spacing w:before="0" w:after="0"/>
    </w:pPr>
    <w:rPr>
      <w:rFonts w:asciiTheme="majorHAnsi" w:eastAsiaTheme="majorEastAsia" w:hAnsiTheme="majorHAnsi" w:cstheme="majorBidi"/>
      <w:caps/>
      <w:color w:val="099BDD" w:themeColor="text2"/>
      <w:spacing w:val="10"/>
      <w:sz w:val="52"/>
      <w:szCs w:val="52"/>
    </w:rPr>
  </w:style>
  <w:style w:type="character" w:customStyle="1" w:styleId="PuestoCar">
    <w:name w:val="Puesto Car"/>
    <w:basedOn w:val="Fuentedeprrafopredeter"/>
    <w:link w:val="Puesto"/>
    <w:uiPriority w:val="10"/>
    <w:rsid w:val="00841588"/>
    <w:rPr>
      <w:rFonts w:asciiTheme="majorHAnsi" w:eastAsiaTheme="majorEastAsia" w:hAnsiTheme="majorHAnsi" w:cstheme="majorBidi"/>
      <w:caps/>
      <w:color w:val="099BDD" w:themeColor="text2"/>
      <w:spacing w:val="10"/>
      <w:sz w:val="52"/>
      <w:szCs w:val="52"/>
    </w:rPr>
  </w:style>
  <w:style w:type="paragraph" w:styleId="Subttulo">
    <w:name w:val="Subtitle"/>
    <w:basedOn w:val="Normal"/>
    <w:next w:val="Normal"/>
    <w:link w:val="SubttuloCar"/>
    <w:uiPriority w:val="11"/>
    <w:qFormat/>
    <w:rsid w:val="00841588"/>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sid w:val="00841588"/>
    <w:rPr>
      <w:caps/>
      <w:color w:val="757575" w:themeColor="text1" w:themeTint="A6"/>
      <w:spacing w:val="10"/>
      <w:sz w:val="21"/>
      <w:szCs w:val="21"/>
    </w:rPr>
  </w:style>
  <w:style w:type="paragraph" w:styleId="Prrafodelista">
    <w:name w:val="List Paragraph"/>
    <w:basedOn w:val="Normal"/>
    <w:uiPriority w:val="34"/>
    <w:qFormat/>
    <w:rsid w:val="00841588"/>
    <w:pPr>
      <w:ind w:left="720"/>
      <w:contextualSpacing/>
    </w:pPr>
  </w:style>
  <w:style w:type="character" w:styleId="Referenciasutil">
    <w:name w:val="Subtle Reference"/>
    <w:uiPriority w:val="31"/>
    <w:qFormat/>
    <w:rsid w:val="00841588"/>
    <w:rPr>
      <w:b w:val="0"/>
      <w:bCs w:val="0"/>
      <w:color w:val="099BDD" w:themeColor="text2"/>
    </w:rPr>
  </w:style>
  <w:style w:type="character" w:styleId="nfasissutil">
    <w:name w:val="Subtle Emphasis"/>
    <w:uiPriority w:val="19"/>
    <w:qFormat/>
    <w:rsid w:val="00841588"/>
    <w:rPr>
      <w:i/>
      <w:iCs/>
      <w:color w:val="044D6E" w:themeColor="text2" w:themeShade="80"/>
    </w:rPr>
  </w:style>
  <w:style w:type="character" w:styleId="nfasis">
    <w:name w:val="Emphasis"/>
    <w:uiPriority w:val="20"/>
    <w:qFormat/>
    <w:rsid w:val="00841588"/>
    <w:rPr>
      <w:caps/>
      <w:color w:val="auto"/>
      <w:spacing w:val="5"/>
    </w:rPr>
  </w:style>
  <w:style w:type="paragraph" w:styleId="Cita">
    <w:name w:val="Quote"/>
    <w:basedOn w:val="Normal"/>
    <w:next w:val="Normal"/>
    <w:link w:val="CitaCar"/>
    <w:uiPriority w:val="29"/>
    <w:qFormat/>
    <w:rsid w:val="00841588"/>
    <w:pPr>
      <w:ind w:left="1080" w:right="1080"/>
      <w:jc w:val="center"/>
    </w:pPr>
    <w:rPr>
      <w:i/>
      <w:iCs/>
      <w:sz w:val="24"/>
      <w:szCs w:val="24"/>
    </w:rPr>
  </w:style>
  <w:style w:type="character" w:customStyle="1" w:styleId="CitaCar">
    <w:name w:val="Cita Car"/>
    <w:basedOn w:val="Fuentedeprrafopredeter"/>
    <w:link w:val="Cita"/>
    <w:uiPriority w:val="29"/>
    <w:rsid w:val="00841588"/>
    <w:rPr>
      <w:i/>
      <w:iCs/>
      <w:sz w:val="24"/>
      <w:szCs w:val="24"/>
    </w:rPr>
  </w:style>
  <w:style w:type="character" w:styleId="nfasisintenso">
    <w:name w:val="Intense Emphasis"/>
    <w:uiPriority w:val="21"/>
    <w:qFormat/>
    <w:rsid w:val="00841588"/>
    <w:rPr>
      <w:b/>
      <w:bCs/>
      <w:caps/>
      <w:color w:val="044D6E" w:themeColor="text2" w:themeShade="80"/>
      <w:spacing w:val="10"/>
    </w:rPr>
  </w:style>
  <w:style w:type="paragraph" w:styleId="Citadestacada">
    <w:name w:val="Intense Quote"/>
    <w:basedOn w:val="Normal"/>
    <w:next w:val="Normal"/>
    <w:link w:val="CitadestacadaCar"/>
    <w:uiPriority w:val="30"/>
    <w:qFormat/>
    <w:rsid w:val="00841588"/>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sid w:val="00841588"/>
    <w:rPr>
      <w:color w:val="099BDD" w:themeColor="text2"/>
      <w:sz w:val="24"/>
      <w:szCs w:val="24"/>
    </w:rPr>
  </w:style>
  <w:style w:type="character" w:customStyle="1" w:styleId="Ttulo4Car">
    <w:name w:val="Título 4 Car"/>
    <w:basedOn w:val="Fuentedeprrafopredeter"/>
    <w:link w:val="Ttulo4"/>
    <w:uiPriority w:val="9"/>
    <w:rsid w:val="00841588"/>
    <w:rPr>
      <w:rFonts w:asciiTheme="majorHAnsi" w:eastAsiaTheme="majorEastAsia" w:hAnsiTheme="majorHAnsi" w:cstheme="majorBidi"/>
      <w:caps/>
      <w:color w:val="0673A5" w:themeColor="text2" w:themeShade="BF"/>
      <w:spacing w:val="10"/>
    </w:rPr>
  </w:style>
  <w:style w:type="character" w:customStyle="1" w:styleId="Ttulo5Car">
    <w:name w:val="Título 5 Car"/>
    <w:basedOn w:val="Fuentedeprrafopredeter"/>
    <w:link w:val="Ttulo5"/>
    <w:uiPriority w:val="9"/>
    <w:rsid w:val="00841588"/>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sid w:val="00841588"/>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sid w:val="00841588"/>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sid w:val="00841588"/>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sid w:val="00841588"/>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rsid w:val="00841588"/>
    <w:pPr>
      <w:spacing w:after="0" w:line="240" w:lineRule="auto"/>
    </w:pPr>
  </w:style>
  <w:style w:type="character" w:styleId="Ttulodellibro">
    <w:name w:val="Book Title"/>
    <w:uiPriority w:val="33"/>
    <w:qFormat/>
    <w:rsid w:val="00841588"/>
    <w:rPr>
      <w:b/>
      <w:bCs/>
      <w:i/>
      <w:iCs/>
      <w:spacing w:val="0"/>
    </w:rPr>
  </w:style>
  <w:style w:type="paragraph" w:styleId="Descripcin">
    <w:name w:val="caption"/>
    <w:basedOn w:val="Normal"/>
    <w:next w:val="Normal"/>
    <w:uiPriority w:val="35"/>
    <w:semiHidden/>
    <w:unhideWhenUsed/>
    <w:qFormat/>
    <w:rsid w:val="00841588"/>
    <w:rPr>
      <w:b/>
      <w:bCs/>
      <w:color w:val="0673A5" w:themeColor="text2" w:themeShade="BF"/>
      <w:sz w:val="16"/>
      <w:szCs w:val="16"/>
    </w:rPr>
  </w:style>
  <w:style w:type="character" w:styleId="Referenciaintensa">
    <w:name w:val="Intense Reference"/>
    <w:uiPriority w:val="32"/>
    <w:qFormat/>
    <w:rsid w:val="00841588"/>
    <w:rPr>
      <w:b w:val="0"/>
      <w:bCs w:val="0"/>
      <w:i/>
      <w:iCs/>
      <w:caps/>
      <w:color w:val="099BDD" w:themeColor="text2"/>
    </w:rPr>
  </w:style>
  <w:style w:type="character" w:customStyle="1" w:styleId="SinespaciadoCar">
    <w:name w:val="Sin espaciado Car"/>
    <w:basedOn w:val="Fuentedeprrafopredeter"/>
    <w:link w:val="Sinespaciado"/>
    <w:uiPriority w:val="1"/>
    <w:rsid w:val="00841588"/>
  </w:style>
  <w:style w:type="character" w:styleId="Textoennegrita">
    <w:name w:val="Strong"/>
    <w:uiPriority w:val="22"/>
    <w:qFormat/>
    <w:rsid w:val="00841588"/>
    <w:rPr>
      <w:b/>
      <w:bCs/>
    </w:rPr>
  </w:style>
  <w:style w:type="paragraph" w:styleId="TtulodeTDC">
    <w:name w:val="TOC Heading"/>
    <w:basedOn w:val="Ttulo1"/>
    <w:next w:val="Normal"/>
    <w:uiPriority w:val="39"/>
    <w:semiHidden/>
    <w:unhideWhenUsed/>
    <w:qFormat/>
    <w:rsid w:val="00841588"/>
    <w:pPr>
      <w:outlineLvl w:val="9"/>
    </w:pPr>
  </w:style>
  <w:style w:type="paragraph" w:styleId="Textodeglobo">
    <w:name w:val="Balloon Text"/>
    <w:basedOn w:val="Normal"/>
    <w:link w:val="TextodegloboCar"/>
    <w:uiPriority w:val="99"/>
    <w:semiHidden/>
    <w:unhideWhenUsed/>
    <w:rsid w:val="000B1F9A"/>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1F9A"/>
    <w:rPr>
      <w:rFonts w:ascii="Segoe UI" w:hAnsi="Segoe UI" w:cs="Segoe UI"/>
      <w:sz w:val="18"/>
      <w:szCs w:val="18"/>
    </w:rPr>
  </w:style>
  <w:style w:type="paragraph" w:styleId="Encabezado">
    <w:name w:val="header"/>
    <w:basedOn w:val="Normal"/>
    <w:link w:val="EncabezadoCar"/>
    <w:uiPriority w:val="99"/>
    <w:unhideWhenUsed/>
    <w:rsid w:val="005942F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5942FD"/>
  </w:style>
  <w:style w:type="paragraph" w:styleId="Piedepgina">
    <w:name w:val="footer"/>
    <w:basedOn w:val="Normal"/>
    <w:link w:val="PiedepginaCar"/>
    <w:uiPriority w:val="99"/>
    <w:unhideWhenUsed/>
    <w:rsid w:val="005942F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5942FD"/>
  </w:style>
  <w:style w:type="table" w:styleId="Cuadrculamedia3-nfasis4">
    <w:name w:val="Medium Grid 3 Accent 4"/>
    <w:basedOn w:val="Tablanormal"/>
    <w:uiPriority w:val="69"/>
    <w:rsid w:val="003D19FC"/>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CFE5"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24099"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24099"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24099"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24099"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89FC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89FCB" w:themeFill="accent4" w:themeFillTint="7F"/>
      </w:tcPr>
    </w:tblStylePr>
  </w:style>
  <w:style w:type="table" w:styleId="Tabladelista1clara">
    <w:name w:val="List Table 1 Light"/>
    <w:basedOn w:val="Tablanormal"/>
    <w:uiPriority w:val="46"/>
    <w:rsid w:val="00311757"/>
    <w:pPr>
      <w:spacing w:after="0" w:line="240" w:lineRule="auto"/>
    </w:pPr>
    <w:tblPr>
      <w:tblStyleRowBandSize w:val="1"/>
      <w:tblStyleColBandSize w:val="1"/>
    </w:tblPr>
    <w:tblStylePr w:type="firstRow">
      <w:rPr>
        <w:b/>
        <w:bCs/>
      </w:rPr>
      <w:tblPr/>
      <w:tcPr>
        <w:tcBorders>
          <w:bottom w:val="single" w:sz="4" w:space="0" w:color="808080" w:themeColor="text1" w:themeTint="99"/>
        </w:tcBorders>
      </w:tcPr>
    </w:tblStylePr>
    <w:tblStylePr w:type="lastRow">
      <w:rPr>
        <w:b/>
        <w:bCs/>
      </w:rPr>
      <w:tblPr/>
      <w:tcPr>
        <w:tcBorders>
          <w:top w:val="single" w:sz="4" w:space="0" w:color="808080" w:themeColor="text1" w:themeTint="99"/>
        </w:tcBorders>
      </w:tcPr>
    </w:tblStylePr>
    <w:tblStylePr w:type="firstCol">
      <w:rPr>
        <w:b/>
        <w:bCs/>
      </w:rPr>
    </w:tblStylePr>
    <w:tblStylePr w:type="lastCol">
      <w:rPr>
        <w:b/>
        <w:bCs/>
      </w:rPr>
    </w:tblStylePr>
    <w:tblStylePr w:type="band1Vert">
      <w:tblPr/>
      <w:tcPr>
        <w:shd w:val="clear" w:color="auto" w:fill="D4D4D4" w:themeFill="text1" w:themeFillTint="33"/>
      </w:tcPr>
    </w:tblStylePr>
    <w:tblStylePr w:type="band1Horz">
      <w:tblPr/>
      <w:tcPr>
        <w:shd w:val="clear" w:color="auto" w:fill="D4D4D4" w:themeFill="text1" w:themeFillTint="33"/>
      </w:tcPr>
    </w:tblStylePr>
  </w:style>
  <w:style w:type="table" w:styleId="Tabladecuadrcula5oscura-nfasis4">
    <w:name w:val="Grid Table 5 Dark Accent 4"/>
    <w:basedOn w:val="Tablanormal"/>
    <w:uiPriority w:val="50"/>
    <w:rsid w:val="003117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D8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2409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2409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2409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24099" w:themeFill="accent4"/>
      </w:tcPr>
    </w:tblStylePr>
    <w:tblStylePr w:type="band1Vert">
      <w:tblPr/>
      <w:tcPr>
        <w:shd w:val="clear" w:color="auto" w:fill="F9B2D6" w:themeFill="accent4" w:themeFillTint="66"/>
      </w:tcPr>
    </w:tblStylePr>
    <w:tblStylePr w:type="band1Horz">
      <w:tblPr/>
      <w:tcPr>
        <w:shd w:val="clear" w:color="auto" w:fill="F9B2D6" w:themeFill="accent4" w:themeFillTint="66"/>
      </w:tcPr>
    </w:tblStylePr>
  </w:style>
  <w:style w:type="paragraph" w:styleId="NormalWeb">
    <w:name w:val="Normal (Web)"/>
    <w:basedOn w:val="Normal"/>
    <w:uiPriority w:val="99"/>
    <w:unhideWhenUsed/>
    <w:rsid w:val="0011007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323D22"/>
    <w:rPr>
      <w:color w:val="808080"/>
    </w:rPr>
  </w:style>
  <w:style w:type="table" w:styleId="Tablanormal3">
    <w:name w:val="Plain Table 3"/>
    <w:basedOn w:val="Tablanormal"/>
    <w:uiPriority w:val="43"/>
    <w:rsid w:val="002A37CF"/>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7concolores-nfasis4">
    <w:name w:val="List Table 7 Colorful Accent 4"/>
    <w:basedOn w:val="Tablanormal"/>
    <w:uiPriority w:val="52"/>
    <w:rsid w:val="00CE5732"/>
    <w:pPr>
      <w:spacing w:after="0" w:line="240" w:lineRule="auto"/>
    </w:pPr>
    <w:rPr>
      <w:color w:val="D60E7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2409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2409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2409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24099" w:themeColor="accent4"/>
        </w:tcBorders>
        <w:shd w:val="clear" w:color="auto" w:fill="FFFFFF" w:themeFill="background1"/>
      </w:tcPr>
    </w:tblStylePr>
    <w:tblStylePr w:type="band1Vert">
      <w:tblPr/>
      <w:tcPr>
        <w:shd w:val="clear" w:color="auto" w:fill="FCD8EA" w:themeFill="accent4" w:themeFillTint="33"/>
      </w:tcPr>
    </w:tblStylePr>
    <w:tblStylePr w:type="band1Horz">
      <w:tblPr/>
      <w:tcPr>
        <w:shd w:val="clear" w:color="auto" w:fill="FCD8EA"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4">
    <w:name w:val="Grid Table 7 Colorful Accent 4"/>
    <w:basedOn w:val="Tablanormal"/>
    <w:uiPriority w:val="52"/>
    <w:rsid w:val="00CE5732"/>
    <w:pPr>
      <w:spacing w:after="0" w:line="240" w:lineRule="auto"/>
    </w:pPr>
    <w:rPr>
      <w:color w:val="D60E72" w:themeColor="accent4" w:themeShade="BF"/>
    </w:rPr>
    <w:tblPr>
      <w:tblStyleRowBandSize w:val="1"/>
      <w:tblStyleColBandSize w:val="1"/>
      <w:tblBorders>
        <w:top w:val="single" w:sz="4" w:space="0" w:color="F78CC1" w:themeColor="accent4" w:themeTint="99"/>
        <w:left w:val="single" w:sz="4" w:space="0" w:color="F78CC1" w:themeColor="accent4" w:themeTint="99"/>
        <w:bottom w:val="single" w:sz="4" w:space="0" w:color="F78CC1" w:themeColor="accent4" w:themeTint="99"/>
        <w:right w:val="single" w:sz="4" w:space="0" w:color="F78CC1" w:themeColor="accent4" w:themeTint="99"/>
        <w:insideH w:val="single" w:sz="4" w:space="0" w:color="F78CC1" w:themeColor="accent4" w:themeTint="99"/>
        <w:insideV w:val="single" w:sz="4" w:space="0" w:color="F78CC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8EA" w:themeFill="accent4" w:themeFillTint="33"/>
      </w:tcPr>
    </w:tblStylePr>
    <w:tblStylePr w:type="band1Horz">
      <w:tblPr/>
      <w:tcPr>
        <w:shd w:val="clear" w:color="auto" w:fill="FCD8EA" w:themeFill="accent4" w:themeFillTint="33"/>
      </w:tcPr>
    </w:tblStylePr>
    <w:tblStylePr w:type="neCell">
      <w:tblPr/>
      <w:tcPr>
        <w:tcBorders>
          <w:bottom w:val="single" w:sz="4" w:space="0" w:color="F78CC1" w:themeColor="accent4" w:themeTint="99"/>
        </w:tcBorders>
      </w:tcPr>
    </w:tblStylePr>
    <w:tblStylePr w:type="nwCell">
      <w:tblPr/>
      <w:tcPr>
        <w:tcBorders>
          <w:bottom w:val="single" w:sz="4" w:space="0" w:color="F78CC1" w:themeColor="accent4" w:themeTint="99"/>
        </w:tcBorders>
      </w:tcPr>
    </w:tblStylePr>
    <w:tblStylePr w:type="seCell">
      <w:tblPr/>
      <w:tcPr>
        <w:tcBorders>
          <w:top w:val="single" w:sz="4" w:space="0" w:color="F78CC1" w:themeColor="accent4" w:themeTint="99"/>
        </w:tcBorders>
      </w:tcPr>
    </w:tblStylePr>
    <w:tblStylePr w:type="swCell">
      <w:tblPr/>
      <w:tcPr>
        <w:tcBorders>
          <w:top w:val="single" w:sz="4" w:space="0" w:color="F78CC1" w:themeColor="accent4" w:themeTint="99"/>
        </w:tcBorders>
      </w:tcPr>
    </w:tblStylePr>
  </w:style>
  <w:style w:type="table" w:styleId="Tabladelista2-nfasis4">
    <w:name w:val="List Table 2 Accent 4"/>
    <w:basedOn w:val="Tablanormal"/>
    <w:uiPriority w:val="47"/>
    <w:rsid w:val="00CE5732"/>
    <w:pPr>
      <w:spacing w:after="0" w:line="240" w:lineRule="auto"/>
    </w:pPr>
    <w:tblPr>
      <w:tblStyleRowBandSize w:val="1"/>
      <w:tblStyleColBandSize w:val="1"/>
      <w:tblBorders>
        <w:top w:val="single" w:sz="4" w:space="0" w:color="F78CC1" w:themeColor="accent4" w:themeTint="99"/>
        <w:bottom w:val="single" w:sz="4" w:space="0" w:color="F78CC1" w:themeColor="accent4" w:themeTint="99"/>
        <w:insideH w:val="single" w:sz="4" w:space="0" w:color="F78CC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D8EA" w:themeFill="accent4" w:themeFillTint="33"/>
      </w:tcPr>
    </w:tblStylePr>
    <w:tblStylePr w:type="band1Horz">
      <w:tblPr/>
      <w:tcPr>
        <w:shd w:val="clear" w:color="auto" w:fill="FCD8EA" w:themeFill="accent4" w:themeFillTint="33"/>
      </w:tcPr>
    </w:tblStylePr>
  </w:style>
  <w:style w:type="character" w:styleId="Refdecomentario">
    <w:name w:val="annotation reference"/>
    <w:basedOn w:val="Fuentedeprrafopredeter"/>
    <w:uiPriority w:val="99"/>
    <w:semiHidden/>
    <w:unhideWhenUsed/>
    <w:rsid w:val="002A6B2C"/>
    <w:rPr>
      <w:sz w:val="16"/>
      <w:szCs w:val="16"/>
    </w:rPr>
  </w:style>
  <w:style w:type="paragraph" w:styleId="Textocomentario">
    <w:name w:val="annotation text"/>
    <w:basedOn w:val="Normal"/>
    <w:link w:val="TextocomentarioCar"/>
    <w:uiPriority w:val="99"/>
    <w:semiHidden/>
    <w:unhideWhenUsed/>
    <w:rsid w:val="002A6B2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6B2C"/>
    <w:rPr>
      <w:sz w:val="20"/>
      <w:szCs w:val="20"/>
      <w:lang w:val="es-AR"/>
    </w:rPr>
  </w:style>
  <w:style w:type="paragraph" w:styleId="Asuntodelcomentario">
    <w:name w:val="annotation subject"/>
    <w:basedOn w:val="Textocomentario"/>
    <w:next w:val="Textocomentario"/>
    <w:link w:val="AsuntodelcomentarioCar"/>
    <w:uiPriority w:val="99"/>
    <w:semiHidden/>
    <w:unhideWhenUsed/>
    <w:rsid w:val="002A6B2C"/>
    <w:rPr>
      <w:b/>
      <w:bCs/>
    </w:rPr>
  </w:style>
  <w:style w:type="character" w:customStyle="1" w:styleId="AsuntodelcomentarioCar">
    <w:name w:val="Asunto del comentario Car"/>
    <w:basedOn w:val="TextocomentarioCar"/>
    <w:link w:val="Asuntodelcomentario"/>
    <w:uiPriority w:val="99"/>
    <w:semiHidden/>
    <w:rsid w:val="002A6B2C"/>
    <w:rPr>
      <w:b/>
      <w:bCs/>
      <w:sz w:val="20"/>
      <w:szCs w:val="20"/>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75197839">
      <w:bodyDiv w:val="1"/>
      <w:marLeft w:val="0"/>
      <w:marRight w:val="0"/>
      <w:marTop w:val="0"/>
      <w:marBottom w:val="0"/>
      <w:divBdr>
        <w:top w:val="none" w:sz="0" w:space="0" w:color="auto"/>
        <w:left w:val="none" w:sz="0" w:space="0" w:color="auto"/>
        <w:bottom w:val="none" w:sz="0" w:space="0" w:color="auto"/>
        <w:right w:val="none" w:sz="0" w:space="0" w:color="auto"/>
      </w:divBdr>
    </w:div>
    <w:div w:id="292248131">
      <w:bodyDiv w:val="1"/>
      <w:marLeft w:val="0"/>
      <w:marRight w:val="0"/>
      <w:marTop w:val="0"/>
      <w:marBottom w:val="0"/>
      <w:divBdr>
        <w:top w:val="none" w:sz="0" w:space="0" w:color="auto"/>
        <w:left w:val="none" w:sz="0" w:space="0" w:color="auto"/>
        <w:bottom w:val="none" w:sz="0" w:space="0" w:color="auto"/>
        <w:right w:val="none" w:sz="0" w:space="0" w:color="auto"/>
      </w:divBdr>
    </w:div>
    <w:div w:id="419066969">
      <w:bodyDiv w:val="1"/>
      <w:marLeft w:val="0"/>
      <w:marRight w:val="0"/>
      <w:marTop w:val="0"/>
      <w:marBottom w:val="0"/>
      <w:divBdr>
        <w:top w:val="none" w:sz="0" w:space="0" w:color="auto"/>
        <w:left w:val="none" w:sz="0" w:space="0" w:color="auto"/>
        <w:bottom w:val="none" w:sz="0" w:space="0" w:color="auto"/>
        <w:right w:val="none" w:sz="0" w:space="0" w:color="auto"/>
      </w:divBdr>
    </w:div>
    <w:div w:id="457265396">
      <w:bodyDiv w:val="1"/>
      <w:marLeft w:val="0"/>
      <w:marRight w:val="0"/>
      <w:marTop w:val="0"/>
      <w:marBottom w:val="0"/>
      <w:divBdr>
        <w:top w:val="none" w:sz="0" w:space="0" w:color="auto"/>
        <w:left w:val="none" w:sz="0" w:space="0" w:color="auto"/>
        <w:bottom w:val="none" w:sz="0" w:space="0" w:color="auto"/>
        <w:right w:val="none" w:sz="0" w:space="0" w:color="auto"/>
      </w:divBdr>
    </w:div>
    <w:div w:id="480731709">
      <w:bodyDiv w:val="1"/>
      <w:marLeft w:val="0"/>
      <w:marRight w:val="0"/>
      <w:marTop w:val="0"/>
      <w:marBottom w:val="0"/>
      <w:divBdr>
        <w:top w:val="none" w:sz="0" w:space="0" w:color="auto"/>
        <w:left w:val="none" w:sz="0" w:space="0" w:color="auto"/>
        <w:bottom w:val="none" w:sz="0" w:space="0" w:color="auto"/>
        <w:right w:val="none" w:sz="0" w:space="0" w:color="auto"/>
      </w:divBdr>
    </w:div>
    <w:div w:id="532111757">
      <w:bodyDiv w:val="1"/>
      <w:marLeft w:val="0"/>
      <w:marRight w:val="0"/>
      <w:marTop w:val="0"/>
      <w:marBottom w:val="0"/>
      <w:divBdr>
        <w:top w:val="none" w:sz="0" w:space="0" w:color="auto"/>
        <w:left w:val="none" w:sz="0" w:space="0" w:color="auto"/>
        <w:bottom w:val="none" w:sz="0" w:space="0" w:color="auto"/>
        <w:right w:val="none" w:sz="0" w:space="0" w:color="auto"/>
      </w:divBdr>
    </w:div>
    <w:div w:id="651641924">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58335317">
      <w:bodyDiv w:val="1"/>
      <w:marLeft w:val="0"/>
      <w:marRight w:val="0"/>
      <w:marTop w:val="0"/>
      <w:marBottom w:val="0"/>
      <w:divBdr>
        <w:top w:val="none" w:sz="0" w:space="0" w:color="auto"/>
        <w:left w:val="none" w:sz="0" w:space="0" w:color="auto"/>
        <w:bottom w:val="none" w:sz="0" w:space="0" w:color="auto"/>
        <w:right w:val="none" w:sz="0" w:space="0" w:color="auto"/>
      </w:divBdr>
    </w:div>
    <w:div w:id="853689800">
      <w:bodyDiv w:val="1"/>
      <w:marLeft w:val="0"/>
      <w:marRight w:val="0"/>
      <w:marTop w:val="0"/>
      <w:marBottom w:val="0"/>
      <w:divBdr>
        <w:top w:val="none" w:sz="0" w:space="0" w:color="auto"/>
        <w:left w:val="none" w:sz="0" w:space="0" w:color="auto"/>
        <w:bottom w:val="none" w:sz="0" w:space="0" w:color="auto"/>
        <w:right w:val="none" w:sz="0" w:space="0" w:color="auto"/>
      </w:divBdr>
    </w:div>
    <w:div w:id="933823047">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174345266">
      <w:bodyDiv w:val="1"/>
      <w:marLeft w:val="0"/>
      <w:marRight w:val="0"/>
      <w:marTop w:val="0"/>
      <w:marBottom w:val="0"/>
      <w:divBdr>
        <w:top w:val="none" w:sz="0" w:space="0" w:color="auto"/>
        <w:left w:val="none" w:sz="0" w:space="0" w:color="auto"/>
        <w:bottom w:val="none" w:sz="0" w:space="0" w:color="auto"/>
        <w:right w:val="none" w:sz="0" w:space="0" w:color="auto"/>
      </w:divBdr>
    </w:div>
    <w:div w:id="1360856903">
      <w:bodyDiv w:val="1"/>
      <w:marLeft w:val="0"/>
      <w:marRight w:val="0"/>
      <w:marTop w:val="0"/>
      <w:marBottom w:val="0"/>
      <w:divBdr>
        <w:top w:val="none" w:sz="0" w:space="0" w:color="auto"/>
        <w:left w:val="none" w:sz="0" w:space="0" w:color="auto"/>
        <w:bottom w:val="none" w:sz="0" w:space="0" w:color="auto"/>
        <w:right w:val="none" w:sz="0" w:space="0" w:color="auto"/>
      </w:divBdr>
    </w:div>
    <w:div w:id="1390611332">
      <w:bodyDiv w:val="1"/>
      <w:marLeft w:val="0"/>
      <w:marRight w:val="0"/>
      <w:marTop w:val="0"/>
      <w:marBottom w:val="0"/>
      <w:divBdr>
        <w:top w:val="none" w:sz="0" w:space="0" w:color="auto"/>
        <w:left w:val="none" w:sz="0" w:space="0" w:color="auto"/>
        <w:bottom w:val="none" w:sz="0" w:space="0" w:color="auto"/>
        <w:right w:val="none" w:sz="0" w:space="0" w:color="auto"/>
      </w:divBdr>
    </w:div>
    <w:div w:id="1406413473">
      <w:bodyDiv w:val="1"/>
      <w:marLeft w:val="0"/>
      <w:marRight w:val="0"/>
      <w:marTop w:val="0"/>
      <w:marBottom w:val="0"/>
      <w:divBdr>
        <w:top w:val="none" w:sz="0" w:space="0" w:color="auto"/>
        <w:left w:val="none" w:sz="0" w:space="0" w:color="auto"/>
        <w:bottom w:val="none" w:sz="0" w:space="0" w:color="auto"/>
        <w:right w:val="none" w:sz="0" w:space="0" w:color="auto"/>
      </w:divBdr>
    </w:div>
    <w:div w:id="1422677329">
      <w:bodyDiv w:val="1"/>
      <w:marLeft w:val="0"/>
      <w:marRight w:val="0"/>
      <w:marTop w:val="0"/>
      <w:marBottom w:val="0"/>
      <w:divBdr>
        <w:top w:val="none" w:sz="0" w:space="0" w:color="auto"/>
        <w:left w:val="none" w:sz="0" w:space="0" w:color="auto"/>
        <w:bottom w:val="none" w:sz="0" w:space="0" w:color="auto"/>
        <w:right w:val="none" w:sz="0" w:space="0" w:color="auto"/>
      </w:divBdr>
    </w:div>
    <w:div w:id="1501895617">
      <w:bodyDiv w:val="1"/>
      <w:marLeft w:val="0"/>
      <w:marRight w:val="0"/>
      <w:marTop w:val="0"/>
      <w:marBottom w:val="0"/>
      <w:divBdr>
        <w:top w:val="none" w:sz="0" w:space="0" w:color="auto"/>
        <w:left w:val="none" w:sz="0" w:space="0" w:color="auto"/>
        <w:bottom w:val="none" w:sz="0" w:space="0" w:color="auto"/>
        <w:right w:val="none" w:sz="0" w:space="0" w:color="auto"/>
      </w:divBdr>
    </w:div>
    <w:div w:id="1514372861">
      <w:bodyDiv w:val="1"/>
      <w:marLeft w:val="0"/>
      <w:marRight w:val="0"/>
      <w:marTop w:val="0"/>
      <w:marBottom w:val="0"/>
      <w:divBdr>
        <w:top w:val="none" w:sz="0" w:space="0" w:color="auto"/>
        <w:left w:val="none" w:sz="0" w:space="0" w:color="auto"/>
        <w:bottom w:val="none" w:sz="0" w:space="0" w:color="auto"/>
        <w:right w:val="none" w:sz="0" w:space="0" w:color="auto"/>
      </w:divBdr>
      <w:divsChild>
        <w:div w:id="821235020">
          <w:marLeft w:val="0"/>
          <w:marRight w:val="0"/>
          <w:marTop w:val="15"/>
          <w:marBottom w:val="0"/>
          <w:divBdr>
            <w:top w:val="none" w:sz="0" w:space="0" w:color="auto"/>
            <w:left w:val="none" w:sz="0" w:space="0" w:color="auto"/>
            <w:bottom w:val="none" w:sz="0" w:space="0" w:color="auto"/>
            <w:right w:val="none" w:sz="0" w:space="0" w:color="auto"/>
          </w:divBdr>
          <w:divsChild>
            <w:div w:id="1868829915">
              <w:marLeft w:val="0"/>
              <w:marRight w:val="0"/>
              <w:marTop w:val="0"/>
              <w:marBottom w:val="0"/>
              <w:divBdr>
                <w:top w:val="none" w:sz="0" w:space="0" w:color="auto"/>
                <w:left w:val="none" w:sz="0" w:space="0" w:color="auto"/>
                <w:bottom w:val="none" w:sz="0" w:space="0" w:color="auto"/>
                <w:right w:val="none" w:sz="0" w:space="0" w:color="auto"/>
              </w:divBdr>
              <w:divsChild>
                <w:div w:id="770668448">
                  <w:marLeft w:val="0"/>
                  <w:marRight w:val="0"/>
                  <w:marTop w:val="0"/>
                  <w:marBottom w:val="0"/>
                  <w:divBdr>
                    <w:top w:val="none" w:sz="0" w:space="0" w:color="auto"/>
                    <w:left w:val="none" w:sz="0" w:space="0" w:color="auto"/>
                    <w:bottom w:val="none" w:sz="0" w:space="0" w:color="auto"/>
                    <w:right w:val="none" w:sz="0" w:space="0" w:color="auto"/>
                  </w:divBdr>
                </w:div>
                <w:div w:id="1616518722">
                  <w:marLeft w:val="0"/>
                  <w:marRight w:val="0"/>
                  <w:marTop w:val="0"/>
                  <w:marBottom w:val="0"/>
                  <w:divBdr>
                    <w:top w:val="none" w:sz="0" w:space="0" w:color="auto"/>
                    <w:left w:val="none" w:sz="0" w:space="0" w:color="auto"/>
                    <w:bottom w:val="none" w:sz="0" w:space="0" w:color="auto"/>
                    <w:right w:val="none" w:sz="0" w:space="0" w:color="auto"/>
                  </w:divBdr>
                </w:div>
                <w:div w:id="1314333381">
                  <w:marLeft w:val="0"/>
                  <w:marRight w:val="0"/>
                  <w:marTop w:val="0"/>
                  <w:marBottom w:val="0"/>
                  <w:divBdr>
                    <w:top w:val="none" w:sz="0" w:space="0" w:color="auto"/>
                    <w:left w:val="none" w:sz="0" w:space="0" w:color="auto"/>
                    <w:bottom w:val="none" w:sz="0" w:space="0" w:color="auto"/>
                    <w:right w:val="none" w:sz="0" w:space="0" w:color="auto"/>
                  </w:divBdr>
                </w:div>
                <w:div w:id="2066097609">
                  <w:marLeft w:val="0"/>
                  <w:marRight w:val="0"/>
                  <w:marTop w:val="0"/>
                  <w:marBottom w:val="0"/>
                  <w:divBdr>
                    <w:top w:val="none" w:sz="0" w:space="0" w:color="auto"/>
                    <w:left w:val="none" w:sz="0" w:space="0" w:color="auto"/>
                    <w:bottom w:val="none" w:sz="0" w:space="0" w:color="auto"/>
                    <w:right w:val="none" w:sz="0" w:space="0" w:color="auto"/>
                  </w:divBdr>
                </w:div>
                <w:div w:id="314646398">
                  <w:marLeft w:val="0"/>
                  <w:marRight w:val="0"/>
                  <w:marTop w:val="0"/>
                  <w:marBottom w:val="0"/>
                  <w:divBdr>
                    <w:top w:val="none" w:sz="0" w:space="0" w:color="auto"/>
                    <w:left w:val="none" w:sz="0" w:space="0" w:color="auto"/>
                    <w:bottom w:val="none" w:sz="0" w:space="0" w:color="auto"/>
                    <w:right w:val="none" w:sz="0" w:space="0" w:color="auto"/>
                  </w:divBdr>
                </w:div>
                <w:div w:id="613288538">
                  <w:marLeft w:val="0"/>
                  <w:marRight w:val="0"/>
                  <w:marTop w:val="0"/>
                  <w:marBottom w:val="0"/>
                  <w:divBdr>
                    <w:top w:val="none" w:sz="0" w:space="0" w:color="auto"/>
                    <w:left w:val="none" w:sz="0" w:space="0" w:color="auto"/>
                    <w:bottom w:val="none" w:sz="0" w:space="0" w:color="auto"/>
                    <w:right w:val="none" w:sz="0" w:space="0" w:color="auto"/>
                  </w:divBdr>
                </w:div>
                <w:div w:id="743063787">
                  <w:marLeft w:val="0"/>
                  <w:marRight w:val="0"/>
                  <w:marTop w:val="0"/>
                  <w:marBottom w:val="0"/>
                  <w:divBdr>
                    <w:top w:val="none" w:sz="0" w:space="0" w:color="auto"/>
                    <w:left w:val="none" w:sz="0" w:space="0" w:color="auto"/>
                    <w:bottom w:val="none" w:sz="0" w:space="0" w:color="auto"/>
                    <w:right w:val="none" w:sz="0" w:space="0" w:color="auto"/>
                  </w:divBdr>
                </w:div>
                <w:div w:id="510221883">
                  <w:marLeft w:val="0"/>
                  <w:marRight w:val="0"/>
                  <w:marTop w:val="0"/>
                  <w:marBottom w:val="0"/>
                  <w:divBdr>
                    <w:top w:val="none" w:sz="0" w:space="0" w:color="auto"/>
                    <w:left w:val="none" w:sz="0" w:space="0" w:color="auto"/>
                    <w:bottom w:val="none" w:sz="0" w:space="0" w:color="auto"/>
                    <w:right w:val="none" w:sz="0" w:space="0" w:color="auto"/>
                  </w:divBdr>
                </w:div>
                <w:div w:id="601844829">
                  <w:marLeft w:val="0"/>
                  <w:marRight w:val="0"/>
                  <w:marTop w:val="0"/>
                  <w:marBottom w:val="0"/>
                  <w:divBdr>
                    <w:top w:val="none" w:sz="0" w:space="0" w:color="auto"/>
                    <w:left w:val="none" w:sz="0" w:space="0" w:color="auto"/>
                    <w:bottom w:val="none" w:sz="0" w:space="0" w:color="auto"/>
                    <w:right w:val="none" w:sz="0" w:space="0" w:color="auto"/>
                  </w:divBdr>
                </w:div>
                <w:div w:id="1322538186">
                  <w:marLeft w:val="0"/>
                  <w:marRight w:val="0"/>
                  <w:marTop w:val="0"/>
                  <w:marBottom w:val="0"/>
                  <w:divBdr>
                    <w:top w:val="none" w:sz="0" w:space="0" w:color="auto"/>
                    <w:left w:val="none" w:sz="0" w:space="0" w:color="auto"/>
                    <w:bottom w:val="none" w:sz="0" w:space="0" w:color="auto"/>
                    <w:right w:val="none" w:sz="0" w:space="0" w:color="auto"/>
                  </w:divBdr>
                </w:div>
                <w:div w:id="2067491264">
                  <w:marLeft w:val="0"/>
                  <w:marRight w:val="0"/>
                  <w:marTop w:val="0"/>
                  <w:marBottom w:val="0"/>
                  <w:divBdr>
                    <w:top w:val="none" w:sz="0" w:space="0" w:color="auto"/>
                    <w:left w:val="none" w:sz="0" w:space="0" w:color="auto"/>
                    <w:bottom w:val="none" w:sz="0" w:space="0" w:color="auto"/>
                    <w:right w:val="none" w:sz="0" w:space="0" w:color="auto"/>
                  </w:divBdr>
                </w:div>
                <w:div w:id="308294509">
                  <w:marLeft w:val="0"/>
                  <w:marRight w:val="0"/>
                  <w:marTop w:val="0"/>
                  <w:marBottom w:val="0"/>
                  <w:divBdr>
                    <w:top w:val="none" w:sz="0" w:space="0" w:color="auto"/>
                    <w:left w:val="none" w:sz="0" w:space="0" w:color="auto"/>
                    <w:bottom w:val="none" w:sz="0" w:space="0" w:color="auto"/>
                    <w:right w:val="none" w:sz="0" w:space="0" w:color="auto"/>
                  </w:divBdr>
                </w:div>
                <w:div w:id="2121103805">
                  <w:marLeft w:val="0"/>
                  <w:marRight w:val="0"/>
                  <w:marTop w:val="0"/>
                  <w:marBottom w:val="0"/>
                  <w:divBdr>
                    <w:top w:val="none" w:sz="0" w:space="0" w:color="auto"/>
                    <w:left w:val="none" w:sz="0" w:space="0" w:color="auto"/>
                    <w:bottom w:val="none" w:sz="0" w:space="0" w:color="auto"/>
                    <w:right w:val="none" w:sz="0" w:space="0" w:color="auto"/>
                  </w:divBdr>
                </w:div>
                <w:div w:id="1812165716">
                  <w:marLeft w:val="0"/>
                  <w:marRight w:val="0"/>
                  <w:marTop w:val="0"/>
                  <w:marBottom w:val="0"/>
                  <w:divBdr>
                    <w:top w:val="none" w:sz="0" w:space="0" w:color="auto"/>
                    <w:left w:val="none" w:sz="0" w:space="0" w:color="auto"/>
                    <w:bottom w:val="none" w:sz="0" w:space="0" w:color="auto"/>
                    <w:right w:val="none" w:sz="0" w:space="0" w:color="auto"/>
                  </w:divBdr>
                </w:div>
                <w:div w:id="1512912833">
                  <w:marLeft w:val="0"/>
                  <w:marRight w:val="0"/>
                  <w:marTop w:val="0"/>
                  <w:marBottom w:val="0"/>
                  <w:divBdr>
                    <w:top w:val="none" w:sz="0" w:space="0" w:color="auto"/>
                    <w:left w:val="none" w:sz="0" w:space="0" w:color="auto"/>
                    <w:bottom w:val="none" w:sz="0" w:space="0" w:color="auto"/>
                    <w:right w:val="none" w:sz="0" w:space="0" w:color="auto"/>
                  </w:divBdr>
                </w:div>
                <w:div w:id="2147119034">
                  <w:marLeft w:val="0"/>
                  <w:marRight w:val="0"/>
                  <w:marTop w:val="0"/>
                  <w:marBottom w:val="0"/>
                  <w:divBdr>
                    <w:top w:val="none" w:sz="0" w:space="0" w:color="auto"/>
                    <w:left w:val="none" w:sz="0" w:space="0" w:color="auto"/>
                    <w:bottom w:val="none" w:sz="0" w:space="0" w:color="auto"/>
                    <w:right w:val="none" w:sz="0" w:space="0" w:color="auto"/>
                  </w:divBdr>
                </w:div>
                <w:div w:id="1718774663">
                  <w:marLeft w:val="0"/>
                  <w:marRight w:val="0"/>
                  <w:marTop w:val="0"/>
                  <w:marBottom w:val="0"/>
                  <w:divBdr>
                    <w:top w:val="none" w:sz="0" w:space="0" w:color="auto"/>
                    <w:left w:val="none" w:sz="0" w:space="0" w:color="auto"/>
                    <w:bottom w:val="none" w:sz="0" w:space="0" w:color="auto"/>
                    <w:right w:val="none" w:sz="0" w:space="0" w:color="auto"/>
                  </w:divBdr>
                </w:div>
                <w:div w:id="1299720676">
                  <w:marLeft w:val="0"/>
                  <w:marRight w:val="0"/>
                  <w:marTop w:val="0"/>
                  <w:marBottom w:val="0"/>
                  <w:divBdr>
                    <w:top w:val="none" w:sz="0" w:space="0" w:color="auto"/>
                    <w:left w:val="none" w:sz="0" w:space="0" w:color="auto"/>
                    <w:bottom w:val="none" w:sz="0" w:space="0" w:color="auto"/>
                    <w:right w:val="none" w:sz="0" w:space="0" w:color="auto"/>
                  </w:divBdr>
                </w:div>
                <w:div w:id="781337770">
                  <w:marLeft w:val="0"/>
                  <w:marRight w:val="0"/>
                  <w:marTop w:val="0"/>
                  <w:marBottom w:val="0"/>
                  <w:divBdr>
                    <w:top w:val="none" w:sz="0" w:space="0" w:color="auto"/>
                    <w:left w:val="none" w:sz="0" w:space="0" w:color="auto"/>
                    <w:bottom w:val="none" w:sz="0" w:space="0" w:color="auto"/>
                    <w:right w:val="none" w:sz="0" w:space="0" w:color="auto"/>
                  </w:divBdr>
                </w:div>
                <w:div w:id="1438132419">
                  <w:marLeft w:val="0"/>
                  <w:marRight w:val="0"/>
                  <w:marTop w:val="0"/>
                  <w:marBottom w:val="0"/>
                  <w:divBdr>
                    <w:top w:val="none" w:sz="0" w:space="0" w:color="auto"/>
                    <w:left w:val="none" w:sz="0" w:space="0" w:color="auto"/>
                    <w:bottom w:val="none" w:sz="0" w:space="0" w:color="auto"/>
                    <w:right w:val="none" w:sz="0" w:space="0" w:color="auto"/>
                  </w:divBdr>
                </w:div>
                <w:div w:id="1161694525">
                  <w:marLeft w:val="0"/>
                  <w:marRight w:val="0"/>
                  <w:marTop w:val="0"/>
                  <w:marBottom w:val="0"/>
                  <w:divBdr>
                    <w:top w:val="none" w:sz="0" w:space="0" w:color="auto"/>
                    <w:left w:val="none" w:sz="0" w:space="0" w:color="auto"/>
                    <w:bottom w:val="none" w:sz="0" w:space="0" w:color="auto"/>
                    <w:right w:val="none" w:sz="0" w:space="0" w:color="auto"/>
                  </w:divBdr>
                </w:div>
                <w:div w:id="2041857458">
                  <w:marLeft w:val="0"/>
                  <w:marRight w:val="0"/>
                  <w:marTop w:val="0"/>
                  <w:marBottom w:val="0"/>
                  <w:divBdr>
                    <w:top w:val="none" w:sz="0" w:space="0" w:color="auto"/>
                    <w:left w:val="none" w:sz="0" w:space="0" w:color="auto"/>
                    <w:bottom w:val="none" w:sz="0" w:space="0" w:color="auto"/>
                    <w:right w:val="none" w:sz="0" w:space="0" w:color="auto"/>
                  </w:divBdr>
                </w:div>
                <w:div w:id="1775860025">
                  <w:marLeft w:val="0"/>
                  <w:marRight w:val="0"/>
                  <w:marTop w:val="0"/>
                  <w:marBottom w:val="0"/>
                  <w:divBdr>
                    <w:top w:val="none" w:sz="0" w:space="0" w:color="auto"/>
                    <w:left w:val="none" w:sz="0" w:space="0" w:color="auto"/>
                    <w:bottom w:val="none" w:sz="0" w:space="0" w:color="auto"/>
                    <w:right w:val="none" w:sz="0" w:space="0" w:color="auto"/>
                  </w:divBdr>
                </w:div>
                <w:div w:id="798037604">
                  <w:marLeft w:val="0"/>
                  <w:marRight w:val="0"/>
                  <w:marTop w:val="0"/>
                  <w:marBottom w:val="0"/>
                  <w:divBdr>
                    <w:top w:val="none" w:sz="0" w:space="0" w:color="auto"/>
                    <w:left w:val="none" w:sz="0" w:space="0" w:color="auto"/>
                    <w:bottom w:val="none" w:sz="0" w:space="0" w:color="auto"/>
                    <w:right w:val="none" w:sz="0" w:space="0" w:color="auto"/>
                  </w:divBdr>
                </w:div>
                <w:div w:id="2140372326">
                  <w:marLeft w:val="0"/>
                  <w:marRight w:val="0"/>
                  <w:marTop w:val="0"/>
                  <w:marBottom w:val="0"/>
                  <w:divBdr>
                    <w:top w:val="none" w:sz="0" w:space="0" w:color="auto"/>
                    <w:left w:val="none" w:sz="0" w:space="0" w:color="auto"/>
                    <w:bottom w:val="none" w:sz="0" w:space="0" w:color="auto"/>
                    <w:right w:val="none" w:sz="0" w:space="0" w:color="auto"/>
                  </w:divBdr>
                </w:div>
                <w:div w:id="1922063220">
                  <w:marLeft w:val="0"/>
                  <w:marRight w:val="0"/>
                  <w:marTop w:val="0"/>
                  <w:marBottom w:val="0"/>
                  <w:divBdr>
                    <w:top w:val="none" w:sz="0" w:space="0" w:color="auto"/>
                    <w:left w:val="none" w:sz="0" w:space="0" w:color="auto"/>
                    <w:bottom w:val="none" w:sz="0" w:space="0" w:color="auto"/>
                    <w:right w:val="none" w:sz="0" w:space="0" w:color="auto"/>
                  </w:divBdr>
                </w:div>
                <w:div w:id="249973307">
                  <w:marLeft w:val="0"/>
                  <w:marRight w:val="0"/>
                  <w:marTop w:val="0"/>
                  <w:marBottom w:val="0"/>
                  <w:divBdr>
                    <w:top w:val="none" w:sz="0" w:space="0" w:color="auto"/>
                    <w:left w:val="none" w:sz="0" w:space="0" w:color="auto"/>
                    <w:bottom w:val="none" w:sz="0" w:space="0" w:color="auto"/>
                    <w:right w:val="none" w:sz="0" w:space="0" w:color="auto"/>
                  </w:divBdr>
                </w:div>
                <w:div w:id="1407916999">
                  <w:marLeft w:val="0"/>
                  <w:marRight w:val="0"/>
                  <w:marTop w:val="0"/>
                  <w:marBottom w:val="0"/>
                  <w:divBdr>
                    <w:top w:val="none" w:sz="0" w:space="0" w:color="auto"/>
                    <w:left w:val="none" w:sz="0" w:space="0" w:color="auto"/>
                    <w:bottom w:val="none" w:sz="0" w:space="0" w:color="auto"/>
                    <w:right w:val="none" w:sz="0" w:space="0" w:color="auto"/>
                  </w:divBdr>
                </w:div>
                <w:div w:id="1068068012">
                  <w:marLeft w:val="0"/>
                  <w:marRight w:val="0"/>
                  <w:marTop w:val="0"/>
                  <w:marBottom w:val="0"/>
                  <w:divBdr>
                    <w:top w:val="none" w:sz="0" w:space="0" w:color="auto"/>
                    <w:left w:val="none" w:sz="0" w:space="0" w:color="auto"/>
                    <w:bottom w:val="none" w:sz="0" w:space="0" w:color="auto"/>
                    <w:right w:val="none" w:sz="0" w:space="0" w:color="auto"/>
                  </w:divBdr>
                </w:div>
                <w:div w:id="828787277">
                  <w:marLeft w:val="0"/>
                  <w:marRight w:val="0"/>
                  <w:marTop w:val="0"/>
                  <w:marBottom w:val="0"/>
                  <w:divBdr>
                    <w:top w:val="none" w:sz="0" w:space="0" w:color="auto"/>
                    <w:left w:val="none" w:sz="0" w:space="0" w:color="auto"/>
                    <w:bottom w:val="none" w:sz="0" w:space="0" w:color="auto"/>
                    <w:right w:val="none" w:sz="0" w:space="0" w:color="auto"/>
                  </w:divBdr>
                </w:div>
                <w:div w:id="145783475">
                  <w:marLeft w:val="0"/>
                  <w:marRight w:val="0"/>
                  <w:marTop w:val="0"/>
                  <w:marBottom w:val="0"/>
                  <w:divBdr>
                    <w:top w:val="none" w:sz="0" w:space="0" w:color="auto"/>
                    <w:left w:val="none" w:sz="0" w:space="0" w:color="auto"/>
                    <w:bottom w:val="none" w:sz="0" w:space="0" w:color="auto"/>
                    <w:right w:val="none" w:sz="0" w:space="0" w:color="auto"/>
                  </w:divBdr>
                </w:div>
                <w:div w:id="1491407477">
                  <w:marLeft w:val="0"/>
                  <w:marRight w:val="0"/>
                  <w:marTop w:val="0"/>
                  <w:marBottom w:val="0"/>
                  <w:divBdr>
                    <w:top w:val="none" w:sz="0" w:space="0" w:color="auto"/>
                    <w:left w:val="none" w:sz="0" w:space="0" w:color="auto"/>
                    <w:bottom w:val="none" w:sz="0" w:space="0" w:color="auto"/>
                    <w:right w:val="none" w:sz="0" w:space="0" w:color="auto"/>
                  </w:divBdr>
                </w:div>
                <w:div w:id="38522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9644">
          <w:marLeft w:val="0"/>
          <w:marRight w:val="0"/>
          <w:marTop w:val="15"/>
          <w:marBottom w:val="0"/>
          <w:divBdr>
            <w:top w:val="none" w:sz="0" w:space="0" w:color="auto"/>
            <w:left w:val="none" w:sz="0" w:space="0" w:color="auto"/>
            <w:bottom w:val="none" w:sz="0" w:space="0" w:color="auto"/>
            <w:right w:val="none" w:sz="0" w:space="0" w:color="auto"/>
          </w:divBdr>
          <w:divsChild>
            <w:div w:id="1161121983">
              <w:marLeft w:val="0"/>
              <w:marRight w:val="0"/>
              <w:marTop w:val="0"/>
              <w:marBottom w:val="0"/>
              <w:divBdr>
                <w:top w:val="none" w:sz="0" w:space="0" w:color="auto"/>
                <w:left w:val="none" w:sz="0" w:space="0" w:color="auto"/>
                <w:bottom w:val="none" w:sz="0" w:space="0" w:color="auto"/>
                <w:right w:val="none" w:sz="0" w:space="0" w:color="auto"/>
              </w:divBdr>
              <w:divsChild>
                <w:div w:id="530264030">
                  <w:marLeft w:val="0"/>
                  <w:marRight w:val="0"/>
                  <w:marTop w:val="0"/>
                  <w:marBottom w:val="0"/>
                  <w:divBdr>
                    <w:top w:val="none" w:sz="0" w:space="0" w:color="auto"/>
                    <w:left w:val="none" w:sz="0" w:space="0" w:color="auto"/>
                    <w:bottom w:val="none" w:sz="0" w:space="0" w:color="auto"/>
                    <w:right w:val="none" w:sz="0" w:space="0" w:color="auto"/>
                  </w:divBdr>
                </w:div>
                <w:div w:id="1914268041">
                  <w:marLeft w:val="0"/>
                  <w:marRight w:val="0"/>
                  <w:marTop w:val="0"/>
                  <w:marBottom w:val="0"/>
                  <w:divBdr>
                    <w:top w:val="none" w:sz="0" w:space="0" w:color="auto"/>
                    <w:left w:val="none" w:sz="0" w:space="0" w:color="auto"/>
                    <w:bottom w:val="none" w:sz="0" w:space="0" w:color="auto"/>
                    <w:right w:val="none" w:sz="0" w:space="0" w:color="auto"/>
                  </w:divBdr>
                </w:div>
                <w:div w:id="1355109457">
                  <w:marLeft w:val="0"/>
                  <w:marRight w:val="0"/>
                  <w:marTop w:val="0"/>
                  <w:marBottom w:val="0"/>
                  <w:divBdr>
                    <w:top w:val="none" w:sz="0" w:space="0" w:color="auto"/>
                    <w:left w:val="none" w:sz="0" w:space="0" w:color="auto"/>
                    <w:bottom w:val="none" w:sz="0" w:space="0" w:color="auto"/>
                    <w:right w:val="none" w:sz="0" w:space="0" w:color="auto"/>
                  </w:divBdr>
                </w:div>
                <w:div w:id="955330335">
                  <w:marLeft w:val="0"/>
                  <w:marRight w:val="0"/>
                  <w:marTop w:val="0"/>
                  <w:marBottom w:val="0"/>
                  <w:divBdr>
                    <w:top w:val="none" w:sz="0" w:space="0" w:color="auto"/>
                    <w:left w:val="none" w:sz="0" w:space="0" w:color="auto"/>
                    <w:bottom w:val="none" w:sz="0" w:space="0" w:color="auto"/>
                    <w:right w:val="none" w:sz="0" w:space="0" w:color="auto"/>
                  </w:divBdr>
                </w:div>
                <w:div w:id="1490562176">
                  <w:marLeft w:val="0"/>
                  <w:marRight w:val="0"/>
                  <w:marTop w:val="0"/>
                  <w:marBottom w:val="0"/>
                  <w:divBdr>
                    <w:top w:val="none" w:sz="0" w:space="0" w:color="auto"/>
                    <w:left w:val="none" w:sz="0" w:space="0" w:color="auto"/>
                    <w:bottom w:val="none" w:sz="0" w:space="0" w:color="auto"/>
                    <w:right w:val="none" w:sz="0" w:space="0" w:color="auto"/>
                  </w:divBdr>
                </w:div>
                <w:div w:id="812869820">
                  <w:marLeft w:val="0"/>
                  <w:marRight w:val="0"/>
                  <w:marTop w:val="0"/>
                  <w:marBottom w:val="0"/>
                  <w:divBdr>
                    <w:top w:val="none" w:sz="0" w:space="0" w:color="auto"/>
                    <w:left w:val="none" w:sz="0" w:space="0" w:color="auto"/>
                    <w:bottom w:val="none" w:sz="0" w:space="0" w:color="auto"/>
                    <w:right w:val="none" w:sz="0" w:space="0" w:color="auto"/>
                  </w:divBdr>
                </w:div>
                <w:div w:id="363095377">
                  <w:marLeft w:val="0"/>
                  <w:marRight w:val="0"/>
                  <w:marTop w:val="0"/>
                  <w:marBottom w:val="0"/>
                  <w:divBdr>
                    <w:top w:val="none" w:sz="0" w:space="0" w:color="auto"/>
                    <w:left w:val="none" w:sz="0" w:space="0" w:color="auto"/>
                    <w:bottom w:val="none" w:sz="0" w:space="0" w:color="auto"/>
                    <w:right w:val="none" w:sz="0" w:space="0" w:color="auto"/>
                  </w:divBdr>
                </w:div>
                <w:div w:id="1907955552">
                  <w:marLeft w:val="0"/>
                  <w:marRight w:val="0"/>
                  <w:marTop w:val="0"/>
                  <w:marBottom w:val="0"/>
                  <w:divBdr>
                    <w:top w:val="none" w:sz="0" w:space="0" w:color="auto"/>
                    <w:left w:val="none" w:sz="0" w:space="0" w:color="auto"/>
                    <w:bottom w:val="none" w:sz="0" w:space="0" w:color="auto"/>
                    <w:right w:val="none" w:sz="0" w:space="0" w:color="auto"/>
                  </w:divBdr>
                </w:div>
                <w:div w:id="1157766406">
                  <w:marLeft w:val="0"/>
                  <w:marRight w:val="0"/>
                  <w:marTop w:val="0"/>
                  <w:marBottom w:val="0"/>
                  <w:divBdr>
                    <w:top w:val="none" w:sz="0" w:space="0" w:color="auto"/>
                    <w:left w:val="none" w:sz="0" w:space="0" w:color="auto"/>
                    <w:bottom w:val="none" w:sz="0" w:space="0" w:color="auto"/>
                    <w:right w:val="none" w:sz="0" w:space="0" w:color="auto"/>
                  </w:divBdr>
                </w:div>
                <w:div w:id="1889339140">
                  <w:marLeft w:val="0"/>
                  <w:marRight w:val="0"/>
                  <w:marTop w:val="0"/>
                  <w:marBottom w:val="0"/>
                  <w:divBdr>
                    <w:top w:val="none" w:sz="0" w:space="0" w:color="auto"/>
                    <w:left w:val="none" w:sz="0" w:space="0" w:color="auto"/>
                    <w:bottom w:val="none" w:sz="0" w:space="0" w:color="auto"/>
                    <w:right w:val="none" w:sz="0" w:space="0" w:color="auto"/>
                  </w:divBdr>
                </w:div>
                <w:div w:id="781460907">
                  <w:marLeft w:val="0"/>
                  <w:marRight w:val="0"/>
                  <w:marTop w:val="0"/>
                  <w:marBottom w:val="0"/>
                  <w:divBdr>
                    <w:top w:val="none" w:sz="0" w:space="0" w:color="auto"/>
                    <w:left w:val="none" w:sz="0" w:space="0" w:color="auto"/>
                    <w:bottom w:val="none" w:sz="0" w:space="0" w:color="auto"/>
                    <w:right w:val="none" w:sz="0" w:space="0" w:color="auto"/>
                  </w:divBdr>
                </w:div>
                <w:div w:id="485324849">
                  <w:marLeft w:val="0"/>
                  <w:marRight w:val="0"/>
                  <w:marTop w:val="0"/>
                  <w:marBottom w:val="0"/>
                  <w:divBdr>
                    <w:top w:val="none" w:sz="0" w:space="0" w:color="auto"/>
                    <w:left w:val="none" w:sz="0" w:space="0" w:color="auto"/>
                    <w:bottom w:val="none" w:sz="0" w:space="0" w:color="auto"/>
                    <w:right w:val="none" w:sz="0" w:space="0" w:color="auto"/>
                  </w:divBdr>
                </w:div>
                <w:div w:id="758677083">
                  <w:marLeft w:val="0"/>
                  <w:marRight w:val="0"/>
                  <w:marTop w:val="0"/>
                  <w:marBottom w:val="0"/>
                  <w:divBdr>
                    <w:top w:val="none" w:sz="0" w:space="0" w:color="auto"/>
                    <w:left w:val="none" w:sz="0" w:space="0" w:color="auto"/>
                    <w:bottom w:val="none" w:sz="0" w:space="0" w:color="auto"/>
                    <w:right w:val="none" w:sz="0" w:space="0" w:color="auto"/>
                  </w:divBdr>
                </w:div>
                <w:div w:id="132330233">
                  <w:marLeft w:val="0"/>
                  <w:marRight w:val="0"/>
                  <w:marTop w:val="0"/>
                  <w:marBottom w:val="0"/>
                  <w:divBdr>
                    <w:top w:val="none" w:sz="0" w:space="0" w:color="auto"/>
                    <w:left w:val="none" w:sz="0" w:space="0" w:color="auto"/>
                    <w:bottom w:val="none" w:sz="0" w:space="0" w:color="auto"/>
                    <w:right w:val="none" w:sz="0" w:space="0" w:color="auto"/>
                  </w:divBdr>
                </w:div>
                <w:div w:id="245308793">
                  <w:marLeft w:val="0"/>
                  <w:marRight w:val="0"/>
                  <w:marTop w:val="0"/>
                  <w:marBottom w:val="0"/>
                  <w:divBdr>
                    <w:top w:val="none" w:sz="0" w:space="0" w:color="auto"/>
                    <w:left w:val="none" w:sz="0" w:space="0" w:color="auto"/>
                    <w:bottom w:val="none" w:sz="0" w:space="0" w:color="auto"/>
                    <w:right w:val="none" w:sz="0" w:space="0" w:color="auto"/>
                  </w:divBdr>
                </w:div>
                <w:div w:id="890186623">
                  <w:marLeft w:val="0"/>
                  <w:marRight w:val="0"/>
                  <w:marTop w:val="0"/>
                  <w:marBottom w:val="0"/>
                  <w:divBdr>
                    <w:top w:val="none" w:sz="0" w:space="0" w:color="auto"/>
                    <w:left w:val="none" w:sz="0" w:space="0" w:color="auto"/>
                    <w:bottom w:val="none" w:sz="0" w:space="0" w:color="auto"/>
                    <w:right w:val="none" w:sz="0" w:space="0" w:color="auto"/>
                  </w:divBdr>
                </w:div>
                <w:div w:id="1021513231">
                  <w:marLeft w:val="0"/>
                  <w:marRight w:val="0"/>
                  <w:marTop w:val="0"/>
                  <w:marBottom w:val="0"/>
                  <w:divBdr>
                    <w:top w:val="none" w:sz="0" w:space="0" w:color="auto"/>
                    <w:left w:val="none" w:sz="0" w:space="0" w:color="auto"/>
                    <w:bottom w:val="none" w:sz="0" w:space="0" w:color="auto"/>
                    <w:right w:val="none" w:sz="0" w:space="0" w:color="auto"/>
                  </w:divBdr>
                </w:div>
                <w:div w:id="1796873725">
                  <w:marLeft w:val="0"/>
                  <w:marRight w:val="0"/>
                  <w:marTop w:val="0"/>
                  <w:marBottom w:val="0"/>
                  <w:divBdr>
                    <w:top w:val="none" w:sz="0" w:space="0" w:color="auto"/>
                    <w:left w:val="none" w:sz="0" w:space="0" w:color="auto"/>
                    <w:bottom w:val="none" w:sz="0" w:space="0" w:color="auto"/>
                    <w:right w:val="none" w:sz="0" w:space="0" w:color="auto"/>
                  </w:divBdr>
                </w:div>
                <w:div w:id="2061052779">
                  <w:marLeft w:val="0"/>
                  <w:marRight w:val="0"/>
                  <w:marTop w:val="0"/>
                  <w:marBottom w:val="0"/>
                  <w:divBdr>
                    <w:top w:val="none" w:sz="0" w:space="0" w:color="auto"/>
                    <w:left w:val="none" w:sz="0" w:space="0" w:color="auto"/>
                    <w:bottom w:val="none" w:sz="0" w:space="0" w:color="auto"/>
                    <w:right w:val="none" w:sz="0" w:space="0" w:color="auto"/>
                  </w:divBdr>
                </w:div>
                <w:div w:id="1328249165">
                  <w:marLeft w:val="0"/>
                  <w:marRight w:val="0"/>
                  <w:marTop w:val="0"/>
                  <w:marBottom w:val="0"/>
                  <w:divBdr>
                    <w:top w:val="none" w:sz="0" w:space="0" w:color="auto"/>
                    <w:left w:val="none" w:sz="0" w:space="0" w:color="auto"/>
                    <w:bottom w:val="none" w:sz="0" w:space="0" w:color="auto"/>
                    <w:right w:val="none" w:sz="0" w:space="0" w:color="auto"/>
                  </w:divBdr>
                </w:div>
                <w:div w:id="774255050">
                  <w:marLeft w:val="0"/>
                  <w:marRight w:val="0"/>
                  <w:marTop w:val="0"/>
                  <w:marBottom w:val="0"/>
                  <w:divBdr>
                    <w:top w:val="none" w:sz="0" w:space="0" w:color="auto"/>
                    <w:left w:val="none" w:sz="0" w:space="0" w:color="auto"/>
                    <w:bottom w:val="none" w:sz="0" w:space="0" w:color="auto"/>
                    <w:right w:val="none" w:sz="0" w:space="0" w:color="auto"/>
                  </w:divBdr>
                </w:div>
                <w:div w:id="391389352">
                  <w:marLeft w:val="0"/>
                  <w:marRight w:val="0"/>
                  <w:marTop w:val="0"/>
                  <w:marBottom w:val="0"/>
                  <w:divBdr>
                    <w:top w:val="none" w:sz="0" w:space="0" w:color="auto"/>
                    <w:left w:val="none" w:sz="0" w:space="0" w:color="auto"/>
                    <w:bottom w:val="none" w:sz="0" w:space="0" w:color="auto"/>
                    <w:right w:val="none" w:sz="0" w:space="0" w:color="auto"/>
                  </w:divBdr>
                </w:div>
                <w:div w:id="1418941530">
                  <w:marLeft w:val="0"/>
                  <w:marRight w:val="0"/>
                  <w:marTop w:val="0"/>
                  <w:marBottom w:val="0"/>
                  <w:divBdr>
                    <w:top w:val="none" w:sz="0" w:space="0" w:color="auto"/>
                    <w:left w:val="none" w:sz="0" w:space="0" w:color="auto"/>
                    <w:bottom w:val="none" w:sz="0" w:space="0" w:color="auto"/>
                    <w:right w:val="none" w:sz="0" w:space="0" w:color="auto"/>
                  </w:divBdr>
                </w:div>
                <w:div w:id="654338308">
                  <w:marLeft w:val="0"/>
                  <w:marRight w:val="0"/>
                  <w:marTop w:val="0"/>
                  <w:marBottom w:val="0"/>
                  <w:divBdr>
                    <w:top w:val="none" w:sz="0" w:space="0" w:color="auto"/>
                    <w:left w:val="none" w:sz="0" w:space="0" w:color="auto"/>
                    <w:bottom w:val="none" w:sz="0" w:space="0" w:color="auto"/>
                    <w:right w:val="none" w:sz="0" w:space="0" w:color="auto"/>
                  </w:divBdr>
                </w:div>
                <w:div w:id="1708917796">
                  <w:marLeft w:val="0"/>
                  <w:marRight w:val="0"/>
                  <w:marTop w:val="0"/>
                  <w:marBottom w:val="0"/>
                  <w:divBdr>
                    <w:top w:val="none" w:sz="0" w:space="0" w:color="auto"/>
                    <w:left w:val="none" w:sz="0" w:space="0" w:color="auto"/>
                    <w:bottom w:val="none" w:sz="0" w:space="0" w:color="auto"/>
                    <w:right w:val="none" w:sz="0" w:space="0" w:color="auto"/>
                  </w:divBdr>
                </w:div>
                <w:div w:id="1966080720">
                  <w:marLeft w:val="0"/>
                  <w:marRight w:val="0"/>
                  <w:marTop w:val="0"/>
                  <w:marBottom w:val="0"/>
                  <w:divBdr>
                    <w:top w:val="none" w:sz="0" w:space="0" w:color="auto"/>
                    <w:left w:val="none" w:sz="0" w:space="0" w:color="auto"/>
                    <w:bottom w:val="none" w:sz="0" w:space="0" w:color="auto"/>
                    <w:right w:val="none" w:sz="0" w:space="0" w:color="auto"/>
                  </w:divBdr>
                </w:div>
                <w:div w:id="2057317634">
                  <w:marLeft w:val="0"/>
                  <w:marRight w:val="0"/>
                  <w:marTop w:val="0"/>
                  <w:marBottom w:val="0"/>
                  <w:divBdr>
                    <w:top w:val="none" w:sz="0" w:space="0" w:color="auto"/>
                    <w:left w:val="none" w:sz="0" w:space="0" w:color="auto"/>
                    <w:bottom w:val="none" w:sz="0" w:space="0" w:color="auto"/>
                    <w:right w:val="none" w:sz="0" w:space="0" w:color="auto"/>
                  </w:divBdr>
                </w:div>
                <w:div w:id="714738723">
                  <w:marLeft w:val="0"/>
                  <w:marRight w:val="0"/>
                  <w:marTop w:val="0"/>
                  <w:marBottom w:val="0"/>
                  <w:divBdr>
                    <w:top w:val="none" w:sz="0" w:space="0" w:color="auto"/>
                    <w:left w:val="none" w:sz="0" w:space="0" w:color="auto"/>
                    <w:bottom w:val="none" w:sz="0" w:space="0" w:color="auto"/>
                    <w:right w:val="none" w:sz="0" w:space="0" w:color="auto"/>
                  </w:divBdr>
                </w:div>
                <w:div w:id="333921920">
                  <w:marLeft w:val="0"/>
                  <w:marRight w:val="0"/>
                  <w:marTop w:val="0"/>
                  <w:marBottom w:val="0"/>
                  <w:divBdr>
                    <w:top w:val="none" w:sz="0" w:space="0" w:color="auto"/>
                    <w:left w:val="none" w:sz="0" w:space="0" w:color="auto"/>
                    <w:bottom w:val="none" w:sz="0" w:space="0" w:color="auto"/>
                    <w:right w:val="none" w:sz="0" w:space="0" w:color="auto"/>
                  </w:divBdr>
                </w:div>
                <w:div w:id="1265532429">
                  <w:marLeft w:val="0"/>
                  <w:marRight w:val="0"/>
                  <w:marTop w:val="0"/>
                  <w:marBottom w:val="0"/>
                  <w:divBdr>
                    <w:top w:val="none" w:sz="0" w:space="0" w:color="auto"/>
                    <w:left w:val="none" w:sz="0" w:space="0" w:color="auto"/>
                    <w:bottom w:val="none" w:sz="0" w:space="0" w:color="auto"/>
                    <w:right w:val="none" w:sz="0" w:space="0" w:color="auto"/>
                  </w:divBdr>
                </w:div>
                <w:div w:id="1718511126">
                  <w:marLeft w:val="0"/>
                  <w:marRight w:val="0"/>
                  <w:marTop w:val="0"/>
                  <w:marBottom w:val="0"/>
                  <w:divBdr>
                    <w:top w:val="none" w:sz="0" w:space="0" w:color="auto"/>
                    <w:left w:val="none" w:sz="0" w:space="0" w:color="auto"/>
                    <w:bottom w:val="none" w:sz="0" w:space="0" w:color="auto"/>
                    <w:right w:val="none" w:sz="0" w:space="0" w:color="auto"/>
                  </w:divBdr>
                </w:div>
                <w:div w:id="1855342310">
                  <w:marLeft w:val="0"/>
                  <w:marRight w:val="0"/>
                  <w:marTop w:val="0"/>
                  <w:marBottom w:val="0"/>
                  <w:divBdr>
                    <w:top w:val="none" w:sz="0" w:space="0" w:color="auto"/>
                    <w:left w:val="none" w:sz="0" w:space="0" w:color="auto"/>
                    <w:bottom w:val="none" w:sz="0" w:space="0" w:color="auto"/>
                    <w:right w:val="none" w:sz="0" w:space="0" w:color="auto"/>
                  </w:divBdr>
                </w:div>
                <w:div w:id="1924413334">
                  <w:marLeft w:val="0"/>
                  <w:marRight w:val="0"/>
                  <w:marTop w:val="0"/>
                  <w:marBottom w:val="0"/>
                  <w:divBdr>
                    <w:top w:val="none" w:sz="0" w:space="0" w:color="auto"/>
                    <w:left w:val="none" w:sz="0" w:space="0" w:color="auto"/>
                    <w:bottom w:val="none" w:sz="0" w:space="0" w:color="auto"/>
                    <w:right w:val="none" w:sz="0" w:space="0" w:color="auto"/>
                  </w:divBdr>
                </w:div>
                <w:div w:id="347799648">
                  <w:marLeft w:val="0"/>
                  <w:marRight w:val="0"/>
                  <w:marTop w:val="0"/>
                  <w:marBottom w:val="0"/>
                  <w:divBdr>
                    <w:top w:val="none" w:sz="0" w:space="0" w:color="auto"/>
                    <w:left w:val="none" w:sz="0" w:space="0" w:color="auto"/>
                    <w:bottom w:val="none" w:sz="0" w:space="0" w:color="auto"/>
                    <w:right w:val="none" w:sz="0" w:space="0" w:color="auto"/>
                  </w:divBdr>
                </w:div>
                <w:div w:id="1542205834">
                  <w:marLeft w:val="0"/>
                  <w:marRight w:val="0"/>
                  <w:marTop w:val="0"/>
                  <w:marBottom w:val="0"/>
                  <w:divBdr>
                    <w:top w:val="none" w:sz="0" w:space="0" w:color="auto"/>
                    <w:left w:val="none" w:sz="0" w:space="0" w:color="auto"/>
                    <w:bottom w:val="none" w:sz="0" w:space="0" w:color="auto"/>
                    <w:right w:val="none" w:sz="0" w:space="0" w:color="auto"/>
                  </w:divBdr>
                </w:div>
                <w:div w:id="548222861">
                  <w:marLeft w:val="0"/>
                  <w:marRight w:val="0"/>
                  <w:marTop w:val="0"/>
                  <w:marBottom w:val="0"/>
                  <w:divBdr>
                    <w:top w:val="none" w:sz="0" w:space="0" w:color="auto"/>
                    <w:left w:val="none" w:sz="0" w:space="0" w:color="auto"/>
                    <w:bottom w:val="none" w:sz="0" w:space="0" w:color="auto"/>
                    <w:right w:val="none" w:sz="0" w:space="0" w:color="auto"/>
                  </w:divBdr>
                </w:div>
                <w:div w:id="1175223334">
                  <w:marLeft w:val="0"/>
                  <w:marRight w:val="0"/>
                  <w:marTop w:val="0"/>
                  <w:marBottom w:val="0"/>
                  <w:divBdr>
                    <w:top w:val="none" w:sz="0" w:space="0" w:color="auto"/>
                    <w:left w:val="none" w:sz="0" w:space="0" w:color="auto"/>
                    <w:bottom w:val="none" w:sz="0" w:space="0" w:color="auto"/>
                    <w:right w:val="none" w:sz="0" w:space="0" w:color="auto"/>
                  </w:divBdr>
                </w:div>
                <w:div w:id="1751805813">
                  <w:marLeft w:val="0"/>
                  <w:marRight w:val="0"/>
                  <w:marTop w:val="0"/>
                  <w:marBottom w:val="0"/>
                  <w:divBdr>
                    <w:top w:val="none" w:sz="0" w:space="0" w:color="auto"/>
                    <w:left w:val="none" w:sz="0" w:space="0" w:color="auto"/>
                    <w:bottom w:val="none" w:sz="0" w:space="0" w:color="auto"/>
                    <w:right w:val="none" w:sz="0" w:space="0" w:color="auto"/>
                  </w:divBdr>
                </w:div>
                <w:div w:id="2046061281">
                  <w:marLeft w:val="0"/>
                  <w:marRight w:val="0"/>
                  <w:marTop w:val="0"/>
                  <w:marBottom w:val="0"/>
                  <w:divBdr>
                    <w:top w:val="none" w:sz="0" w:space="0" w:color="auto"/>
                    <w:left w:val="none" w:sz="0" w:space="0" w:color="auto"/>
                    <w:bottom w:val="none" w:sz="0" w:space="0" w:color="auto"/>
                    <w:right w:val="none" w:sz="0" w:space="0" w:color="auto"/>
                  </w:divBdr>
                </w:div>
                <w:div w:id="1927493083">
                  <w:marLeft w:val="0"/>
                  <w:marRight w:val="0"/>
                  <w:marTop w:val="0"/>
                  <w:marBottom w:val="0"/>
                  <w:divBdr>
                    <w:top w:val="none" w:sz="0" w:space="0" w:color="auto"/>
                    <w:left w:val="none" w:sz="0" w:space="0" w:color="auto"/>
                    <w:bottom w:val="none" w:sz="0" w:space="0" w:color="auto"/>
                    <w:right w:val="none" w:sz="0" w:space="0" w:color="auto"/>
                  </w:divBdr>
                </w:div>
                <w:div w:id="973875850">
                  <w:marLeft w:val="0"/>
                  <w:marRight w:val="0"/>
                  <w:marTop w:val="0"/>
                  <w:marBottom w:val="0"/>
                  <w:divBdr>
                    <w:top w:val="none" w:sz="0" w:space="0" w:color="auto"/>
                    <w:left w:val="none" w:sz="0" w:space="0" w:color="auto"/>
                    <w:bottom w:val="none" w:sz="0" w:space="0" w:color="auto"/>
                    <w:right w:val="none" w:sz="0" w:space="0" w:color="auto"/>
                  </w:divBdr>
                </w:div>
                <w:div w:id="1906136877">
                  <w:marLeft w:val="0"/>
                  <w:marRight w:val="0"/>
                  <w:marTop w:val="0"/>
                  <w:marBottom w:val="0"/>
                  <w:divBdr>
                    <w:top w:val="none" w:sz="0" w:space="0" w:color="auto"/>
                    <w:left w:val="none" w:sz="0" w:space="0" w:color="auto"/>
                    <w:bottom w:val="none" w:sz="0" w:space="0" w:color="auto"/>
                    <w:right w:val="none" w:sz="0" w:space="0" w:color="auto"/>
                  </w:divBdr>
                </w:div>
                <w:div w:id="78529397">
                  <w:marLeft w:val="0"/>
                  <w:marRight w:val="0"/>
                  <w:marTop w:val="0"/>
                  <w:marBottom w:val="0"/>
                  <w:divBdr>
                    <w:top w:val="none" w:sz="0" w:space="0" w:color="auto"/>
                    <w:left w:val="none" w:sz="0" w:space="0" w:color="auto"/>
                    <w:bottom w:val="none" w:sz="0" w:space="0" w:color="auto"/>
                    <w:right w:val="none" w:sz="0" w:space="0" w:color="auto"/>
                  </w:divBdr>
                </w:div>
                <w:div w:id="18627302">
                  <w:marLeft w:val="0"/>
                  <w:marRight w:val="0"/>
                  <w:marTop w:val="0"/>
                  <w:marBottom w:val="0"/>
                  <w:divBdr>
                    <w:top w:val="none" w:sz="0" w:space="0" w:color="auto"/>
                    <w:left w:val="none" w:sz="0" w:space="0" w:color="auto"/>
                    <w:bottom w:val="none" w:sz="0" w:space="0" w:color="auto"/>
                    <w:right w:val="none" w:sz="0" w:space="0" w:color="auto"/>
                  </w:divBdr>
                </w:div>
                <w:div w:id="866678489">
                  <w:marLeft w:val="0"/>
                  <w:marRight w:val="0"/>
                  <w:marTop w:val="0"/>
                  <w:marBottom w:val="0"/>
                  <w:divBdr>
                    <w:top w:val="none" w:sz="0" w:space="0" w:color="auto"/>
                    <w:left w:val="none" w:sz="0" w:space="0" w:color="auto"/>
                    <w:bottom w:val="none" w:sz="0" w:space="0" w:color="auto"/>
                    <w:right w:val="none" w:sz="0" w:space="0" w:color="auto"/>
                  </w:divBdr>
                </w:div>
                <w:div w:id="34357206">
                  <w:marLeft w:val="0"/>
                  <w:marRight w:val="0"/>
                  <w:marTop w:val="0"/>
                  <w:marBottom w:val="0"/>
                  <w:divBdr>
                    <w:top w:val="none" w:sz="0" w:space="0" w:color="auto"/>
                    <w:left w:val="none" w:sz="0" w:space="0" w:color="auto"/>
                    <w:bottom w:val="none" w:sz="0" w:space="0" w:color="auto"/>
                    <w:right w:val="none" w:sz="0" w:space="0" w:color="auto"/>
                  </w:divBdr>
                </w:div>
                <w:div w:id="238291853">
                  <w:marLeft w:val="0"/>
                  <w:marRight w:val="0"/>
                  <w:marTop w:val="0"/>
                  <w:marBottom w:val="0"/>
                  <w:divBdr>
                    <w:top w:val="none" w:sz="0" w:space="0" w:color="auto"/>
                    <w:left w:val="none" w:sz="0" w:space="0" w:color="auto"/>
                    <w:bottom w:val="none" w:sz="0" w:space="0" w:color="auto"/>
                    <w:right w:val="none" w:sz="0" w:space="0" w:color="auto"/>
                  </w:divBdr>
                </w:div>
                <w:div w:id="740566526">
                  <w:marLeft w:val="0"/>
                  <w:marRight w:val="0"/>
                  <w:marTop w:val="0"/>
                  <w:marBottom w:val="0"/>
                  <w:divBdr>
                    <w:top w:val="none" w:sz="0" w:space="0" w:color="auto"/>
                    <w:left w:val="none" w:sz="0" w:space="0" w:color="auto"/>
                    <w:bottom w:val="none" w:sz="0" w:space="0" w:color="auto"/>
                    <w:right w:val="none" w:sz="0" w:space="0" w:color="auto"/>
                  </w:divBdr>
                </w:div>
                <w:div w:id="626618221">
                  <w:marLeft w:val="0"/>
                  <w:marRight w:val="0"/>
                  <w:marTop w:val="0"/>
                  <w:marBottom w:val="0"/>
                  <w:divBdr>
                    <w:top w:val="none" w:sz="0" w:space="0" w:color="auto"/>
                    <w:left w:val="none" w:sz="0" w:space="0" w:color="auto"/>
                    <w:bottom w:val="none" w:sz="0" w:space="0" w:color="auto"/>
                    <w:right w:val="none" w:sz="0" w:space="0" w:color="auto"/>
                  </w:divBdr>
                </w:div>
                <w:div w:id="1602646389">
                  <w:marLeft w:val="0"/>
                  <w:marRight w:val="0"/>
                  <w:marTop w:val="0"/>
                  <w:marBottom w:val="0"/>
                  <w:divBdr>
                    <w:top w:val="none" w:sz="0" w:space="0" w:color="auto"/>
                    <w:left w:val="none" w:sz="0" w:space="0" w:color="auto"/>
                    <w:bottom w:val="none" w:sz="0" w:space="0" w:color="auto"/>
                    <w:right w:val="none" w:sz="0" w:space="0" w:color="auto"/>
                  </w:divBdr>
                </w:div>
                <w:div w:id="1193297749">
                  <w:marLeft w:val="0"/>
                  <w:marRight w:val="0"/>
                  <w:marTop w:val="0"/>
                  <w:marBottom w:val="0"/>
                  <w:divBdr>
                    <w:top w:val="none" w:sz="0" w:space="0" w:color="auto"/>
                    <w:left w:val="none" w:sz="0" w:space="0" w:color="auto"/>
                    <w:bottom w:val="none" w:sz="0" w:space="0" w:color="auto"/>
                    <w:right w:val="none" w:sz="0" w:space="0" w:color="auto"/>
                  </w:divBdr>
                </w:div>
                <w:div w:id="884030179">
                  <w:marLeft w:val="0"/>
                  <w:marRight w:val="0"/>
                  <w:marTop w:val="0"/>
                  <w:marBottom w:val="0"/>
                  <w:divBdr>
                    <w:top w:val="none" w:sz="0" w:space="0" w:color="auto"/>
                    <w:left w:val="none" w:sz="0" w:space="0" w:color="auto"/>
                    <w:bottom w:val="none" w:sz="0" w:space="0" w:color="auto"/>
                    <w:right w:val="none" w:sz="0" w:space="0" w:color="auto"/>
                  </w:divBdr>
                </w:div>
                <w:div w:id="977801769">
                  <w:marLeft w:val="0"/>
                  <w:marRight w:val="0"/>
                  <w:marTop w:val="0"/>
                  <w:marBottom w:val="0"/>
                  <w:divBdr>
                    <w:top w:val="none" w:sz="0" w:space="0" w:color="auto"/>
                    <w:left w:val="none" w:sz="0" w:space="0" w:color="auto"/>
                    <w:bottom w:val="none" w:sz="0" w:space="0" w:color="auto"/>
                    <w:right w:val="none" w:sz="0" w:space="0" w:color="auto"/>
                  </w:divBdr>
                </w:div>
                <w:div w:id="1331789228">
                  <w:marLeft w:val="0"/>
                  <w:marRight w:val="0"/>
                  <w:marTop w:val="0"/>
                  <w:marBottom w:val="0"/>
                  <w:divBdr>
                    <w:top w:val="none" w:sz="0" w:space="0" w:color="auto"/>
                    <w:left w:val="none" w:sz="0" w:space="0" w:color="auto"/>
                    <w:bottom w:val="none" w:sz="0" w:space="0" w:color="auto"/>
                    <w:right w:val="none" w:sz="0" w:space="0" w:color="auto"/>
                  </w:divBdr>
                </w:div>
                <w:div w:id="1669676564">
                  <w:marLeft w:val="0"/>
                  <w:marRight w:val="0"/>
                  <w:marTop w:val="0"/>
                  <w:marBottom w:val="0"/>
                  <w:divBdr>
                    <w:top w:val="none" w:sz="0" w:space="0" w:color="auto"/>
                    <w:left w:val="none" w:sz="0" w:space="0" w:color="auto"/>
                    <w:bottom w:val="none" w:sz="0" w:space="0" w:color="auto"/>
                    <w:right w:val="none" w:sz="0" w:space="0" w:color="auto"/>
                  </w:divBdr>
                </w:div>
                <w:div w:id="378356978">
                  <w:marLeft w:val="0"/>
                  <w:marRight w:val="0"/>
                  <w:marTop w:val="0"/>
                  <w:marBottom w:val="0"/>
                  <w:divBdr>
                    <w:top w:val="none" w:sz="0" w:space="0" w:color="auto"/>
                    <w:left w:val="none" w:sz="0" w:space="0" w:color="auto"/>
                    <w:bottom w:val="none" w:sz="0" w:space="0" w:color="auto"/>
                    <w:right w:val="none" w:sz="0" w:space="0" w:color="auto"/>
                  </w:divBdr>
                </w:div>
                <w:div w:id="476460852">
                  <w:marLeft w:val="0"/>
                  <w:marRight w:val="0"/>
                  <w:marTop w:val="0"/>
                  <w:marBottom w:val="0"/>
                  <w:divBdr>
                    <w:top w:val="none" w:sz="0" w:space="0" w:color="auto"/>
                    <w:left w:val="none" w:sz="0" w:space="0" w:color="auto"/>
                    <w:bottom w:val="none" w:sz="0" w:space="0" w:color="auto"/>
                    <w:right w:val="none" w:sz="0" w:space="0" w:color="auto"/>
                  </w:divBdr>
                </w:div>
                <w:div w:id="1272514588">
                  <w:marLeft w:val="0"/>
                  <w:marRight w:val="0"/>
                  <w:marTop w:val="0"/>
                  <w:marBottom w:val="0"/>
                  <w:divBdr>
                    <w:top w:val="none" w:sz="0" w:space="0" w:color="auto"/>
                    <w:left w:val="none" w:sz="0" w:space="0" w:color="auto"/>
                    <w:bottom w:val="none" w:sz="0" w:space="0" w:color="auto"/>
                    <w:right w:val="none" w:sz="0" w:space="0" w:color="auto"/>
                  </w:divBdr>
                </w:div>
                <w:div w:id="737049738">
                  <w:marLeft w:val="0"/>
                  <w:marRight w:val="0"/>
                  <w:marTop w:val="0"/>
                  <w:marBottom w:val="0"/>
                  <w:divBdr>
                    <w:top w:val="none" w:sz="0" w:space="0" w:color="auto"/>
                    <w:left w:val="none" w:sz="0" w:space="0" w:color="auto"/>
                    <w:bottom w:val="none" w:sz="0" w:space="0" w:color="auto"/>
                    <w:right w:val="none" w:sz="0" w:space="0" w:color="auto"/>
                  </w:divBdr>
                </w:div>
                <w:div w:id="1461074150">
                  <w:marLeft w:val="0"/>
                  <w:marRight w:val="0"/>
                  <w:marTop w:val="0"/>
                  <w:marBottom w:val="0"/>
                  <w:divBdr>
                    <w:top w:val="none" w:sz="0" w:space="0" w:color="auto"/>
                    <w:left w:val="none" w:sz="0" w:space="0" w:color="auto"/>
                    <w:bottom w:val="none" w:sz="0" w:space="0" w:color="auto"/>
                    <w:right w:val="none" w:sz="0" w:space="0" w:color="auto"/>
                  </w:divBdr>
                </w:div>
                <w:div w:id="1602371097">
                  <w:marLeft w:val="0"/>
                  <w:marRight w:val="0"/>
                  <w:marTop w:val="0"/>
                  <w:marBottom w:val="0"/>
                  <w:divBdr>
                    <w:top w:val="none" w:sz="0" w:space="0" w:color="auto"/>
                    <w:left w:val="none" w:sz="0" w:space="0" w:color="auto"/>
                    <w:bottom w:val="none" w:sz="0" w:space="0" w:color="auto"/>
                    <w:right w:val="none" w:sz="0" w:space="0" w:color="auto"/>
                  </w:divBdr>
                </w:div>
                <w:div w:id="1699038627">
                  <w:marLeft w:val="0"/>
                  <w:marRight w:val="0"/>
                  <w:marTop w:val="0"/>
                  <w:marBottom w:val="0"/>
                  <w:divBdr>
                    <w:top w:val="none" w:sz="0" w:space="0" w:color="auto"/>
                    <w:left w:val="none" w:sz="0" w:space="0" w:color="auto"/>
                    <w:bottom w:val="none" w:sz="0" w:space="0" w:color="auto"/>
                    <w:right w:val="none" w:sz="0" w:space="0" w:color="auto"/>
                  </w:divBdr>
                </w:div>
                <w:div w:id="263616393">
                  <w:marLeft w:val="0"/>
                  <w:marRight w:val="0"/>
                  <w:marTop w:val="0"/>
                  <w:marBottom w:val="0"/>
                  <w:divBdr>
                    <w:top w:val="none" w:sz="0" w:space="0" w:color="auto"/>
                    <w:left w:val="none" w:sz="0" w:space="0" w:color="auto"/>
                    <w:bottom w:val="none" w:sz="0" w:space="0" w:color="auto"/>
                    <w:right w:val="none" w:sz="0" w:space="0" w:color="auto"/>
                  </w:divBdr>
                </w:div>
                <w:div w:id="25831885">
                  <w:marLeft w:val="0"/>
                  <w:marRight w:val="0"/>
                  <w:marTop w:val="0"/>
                  <w:marBottom w:val="0"/>
                  <w:divBdr>
                    <w:top w:val="none" w:sz="0" w:space="0" w:color="auto"/>
                    <w:left w:val="none" w:sz="0" w:space="0" w:color="auto"/>
                    <w:bottom w:val="none" w:sz="0" w:space="0" w:color="auto"/>
                    <w:right w:val="none" w:sz="0" w:space="0" w:color="auto"/>
                  </w:divBdr>
                </w:div>
                <w:div w:id="834995805">
                  <w:marLeft w:val="0"/>
                  <w:marRight w:val="0"/>
                  <w:marTop w:val="0"/>
                  <w:marBottom w:val="0"/>
                  <w:divBdr>
                    <w:top w:val="none" w:sz="0" w:space="0" w:color="auto"/>
                    <w:left w:val="none" w:sz="0" w:space="0" w:color="auto"/>
                    <w:bottom w:val="none" w:sz="0" w:space="0" w:color="auto"/>
                    <w:right w:val="none" w:sz="0" w:space="0" w:color="auto"/>
                  </w:divBdr>
                </w:div>
                <w:div w:id="577324167">
                  <w:marLeft w:val="0"/>
                  <w:marRight w:val="0"/>
                  <w:marTop w:val="0"/>
                  <w:marBottom w:val="0"/>
                  <w:divBdr>
                    <w:top w:val="none" w:sz="0" w:space="0" w:color="auto"/>
                    <w:left w:val="none" w:sz="0" w:space="0" w:color="auto"/>
                    <w:bottom w:val="none" w:sz="0" w:space="0" w:color="auto"/>
                    <w:right w:val="none" w:sz="0" w:space="0" w:color="auto"/>
                  </w:divBdr>
                </w:div>
                <w:div w:id="246351894">
                  <w:marLeft w:val="0"/>
                  <w:marRight w:val="0"/>
                  <w:marTop w:val="0"/>
                  <w:marBottom w:val="0"/>
                  <w:divBdr>
                    <w:top w:val="none" w:sz="0" w:space="0" w:color="auto"/>
                    <w:left w:val="none" w:sz="0" w:space="0" w:color="auto"/>
                    <w:bottom w:val="none" w:sz="0" w:space="0" w:color="auto"/>
                    <w:right w:val="none" w:sz="0" w:space="0" w:color="auto"/>
                  </w:divBdr>
                </w:div>
                <w:div w:id="1281186970">
                  <w:marLeft w:val="0"/>
                  <w:marRight w:val="0"/>
                  <w:marTop w:val="0"/>
                  <w:marBottom w:val="0"/>
                  <w:divBdr>
                    <w:top w:val="none" w:sz="0" w:space="0" w:color="auto"/>
                    <w:left w:val="none" w:sz="0" w:space="0" w:color="auto"/>
                    <w:bottom w:val="none" w:sz="0" w:space="0" w:color="auto"/>
                    <w:right w:val="none" w:sz="0" w:space="0" w:color="auto"/>
                  </w:divBdr>
                </w:div>
                <w:div w:id="759644346">
                  <w:marLeft w:val="0"/>
                  <w:marRight w:val="0"/>
                  <w:marTop w:val="0"/>
                  <w:marBottom w:val="0"/>
                  <w:divBdr>
                    <w:top w:val="none" w:sz="0" w:space="0" w:color="auto"/>
                    <w:left w:val="none" w:sz="0" w:space="0" w:color="auto"/>
                    <w:bottom w:val="none" w:sz="0" w:space="0" w:color="auto"/>
                    <w:right w:val="none" w:sz="0" w:space="0" w:color="auto"/>
                  </w:divBdr>
                </w:div>
                <w:div w:id="1057777667">
                  <w:marLeft w:val="0"/>
                  <w:marRight w:val="0"/>
                  <w:marTop w:val="0"/>
                  <w:marBottom w:val="0"/>
                  <w:divBdr>
                    <w:top w:val="none" w:sz="0" w:space="0" w:color="auto"/>
                    <w:left w:val="none" w:sz="0" w:space="0" w:color="auto"/>
                    <w:bottom w:val="none" w:sz="0" w:space="0" w:color="auto"/>
                    <w:right w:val="none" w:sz="0" w:space="0" w:color="auto"/>
                  </w:divBdr>
                </w:div>
                <w:div w:id="1752970322">
                  <w:marLeft w:val="0"/>
                  <w:marRight w:val="0"/>
                  <w:marTop w:val="0"/>
                  <w:marBottom w:val="0"/>
                  <w:divBdr>
                    <w:top w:val="none" w:sz="0" w:space="0" w:color="auto"/>
                    <w:left w:val="none" w:sz="0" w:space="0" w:color="auto"/>
                    <w:bottom w:val="none" w:sz="0" w:space="0" w:color="auto"/>
                    <w:right w:val="none" w:sz="0" w:space="0" w:color="auto"/>
                  </w:divBdr>
                </w:div>
                <w:div w:id="1305308398">
                  <w:marLeft w:val="0"/>
                  <w:marRight w:val="0"/>
                  <w:marTop w:val="0"/>
                  <w:marBottom w:val="0"/>
                  <w:divBdr>
                    <w:top w:val="none" w:sz="0" w:space="0" w:color="auto"/>
                    <w:left w:val="none" w:sz="0" w:space="0" w:color="auto"/>
                    <w:bottom w:val="none" w:sz="0" w:space="0" w:color="auto"/>
                    <w:right w:val="none" w:sz="0" w:space="0" w:color="auto"/>
                  </w:divBdr>
                </w:div>
                <w:div w:id="276839996">
                  <w:marLeft w:val="0"/>
                  <w:marRight w:val="0"/>
                  <w:marTop w:val="0"/>
                  <w:marBottom w:val="0"/>
                  <w:divBdr>
                    <w:top w:val="none" w:sz="0" w:space="0" w:color="auto"/>
                    <w:left w:val="none" w:sz="0" w:space="0" w:color="auto"/>
                    <w:bottom w:val="none" w:sz="0" w:space="0" w:color="auto"/>
                    <w:right w:val="none" w:sz="0" w:space="0" w:color="auto"/>
                  </w:divBdr>
                </w:div>
                <w:div w:id="722602243">
                  <w:marLeft w:val="0"/>
                  <w:marRight w:val="0"/>
                  <w:marTop w:val="0"/>
                  <w:marBottom w:val="0"/>
                  <w:divBdr>
                    <w:top w:val="none" w:sz="0" w:space="0" w:color="auto"/>
                    <w:left w:val="none" w:sz="0" w:space="0" w:color="auto"/>
                    <w:bottom w:val="none" w:sz="0" w:space="0" w:color="auto"/>
                    <w:right w:val="none" w:sz="0" w:space="0" w:color="auto"/>
                  </w:divBdr>
                </w:div>
                <w:div w:id="1278871562">
                  <w:marLeft w:val="0"/>
                  <w:marRight w:val="0"/>
                  <w:marTop w:val="0"/>
                  <w:marBottom w:val="0"/>
                  <w:divBdr>
                    <w:top w:val="none" w:sz="0" w:space="0" w:color="auto"/>
                    <w:left w:val="none" w:sz="0" w:space="0" w:color="auto"/>
                    <w:bottom w:val="none" w:sz="0" w:space="0" w:color="auto"/>
                    <w:right w:val="none" w:sz="0" w:space="0" w:color="auto"/>
                  </w:divBdr>
                </w:div>
                <w:div w:id="1589847271">
                  <w:marLeft w:val="0"/>
                  <w:marRight w:val="0"/>
                  <w:marTop w:val="0"/>
                  <w:marBottom w:val="0"/>
                  <w:divBdr>
                    <w:top w:val="none" w:sz="0" w:space="0" w:color="auto"/>
                    <w:left w:val="none" w:sz="0" w:space="0" w:color="auto"/>
                    <w:bottom w:val="none" w:sz="0" w:space="0" w:color="auto"/>
                    <w:right w:val="none" w:sz="0" w:space="0" w:color="auto"/>
                  </w:divBdr>
                </w:div>
                <w:div w:id="1005327779">
                  <w:marLeft w:val="0"/>
                  <w:marRight w:val="0"/>
                  <w:marTop w:val="0"/>
                  <w:marBottom w:val="0"/>
                  <w:divBdr>
                    <w:top w:val="none" w:sz="0" w:space="0" w:color="auto"/>
                    <w:left w:val="none" w:sz="0" w:space="0" w:color="auto"/>
                    <w:bottom w:val="none" w:sz="0" w:space="0" w:color="auto"/>
                    <w:right w:val="none" w:sz="0" w:space="0" w:color="auto"/>
                  </w:divBdr>
                </w:div>
                <w:div w:id="800733030">
                  <w:marLeft w:val="0"/>
                  <w:marRight w:val="0"/>
                  <w:marTop w:val="0"/>
                  <w:marBottom w:val="0"/>
                  <w:divBdr>
                    <w:top w:val="none" w:sz="0" w:space="0" w:color="auto"/>
                    <w:left w:val="none" w:sz="0" w:space="0" w:color="auto"/>
                    <w:bottom w:val="none" w:sz="0" w:space="0" w:color="auto"/>
                    <w:right w:val="none" w:sz="0" w:space="0" w:color="auto"/>
                  </w:divBdr>
                </w:div>
                <w:div w:id="1635481126">
                  <w:marLeft w:val="0"/>
                  <w:marRight w:val="0"/>
                  <w:marTop w:val="0"/>
                  <w:marBottom w:val="0"/>
                  <w:divBdr>
                    <w:top w:val="none" w:sz="0" w:space="0" w:color="auto"/>
                    <w:left w:val="none" w:sz="0" w:space="0" w:color="auto"/>
                    <w:bottom w:val="none" w:sz="0" w:space="0" w:color="auto"/>
                    <w:right w:val="none" w:sz="0" w:space="0" w:color="auto"/>
                  </w:divBdr>
                </w:div>
                <w:div w:id="686518334">
                  <w:marLeft w:val="0"/>
                  <w:marRight w:val="0"/>
                  <w:marTop w:val="0"/>
                  <w:marBottom w:val="0"/>
                  <w:divBdr>
                    <w:top w:val="none" w:sz="0" w:space="0" w:color="auto"/>
                    <w:left w:val="none" w:sz="0" w:space="0" w:color="auto"/>
                    <w:bottom w:val="none" w:sz="0" w:space="0" w:color="auto"/>
                    <w:right w:val="none" w:sz="0" w:space="0" w:color="auto"/>
                  </w:divBdr>
                </w:div>
                <w:div w:id="587427654">
                  <w:marLeft w:val="0"/>
                  <w:marRight w:val="0"/>
                  <w:marTop w:val="0"/>
                  <w:marBottom w:val="0"/>
                  <w:divBdr>
                    <w:top w:val="none" w:sz="0" w:space="0" w:color="auto"/>
                    <w:left w:val="none" w:sz="0" w:space="0" w:color="auto"/>
                    <w:bottom w:val="none" w:sz="0" w:space="0" w:color="auto"/>
                    <w:right w:val="none" w:sz="0" w:space="0" w:color="auto"/>
                  </w:divBdr>
                </w:div>
                <w:div w:id="2072803059">
                  <w:marLeft w:val="0"/>
                  <w:marRight w:val="0"/>
                  <w:marTop w:val="0"/>
                  <w:marBottom w:val="0"/>
                  <w:divBdr>
                    <w:top w:val="none" w:sz="0" w:space="0" w:color="auto"/>
                    <w:left w:val="none" w:sz="0" w:space="0" w:color="auto"/>
                    <w:bottom w:val="none" w:sz="0" w:space="0" w:color="auto"/>
                    <w:right w:val="none" w:sz="0" w:space="0" w:color="auto"/>
                  </w:divBdr>
                </w:div>
                <w:div w:id="1646082657">
                  <w:marLeft w:val="0"/>
                  <w:marRight w:val="0"/>
                  <w:marTop w:val="0"/>
                  <w:marBottom w:val="0"/>
                  <w:divBdr>
                    <w:top w:val="none" w:sz="0" w:space="0" w:color="auto"/>
                    <w:left w:val="none" w:sz="0" w:space="0" w:color="auto"/>
                    <w:bottom w:val="none" w:sz="0" w:space="0" w:color="auto"/>
                    <w:right w:val="none" w:sz="0" w:space="0" w:color="auto"/>
                  </w:divBdr>
                </w:div>
                <w:div w:id="1156847585">
                  <w:marLeft w:val="0"/>
                  <w:marRight w:val="0"/>
                  <w:marTop w:val="0"/>
                  <w:marBottom w:val="0"/>
                  <w:divBdr>
                    <w:top w:val="none" w:sz="0" w:space="0" w:color="auto"/>
                    <w:left w:val="none" w:sz="0" w:space="0" w:color="auto"/>
                    <w:bottom w:val="none" w:sz="0" w:space="0" w:color="auto"/>
                    <w:right w:val="none" w:sz="0" w:space="0" w:color="auto"/>
                  </w:divBdr>
                </w:div>
                <w:div w:id="654645033">
                  <w:marLeft w:val="0"/>
                  <w:marRight w:val="0"/>
                  <w:marTop w:val="0"/>
                  <w:marBottom w:val="0"/>
                  <w:divBdr>
                    <w:top w:val="none" w:sz="0" w:space="0" w:color="auto"/>
                    <w:left w:val="none" w:sz="0" w:space="0" w:color="auto"/>
                    <w:bottom w:val="none" w:sz="0" w:space="0" w:color="auto"/>
                    <w:right w:val="none" w:sz="0" w:space="0" w:color="auto"/>
                  </w:divBdr>
                </w:div>
                <w:div w:id="361787873">
                  <w:marLeft w:val="0"/>
                  <w:marRight w:val="0"/>
                  <w:marTop w:val="0"/>
                  <w:marBottom w:val="0"/>
                  <w:divBdr>
                    <w:top w:val="none" w:sz="0" w:space="0" w:color="auto"/>
                    <w:left w:val="none" w:sz="0" w:space="0" w:color="auto"/>
                    <w:bottom w:val="none" w:sz="0" w:space="0" w:color="auto"/>
                    <w:right w:val="none" w:sz="0" w:space="0" w:color="auto"/>
                  </w:divBdr>
                </w:div>
                <w:div w:id="1704551003">
                  <w:marLeft w:val="0"/>
                  <w:marRight w:val="0"/>
                  <w:marTop w:val="0"/>
                  <w:marBottom w:val="0"/>
                  <w:divBdr>
                    <w:top w:val="none" w:sz="0" w:space="0" w:color="auto"/>
                    <w:left w:val="none" w:sz="0" w:space="0" w:color="auto"/>
                    <w:bottom w:val="none" w:sz="0" w:space="0" w:color="auto"/>
                    <w:right w:val="none" w:sz="0" w:space="0" w:color="auto"/>
                  </w:divBdr>
                </w:div>
                <w:div w:id="1864709611">
                  <w:marLeft w:val="0"/>
                  <w:marRight w:val="0"/>
                  <w:marTop w:val="0"/>
                  <w:marBottom w:val="0"/>
                  <w:divBdr>
                    <w:top w:val="none" w:sz="0" w:space="0" w:color="auto"/>
                    <w:left w:val="none" w:sz="0" w:space="0" w:color="auto"/>
                    <w:bottom w:val="none" w:sz="0" w:space="0" w:color="auto"/>
                    <w:right w:val="none" w:sz="0" w:space="0" w:color="auto"/>
                  </w:divBdr>
                </w:div>
                <w:div w:id="213126394">
                  <w:marLeft w:val="0"/>
                  <w:marRight w:val="0"/>
                  <w:marTop w:val="0"/>
                  <w:marBottom w:val="0"/>
                  <w:divBdr>
                    <w:top w:val="none" w:sz="0" w:space="0" w:color="auto"/>
                    <w:left w:val="none" w:sz="0" w:space="0" w:color="auto"/>
                    <w:bottom w:val="none" w:sz="0" w:space="0" w:color="auto"/>
                    <w:right w:val="none" w:sz="0" w:space="0" w:color="auto"/>
                  </w:divBdr>
                </w:div>
                <w:div w:id="1708792780">
                  <w:marLeft w:val="0"/>
                  <w:marRight w:val="0"/>
                  <w:marTop w:val="0"/>
                  <w:marBottom w:val="0"/>
                  <w:divBdr>
                    <w:top w:val="none" w:sz="0" w:space="0" w:color="auto"/>
                    <w:left w:val="none" w:sz="0" w:space="0" w:color="auto"/>
                    <w:bottom w:val="none" w:sz="0" w:space="0" w:color="auto"/>
                    <w:right w:val="none" w:sz="0" w:space="0" w:color="auto"/>
                  </w:divBdr>
                </w:div>
                <w:div w:id="2042320777">
                  <w:marLeft w:val="0"/>
                  <w:marRight w:val="0"/>
                  <w:marTop w:val="0"/>
                  <w:marBottom w:val="0"/>
                  <w:divBdr>
                    <w:top w:val="none" w:sz="0" w:space="0" w:color="auto"/>
                    <w:left w:val="none" w:sz="0" w:space="0" w:color="auto"/>
                    <w:bottom w:val="none" w:sz="0" w:space="0" w:color="auto"/>
                    <w:right w:val="none" w:sz="0" w:space="0" w:color="auto"/>
                  </w:divBdr>
                </w:div>
                <w:div w:id="1347824178">
                  <w:marLeft w:val="0"/>
                  <w:marRight w:val="0"/>
                  <w:marTop w:val="0"/>
                  <w:marBottom w:val="0"/>
                  <w:divBdr>
                    <w:top w:val="none" w:sz="0" w:space="0" w:color="auto"/>
                    <w:left w:val="none" w:sz="0" w:space="0" w:color="auto"/>
                    <w:bottom w:val="none" w:sz="0" w:space="0" w:color="auto"/>
                    <w:right w:val="none" w:sz="0" w:space="0" w:color="auto"/>
                  </w:divBdr>
                </w:div>
                <w:div w:id="1620183704">
                  <w:marLeft w:val="0"/>
                  <w:marRight w:val="0"/>
                  <w:marTop w:val="0"/>
                  <w:marBottom w:val="0"/>
                  <w:divBdr>
                    <w:top w:val="none" w:sz="0" w:space="0" w:color="auto"/>
                    <w:left w:val="none" w:sz="0" w:space="0" w:color="auto"/>
                    <w:bottom w:val="none" w:sz="0" w:space="0" w:color="auto"/>
                    <w:right w:val="none" w:sz="0" w:space="0" w:color="auto"/>
                  </w:divBdr>
                </w:div>
                <w:div w:id="27293507">
                  <w:marLeft w:val="0"/>
                  <w:marRight w:val="0"/>
                  <w:marTop w:val="0"/>
                  <w:marBottom w:val="0"/>
                  <w:divBdr>
                    <w:top w:val="none" w:sz="0" w:space="0" w:color="auto"/>
                    <w:left w:val="none" w:sz="0" w:space="0" w:color="auto"/>
                    <w:bottom w:val="none" w:sz="0" w:space="0" w:color="auto"/>
                    <w:right w:val="none" w:sz="0" w:space="0" w:color="auto"/>
                  </w:divBdr>
                </w:div>
                <w:div w:id="1863476951">
                  <w:marLeft w:val="0"/>
                  <w:marRight w:val="0"/>
                  <w:marTop w:val="0"/>
                  <w:marBottom w:val="0"/>
                  <w:divBdr>
                    <w:top w:val="none" w:sz="0" w:space="0" w:color="auto"/>
                    <w:left w:val="none" w:sz="0" w:space="0" w:color="auto"/>
                    <w:bottom w:val="none" w:sz="0" w:space="0" w:color="auto"/>
                    <w:right w:val="none" w:sz="0" w:space="0" w:color="auto"/>
                  </w:divBdr>
                </w:div>
                <w:div w:id="1924215462">
                  <w:marLeft w:val="0"/>
                  <w:marRight w:val="0"/>
                  <w:marTop w:val="0"/>
                  <w:marBottom w:val="0"/>
                  <w:divBdr>
                    <w:top w:val="none" w:sz="0" w:space="0" w:color="auto"/>
                    <w:left w:val="none" w:sz="0" w:space="0" w:color="auto"/>
                    <w:bottom w:val="none" w:sz="0" w:space="0" w:color="auto"/>
                    <w:right w:val="none" w:sz="0" w:space="0" w:color="auto"/>
                  </w:divBdr>
                </w:div>
                <w:div w:id="531384877">
                  <w:marLeft w:val="0"/>
                  <w:marRight w:val="0"/>
                  <w:marTop w:val="0"/>
                  <w:marBottom w:val="0"/>
                  <w:divBdr>
                    <w:top w:val="none" w:sz="0" w:space="0" w:color="auto"/>
                    <w:left w:val="none" w:sz="0" w:space="0" w:color="auto"/>
                    <w:bottom w:val="none" w:sz="0" w:space="0" w:color="auto"/>
                    <w:right w:val="none" w:sz="0" w:space="0" w:color="auto"/>
                  </w:divBdr>
                </w:div>
                <w:div w:id="830869396">
                  <w:marLeft w:val="0"/>
                  <w:marRight w:val="0"/>
                  <w:marTop w:val="0"/>
                  <w:marBottom w:val="0"/>
                  <w:divBdr>
                    <w:top w:val="none" w:sz="0" w:space="0" w:color="auto"/>
                    <w:left w:val="none" w:sz="0" w:space="0" w:color="auto"/>
                    <w:bottom w:val="none" w:sz="0" w:space="0" w:color="auto"/>
                    <w:right w:val="none" w:sz="0" w:space="0" w:color="auto"/>
                  </w:divBdr>
                </w:div>
                <w:div w:id="573050626">
                  <w:marLeft w:val="0"/>
                  <w:marRight w:val="0"/>
                  <w:marTop w:val="0"/>
                  <w:marBottom w:val="0"/>
                  <w:divBdr>
                    <w:top w:val="none" w:sz="0" w:space="0" w:color="auto"/>
                    <w:left w:val="none" w:sz="0" w:space="0" w:color="auto"/>
                    <w:bottom w:val="none" w:sz="0" w:space="0" w:color="auto"/>
                    <w:right w:val="none" w:sz="0" w:space="0" w:color="auto"/>
                  </w:divBdr>
                </w:div>
                <w:div w:id="1164008234">
                  <w:marLeft w:val="0"/>
                  <w:marRight w:val="0"/>
                  <w:marTop w:val="0"/>
                  <w:marBottom w:val="0"/>
                  <w:divBdr>
                    <w:top w:val="none" w:sz="0" w:space="0" w:color="auto"/>
                    <w:left w:val="none" w:sz="0" w:space="0" w:color="auto"/>
                    <w:bottom w:val="none" w:sz="0" w:space="0" w:color="auto"/>
                    <w:right w:val="none" w:sz="0" w:space="0" w:color="auto"/>
                  </w:divBdr>
                </w:div>
                <w:div w:id="246114316">
                  <w:marLeft w:val="0"/>
                  <w:marRight w:val="0"/>
                  <w:marTop w:val="0"/>
                  <w:marBottom w:val="0"/>
                  <w:divBdr>
                    <w:top w:val="none" w:sz="0" w:space="0" w:color="auto"/>
                    <w:left w:val="none" w:sz="0" w:space="0" w:color="auto"/>
                    <w:bottom w:val="none" w:sz="0" w:space="0" w:color="auto"/>
                    <w:right w:val="none" w:sz="0" w:space="0" w:color="auto"/>
                  </w:divBdr>
                </w:div>
                <w:div w:id="745297742">
                  <w:marLeft w:val="0"/>
                  <w:marRight w:val="0"/>
                  <w:marTop w:val="0"/>
                  <w:marBottom w:val="0"/>
                  <w:divBdr>
                    <w:top w:val="none" w:sz="0" w:space="0" w:color="auto"/>
                    <w:left w:val="none" w:sz="0" w:space="0" w:color="auto"/>
                    <w:bottom w:val="none" w:sz="0" w:space="0" w:color="auto"/>
                    <w:right w:val="none" w:sz="0" w:space="0" w:color="auto"/>
                  </w:divBdr>
                </w:div>
                <w:div w:id="2028869310">
                  <w:marLeft w:val="0"/>
                  <w:marRight w:val="0"/>
                  <w:marTop w:val="0"/>
                  <w:marBottom w:val="0"/>
                  <w:divBdr>
                    <w:top w:val="none" w:sz="0" w:space="0" w:color="auto"/>
                    <w:left w:val="none" w:sz="0" w:space="0" w:color="auto"/>
                    <w:bottom w:val="none" w:sz="0" w:space="0" w:color="auto"/>
                    <w:right w:val="none" w:sz="0" w:space="0" w:color="auto"/>
                  </w:divBdr>
                </w:div>
                <w:div w:id="134832489">
                  <w:marLeft w:val="0"/>
                  <w:marRight w:val="0"/>
                  <w:marTop w:val="0"/>
                  <w:marBottom w:val="0"/>
                  <w:divBdr>
                    <w:top w:val="none" w:sz="0" w:space="0" w:color="auto"/>
                    <w:left w:val="none" w:sz="0" w:space="0" w:color="auto"/>
                    <w:bottom w:val="none" w:sz="0" w:space="0" w:color="auto"/>
                    <w:right w:val="none" w:sz="0" w:space="0" w:color="auto"/>
                  </w:divBdr>
                </w:div>
                <w:div w:id="784035054">
                  <w:marLeft w:val="0"/>
                  <w:marRight w:val="0"/>
                  <w:marTop w:val="0"/>
                  <w:marBottom w:val="0"/>
                  <w:divBdr>
                    <w:top w:val="none" w:sz="0" w:space="0" w:color="auto"/>
                    <w:left w:val="none" w:sz="0" w:space="0" w:color="auto"/>
                    <w:bottom w:val="none" w:sz="0" w:space="0" w:color="auto"/>
                    <w:right w:val="none" w:sz="0" w:space="0" w:color="auto"/>
                  </w:divBdr>
                </w:div>
                <w:div w:id="147210984">
                  <w:marLeft w:val="0"/>
                  <w:marRight w:val="0"/>
                  <w:marTop w:val="0"/>
                  <w:marBottom w:val="0"/>
                  <w:divBdr>
                    <w:top w:val="none" w:sz="0" w:space="0" w:color="auto"/>
                    <w:left w:val="none" w:sz="0" w:space="0" w:color="auto"/>
                    <w:bottom w:val="none" w:sz="0" w:space="0" w:color="auto"/>
                    <w:right w:val="none" w:sz="0" w:space="0" w:color="auto"/>
                  </w:divBdr>
                </w:div>
                <w:div w:id="1557475801">
                  <w:marLeft w:val="0"/>
                  <w:marRight w:val="0"/>
                  <w:marTop w:val="0"/>
                  <w:marBottom w:val="0"/>
                  <w:divBdr>
                    <w:top w:val="none" w:sz="0" w:space="0" w:color="auto"/>
                    <w:left w:val="none" w:sz="0" w:space="0" w:color="auto"/>
                    <w:bottom w:val="none" w:sz="0" w:space="0" w:color="auto"/>
                    <w:right w:val="none" w:sz="0" w:space="0" w:color="auto"/>
                  </w:divBdr>
                </w:div>
                <w:div w:id="1435980216">
                  <w:marLeft w:val="0"/>
                  <w:marRight w:val="0"/>
                  <w:marTop w:val="0"/>
                  <w:marBottom w:val="0"/>
                  <w:divBdr>
                    <w:top w:val="none" w:sz="0" w:space="0" w:color="auto"/>
                    <w:left w:val="none" w:sz="0" w:space="0" w:color="auto"/>
                    <w:bottom w:val="none" w:sz="0" w:space="0" w:color="auto"/>
                    <w:right w:val="none" w:sz="0" w:space="0" w:color="auto"/>
                  </w:divBdr>
                </w:div>
                <w:div w:id="593977122">
                  <w:marLeft w:val="0"/>
                  <w:marRight w:val="0"/>
                  <w:marTop w:val="0"/>
                  <w:marBottom w:val="0"/>
                  <w:divBdr>
                    <w:top w:val="none" w:sz="0" w:space="0" w:color="auto"/>
                    <w:left w:val="none" w:sz="0" w:space="0" w:color="auto"/>
                    <w:bottom w:val="none" w:sz="0" w:space="0" w:color="auto"/>
                    <w:right w:val="none" w:sz="0" w:space="0" w:color="auto"/>
                  </w:divBdr>
                </w:div>
                <w:div w:id="1353799327">
                  <w:marLeft w:val="0"/>
                  <w:marRight w:val="0"/>
                  <w:marTop w:val="0"/>
                  <w:marBottom w:val="0"/>
                  <w:divBdr>
                    <w:top w:val="none" w:sz="0" w:space="0" w:color="auto"/>
                    <w:left w:val="none" w:sz="0" w:space="0" w:color="auto"/>
                    <w:bottom w:val="none" w:sz="0" w:space="0" w:color="auto"/>
                    <w:right w:val="none" w:sz="0" w:space="0" w:color="auto"/>
                  </w:divBdr>
                </w:div>
                <w:div w:id="985161030">
                  <w:marLeft w:val="0"/>
                  <w:marRight w:val="0"/>
                  <w:marTop w:val="0"/>
                  <w:marBottom w:val="0"/>
                  <w:divBdr>
                    <w:top w:val="none" w:sz="0" w:space="0" w:color="auto"/>
                    <w:left w:val="none" w:sz="0" w:space="0" w:color="auto"/>
                    <w:bottom w:val="none" w:sz="0" w:space="0" w:color="auto"/>
                    <w:right w:val="none" w:sz="0" w:space="0" w:color="auto"/>
                  </w:divBdr>
                </w:div>
                <w:div w:id="1553536531">
                  <w:marLeft w:val="0"/>
                  <w:marRight w:val="0"/>
                  <w:marTop w:val="0"/>
                  <w:marBottom w:val="0"/>
                  <w:divBdr>
                    <w:top w:val="none" w:sz="0" w:space="0" w:color="auto"/>
                    <w:left w:val="none" w:sz="0" w:space="0" w:color="auto"/>
                    <w:bottom w:val="none" w:sz="0" w:space="0" w:color="auto"/>
                    <w:right w:val="none" w:sz="0" w:space="0" w:color="auto"/>
                  </w:divBdr>
                </w:div>
                <w:div w:id="1575508225">
                  <w:marLeft w:val="0"/>
                  <w:marRight w:val="0"/>
                  <w:marTop w:val="0"/>
                  <w:marBottom w:val="0"/>
                  <w:divBdr>
                    <w:top w:val="none" w:sz="0" w:space="0" w:color="auto"/>
                    <w:left w:val="none" w:sz="0" w:space="0" w:color="auto"/>
                    <w:bottom w:val="none" w:sz="0" w:space="0" w:color="auto"/>
                    <w:right w:val="none" w:sz="0" w:space="0" w:color="auto"/>
                  </w:divBdr>
                </w:div>
                <w:div w:id="283390234">
                  <w:marLeft w:val="0"/>
                  <w:marRight w:val="0"/>
                  <w:marTop w:val="0"/>
                  <w:marBottom w:val="0"/>
                  <w:divBdr>
                    <w:top w:val="none" w:sz="0" w:space="0" w:color="auto"/>
                    <w:left w:val="none" w:sz="0" w:space="0" w:color="auto"/>
                    <w:bottom w:val="none" w:sz="0" w:space="0" w:color="auto"/>
                    <w:right w:val="none" w:sz="0" w:space="0" w:color="auto"/>
                  </w:divBdr>
                </w:div>
                <w:div w:id="1506359606">
                  <w:marLeft w:val="0"/>
                  <w:marRight w:val="0"/>
                  <w:marTop w:val="0"/>
                  <w:marBottom w:val="0"/>
                  <w:divBdr>
                    <w:top w:val="none" w:sz="0" w:space="0" w:color="auto"/>
                    <w:left w:val="none" w:sz="0" w:space="0" w:color="auto"/>
                    <w:bottom w:val="none" w:sz="0" w:space="0" w:color="auto"/>
                    <w:right w:val="none" w:sz="0" w:space="0" w:color="auto"/>
                  </w:divBdr>
                </w:div>
                <w:div w:id="1649551291">
                  <w:marLeft w:val="0"/>
                  <w:marRight w:val="0"/>
                  <w:marTop w:val="0"/>
                  <w:marBottom w:val="0"/>
                  <w:divBdr>
                    <w:top w:val="none" w:sz="0" w:space="0" w:color="auto"/>
                    <w:left w:val="none" w:sz="0" w:space="0" w:color="auto"/>
                    <w:bottom w:val="none" w:sz="0" w:space="0" w:color="auto"/>
                    <w:right w:val="none" w:sz="0" w:space="0" w:color="auto"/>
                  </w:divBdr>
                </w:div>
                <w:div w:id="976029200">
                  <w:marLeft w:val="0"/>
                  <w:marRight w:val="0"/>
                  <w:marTop w:val="0"/>
                  <w:marBottom w:val="0"/>
                  <w:divBdr>
                    <w:top w:val="none" w:sz="0" w:space="0" w:color="auto"/>
                    <w:left w:val="none" w:sz="0" w:space="0" w:color="auto"/>
                    <w:bottom w:val="none" w:sz="0" w:space="0" w:color="auto"/>
                    <w:right w:val="none" w:sz="0" w:space="0" w:color="auto"/>
                  </w:divBdr>
                </w:div>
                <w:div w:id="690227860">
                  <w:marLeft w:val="0"/>
                  <w:marRight w:val="0"/>
                  <w:marTop w:val="0"/>
                  <w:marBottom w:val="0"/>
                  <w:divBdr>
                    <w:top w:val="none" w:sz="0" w:space="0" w:color="auto"/>
                    <w:left w:val="none" w:sz="0" w:space="0" w:color="auto"/>
                    <w:bottom w:val="none" w:sz="0" w:space="0" w:color="auto"/>
                    <w:right w:val="none" w:sz="0" w:space="0" w:color="auto"/>
                  </w:divBdr>
                </w:div>
                <w:div w:id="1718774836">
                  <w:marLeft w:val="0"/>
                  <w:marRight w:val="0"/>
                  <w:marTop w:val="0"/>
                  <w:marBottom w:val="0"/>
                  <w:divBdr>
                    <w:top w:val="none" w:sz="0" w:space="0" w:color="auto"/>
                    <w:left w:val="none" w:sz="0" w:space="0" w:color="auto"/>
                    <w:bottom w:val="none" w:sz="0" w:space="0" w:color="auto"/>
                    <w:right w:val="none" w:sz="0" w:space="0" w:color="auto"/>
                  </w:divBdr>
                </w:div>
                <w:div w:id="613680556">
                  <w:marLeft w:val="0"/>
                  <w:marRight w:val="0"/>
                  <w:marTop w:val="0"/>
                  <w:marBottom w:val="0"/>
                  <w:divBdr>
                    <w:top w:val="none" w:sz="0" w:space="0" w:color="auto"/>
                    <w:left w:val="none" w:sz="0" w:space="0" w:color="auto"/>
                    <w:bottom w:val="none" w:sz="0" w:space="0" w:color="auto"/>
                    <w:right w:val="none" w:sz="0" w:space="0" w:color="auto"/>
                  </w:divBdr>
                </w:div>
                <w:div w:id="592250554">
                  <w:marLeft w:val="0"/>
                  <w:marRight w:val="0"/>
                  <w:marTop w:val="0"/>
                  <w:marBottom w:val="0"/>
                  <w:divBdr>
                    <w:top w:val="none" w:sz="0" w:space="0" w:color="auto"/>
                    <w:left w:val="none" w:sz="0" w:space="0" w:color="auto"/>
                    <w:bottom w:val="none" w:sz="0" w:space="0" w:color="auto"/>
                    <w:right w:val="none" w:sz="0" w:space="0" w:color="auto"/>
                  </w:divBdr>
                </w:div>
                <w:div w:id="487400034">
                  <w:marLeft w:val="0"/>
                  <w:marRight w:val="0"/>
                  <w:marTop w:val="0"/>
                  <w:marBottom w:val="0"/>
                  <w:divBdr>
                    <w:top w:val="none" w:sz="0" w:space="0" w:color="auto"/>
                    <w:left w:val="none" w:sz="0" w:space="0" w:color="auto"/>
                    <w:bottom w:val="none" w:sz="0" w:space="0" w:color="auto"/>
                    <w:right w:val="none" w:sz="0" w:space="0" w:color="auto"/>
                  </w:divBdr>
                </w:div>
                <w:div w:id="527181762">
                  <w:marLeft w:val="0"/>
                  <w:marRight w:val="0"/>
                  <w:marTop w:val="0"/>
                  <w:marBottom w:val="0"/>
                  <w:divBdr>
                    <w:top w:val="none" w:sz="0" w:space="0" w:color="auto"/>
                    <w:left w:val="none" w:sz="0" w:space="0" w:color="auto"/>
                    <w:bottom w:val="none" w:sz="0" w:space="0" w:color="auto"/>
                    <w:right w:val="none" w:sz="0" w:space="0" w:color="auto"/>
                  </w:divBdr>
                </w:div>
                <w:div w:id="1262881986">
                  <w:marLeft w:val="0"/>
                  <w:marRight w:val="0"/>
                  <w:marTop w:val="0"/>
                  <w:marBottom w:val="0"/>
                  <w:divBdr>
                    <w:top w:val="none" w:sz="0" w:space="0" w:color="auto"/>
                    <w:left w:val="none" w:sz="0" w:space="0" w:color="auto"/>
                    <w:bottom w:val="none" w:sz="0" w:space="0" w:color="auto"/>
                    <w:right w:val="none" w:sz="0" w:space="0" w:color="auto"/>
                  </w:divBdr>
                </w:div>
                <w:div w:id="1916628648">
                  <w:marLeft w:val="0"/>
                  <w:marRight w:val="0"/>
                  <w:marTop w:val="0"/>
                  <w:marBottom w:val="0"/>
                  <w:divBdr>
                    <w:top w:val="none" w:sz="0" w:space="0" w:color="auto"/>
                    <w:left w:val="none" w:sz="0" w:space="0" w:color="auto"/>
                    <w:bottom w:val="none" w:sz="0" w:space="0" w:color="auto"/>
                    <w:right w:val="none" w:sz="0" w:space="0" w:color="auto"/>
                  </w:divBdr>
                </w:div>
                <w:div w:id="1361735797">
                  <w:marLeft w:val="0"/>
                  <w:marRight w:val="0"/>
                  <w:marTop w:val="0"/>
                  <w:marBottom w:val="0"/>
                  <w:divBdr>
                    <w:top w:val="none" w:sz="0" w:space="0" w:color="auto"/>
                    <w:left w:val="none" w:sz="0" w:space="0" w:color="auto"/>
                    <w:bottom w:val="none" w:sz="0" w:space="0" w:color="auto"/>
                    <w:right w:val="none" w:sz="0" w:space="0" w:color="auto"/>
                  </w:divBdr>
                </w:div>
                <w:div w:id="1443376511">
                  <w:marLeft w:val="0"/>
                  <w:marRight w:val="0"/>
                  <w:marTop w:val="0"/>
                  <w:marBottom w:val="0"/>
                  <w:divBdr>
                    <w:top w:val="none" w:sz="0" w:space="0" w:color="auto"/>
                    <w:left w:val="none" w:sz="0" w:space="0" w:color="auto"/>
                    <w:bottom w:val="none" w:sz="0" w:space="0" w:color="auto"/>
                    <w:right w:val="none" w:sz="0" w:space="0" w:color="auto"/>
                  </w:divBdr>
                </w:div>
                <w:div w:id="63378113">
                  <w:marLeft w:val="0"/>
                  <w:marRight w:val="0"/>
                  <w:marTop w:val="0"/>
                  <w:marBottom w:val="0"/>
                  <w:divBdr>
                    <w:top w:val="none" w:sz="0" w:space="0" w:color="auto"/>
                    <w:left w:val="none" w:sz="0" w:space="0" w:color="auto"/>
                    <w:bottom w:val="none" w:sz="0" w:space="0" w:color="auto"/>
                    <w:right w:val="none" w:sz="0" w:space="0" w:color="auto"/>
                  </w:divBdr>
                </w:div>
                <w:div w:id="2101175334">
                  <w:marLeft w:val="0"/>
                  <w:marRight w:val="0"/>
                  <w:marTop w:val="0"/>
                  <w:marBottom w:val="0"/>
                  <w:divBdr>
                    <w:top w:val="none" w:sz="0" w:space="0" w:color="auto"/>
                    <w:left w:val="none" w:sz="0" w:space="0" w:color="auto"/>
                    <w:bottom w:val="none" w:sz="0" w:space="0" w:color="auto"/>
                    <w:right w:val="none" w:sz="0" w:space="0" w:color="auto"/>
                  </w:divBdr>
                </w:div>
                <w:div w:id="611282763">
                  <w:marLeft w:val="0"/>
                  <w:marRight w:val="0"/>
                  <w:marTop w:val="0"/>
                  <w:marBottom w:val="0"/>
                  <w:divBdr>
                    <w:top w:val="none" w:sz="0" w:space="0" w:color="auto"/>
                    <w:left w:val="none" w:sz="0" w:space="0" w:color="auto"/>
                    <w:bottom w:val="none" w:sz="0" w:space="0" w:color="auto"/>
                    <w:right w:val="none" w:sz="0" w:space="0" w:color="auto"/>
                  </w:divBdr>
                </w:div>
                <w:div w:id="1212305099">
                  <w:marLeft w:val="0"/>
                  <w:marRight w:val="0"/>
                  <w:marTop w:val="0"/>
                  <w:marBottom w:val="0"/>
                  <w:divBdr>
                    <w:top w:val="none" w:sz="0" w:space="0" w:color="auto"/>
                    <w:left w:val="none" w:sz="0" w:space="0" w:color="auto"/>
                    <w:bottom w:val="none" w:sz="0" w:space="0" w:color="auto"/>
                    <w:right w:val="none" w:sz="0" w:space="0" w:color="auto"/>
                  </w:divBdr>
                </w:div>
                <w:div w:id="1907379372">
                  <w:marLeft w:val="0"/>
                  <w:marRight w:val="0"/>
                  <w:marTop w:val="0"/>
                  <w:marBottom w:val="0"/>
                  <w:divBdr>
                    <w:top w:val="none" w:sz="0" w:space="0" w:color="auto"/>
                    <w:left w:val="none" w:sz="0" w:space="0" w:color="auto"/>
                    <w:bottom w:val="none" w:sz="0" w:space="0" w:color="auto"/>
                    <w:right w:val="none" w:sz="0" w:space="0" w:color="auto"/>
                  </w:divBdr>
                </w:div>
                <w:div w:id="135491002">
                  <w:marLeft w:val="0"/>
                  <w:marRight w:val="0"/>
                  <w:marTop w:val="0"/>
                  <w:marBottom w:val="0"/>
                  <w:divBdr>
                    <w:top w:val="none" w:sz="0" w:space="0" w:color="auto"/>
                    <w:left w:val="none" w:sz="0" w:space="0" w:color="auto"/>
                    <w:bottom w:val="none" w:sz="0" w:space="0" w:color="auto"/>
                    <w:right w:val="none" w:sz="0" w:space="0" w:color="auto"/>
                  </w:divBdr>
                </w:div>
                <w:div w:id="379286272">
                  <w:marLeft w:val="0"/>
                  <w:marRight w:val="0"/>
                  <w:marTop w:val="0"/>
                  <w:marBottom w:val="0"/>
                  <w:divBdr>
                    <w:top w:val="none" w:sz="0" w:space="0" w:color="auto"/>
                    <w:left w:val="none" w:sz="0" w:space="0" w:color="auto"/>
                    <w:bottom w:val="none" w:sz="0" w:space="0" w:color="auto"/>
                    <w:right w:val="none" w:sz="0" w:space="0" w:color="auto"/>
                  </w:divBdr>
                </w:div>
                <w:div w:id="1824590067">
                  <w:marLeft w:val="0"/>
                  <w:marRight w:val="0"/>
                  <w:marTop w:val="0"/>
                  <w:marBottom w:val="0"/>
                  <w:divBdr>
                    <w:top w:val="none" w:sz="0" w:space="0" w:color="auto"/>
                    <w:left w:val="none" w:sz="0" w:space="0" w:color="auto"/>
                    <w:bottom w:val="none" w:sz="0" w:space="0" w:color="auto"/>
                    <w:right w:val="none" w:sz="0" w:space="0" w:color="auto"/>
                  </w:divBdr>
                </w:div>
                <w:div w:id="1268541866">
                  <w:marLeft w:val="0"/>
                  <w:marRight w:val="0"/>
                  <w:marTop w:val="0"/>
                  <w:marBottom w:val="0"/>
                  <w:divBdr>
                    <w:top w:val="none" w:sz="0" w:space="0" w:color="auto"/>
                    <w:left w:val="none" w:sz="0" w:space="0" w:color="auto"/>
                    <w:bottom w:val="none" w:sz="0" w:space="0" w:color="auto"/>
                    <w:right w:val="none" w:sz="0" w:space="0" w:color="auto"/>
                  </w:divBdr>
                </w:div>
                <w:div w:id="1479804812">
                  <w:marLeft w:val="0"/>
                  <w:marRight w:val="0"/>
                  <w:marTop w:val="0"/>
                  <w:marBottom w:val="0"/>
                  <w:divBdr>
                    <w:top w:val="none" w:sz="0" w:space="0" w:color="auto"/>
                    <w:left w:val="none" w:sz="0" w:space="0" w:color="auto"/>
                    <w:bottom w:val="none" w:sz="0" w:space="0" w:color="auto"/>
                    <w:right w:val="none" w:sz="0" w:space="0" w:color="auto"/>
                  </w:divBdr>
                </w:div>
                <w:div w:id="565919627">
                  <w:marLeft w:val="0"/>
                  <w:marRight w:val="0"/>
                  <w:marTop w:val="0"/>
                  <w:marBottom w:val="0"/>
                  <w:divBdr>
                    <w:top w:val="none" w:sz="0" w:space="0" w:color="auto"/>
                    <w:left w:val="none" w:sz="0" w:space="0" w:color="auto"/>
                    <w:bottom w:val="none" w:sz="0" w:space="0" w:color="auto"/>
                    <w:right w:val="none" w:sz="0" w:space="0" w:color="auto"/>
                  </w:divBdr>
                </w:div>
                <w:div w:id="1155799445">
                  <w:marLeft w:val="0"/>
                  <w:marRight w:val="0"/>
                  <w:marTop w:val="0"/>
                  <w:marBottom w:val="0"/>
                  <w:divBdr>
                    <w:top w:val="none" w:sz="0" w:space="0" w:color="auto"/>
                    <w:left w:val="none" w:sz="0" w:space="0" w:color="auto"/>
                    <w:bottom w:val="none" w:sz="0" w:space="0" w:color="auto"/>
                    <w:right w:val="none" w:sz="0" w:space="0" w:color="auto"/>
                  </w:divBdr>
                </w:div>
                <w:div w:id="80494377">
                  <w:marLeft w:val="0"/>
                  <w:marRight w:val="0"/>
                  <w:marTop w:val="0"/>
                  <w:marBottom w:val="0"/>
                  <w:divBdr>
                    <w:top w:val="none" w:sz="0" w:space="0" w:color="auto"/>
                    <w:left w:val="none" w:sz="0" w:space="0" w:color="auto"/>
                    <w:bottom w:val="none" w:sz="0" w:space="0" w:color="auto"/>
                    <w:right w:val="none" w:sz="0" w:space="0" w:color="auto"/>
                  </w:divBdr>
                </w:div>
                <w:div w:id="622231118">
                  <w:marLeft w:val="0"/>
                  <w:marRight w:val="0"/>
                  <w:marTop w:val="0"/>
                  <w:marBottom w:val="0"/>
                  <w:divBdr>
                    <w:top w:val="none" w:sz="0" w:space="0" w:color="auto"/>
                    <w:left w:val="none" w:sz="0" w:space="0" w:color="auto"/>
                    <w:bottom w:val="none" w:sz="0" w:space="0" w:color="auto"/>
                    <w:right w:val="none" w:sz="0" w:space="0" w:color="auto"/>
                  </w:divBdr>
                </w:div>
                <w:div w:id="482163310">
                  <w:marLeft w:val="0"/>
                  <w:marRight w:val="0"/>
                  <w:marTop w:val="0"/>
                  <w:marBottom w:val="0"/>
                  <w:divBdr>
                    <w:top w:val="none" w:sz="0" w:space="0" w:color="auto"/>
                    <w:left w:val="none" w:sz="0" w:space="0" w:color="auto"/>
                    <w:bottom w:val="none" w:sz="0" w:space="0" w:color="auto"/>
                    <w:right w:val="none" w:sz="0" w:space="0" w:color="auto"/>
                  </w:divBdr>
                </w:div>
                <w:div w:id="944649756">
                  <w:marLeft w:val="0"/>
                  <w:marRight w:val="0"/>
                  <w:marTop w:val="0"/>
                  <w:marBottom w:val="0"/>
                  <w:divBdr>
                    <w:top w:val="none" w:sz="0" w:space="0" w:color="auto"/>
                    <w:left w:val="none" w:sz="0" w:space="0" w:color="auto"/>
                    <w:bottom w:val="none" w:sz="0" w:space="0" w:color="auto"/>
                    <w:right w:val="none" w:sz="0" w:space="0" w:color="auto"/>
                  </w:divBdr>
                </w:div>
                <w:div w:id="1556812318">
                  <w:marLeft w:val="0"/>
                  <w:marRight w:val="0"/>
                  <w:marTop w:val="0"/>
                  <w:marBottom w:val="0"/>
                  <w:divBdr>
                    <w:top w:val="none" w:sz="0" w:space="0" w:color="auto"/>
                    <w:left w:val="none" w:sz="0" w:space="0" w:color="auto"/>
                    <w:bottom w:val="none" w:sz="0" w:space="0" w:color="auto"/>
                    <w:right w:val="none" w:sz="0" w:space="0" w:color="auto"/>
                  </w:divBdr>
                </w:div>
                <w:div w:id="542253426">
                  <w:marLeft w:val="0"/>
                  <w:marRight w:val="0"/>
                  <w:marTop w:val="0"/>
                  <w:marBottom w:val="0"/>
                  <w:divBdr>
                    <w:top w:val="none" w:sz="0" w:space="0" w:color="auto"/>
                    <w:left w:val="none" w:sz="0" w:space="0" w:color="auto"/>
                    <w:bottom w:val="none" w:sz="0" w:space="0" w:color="auto"/>
                    <w:right w:val="none" w:sz="0" w:space="0" w:color="auto"/>
                  </w:divBdr>
                </w:div>
                <w:div w:id="376977526">
                  <w:marLeft w:val="0"/>
                  <w:marRight w:val="0"/>
                  <w:marTop w:val="0"/>
                  <w:marBottom w:val="0"/>
                  <w:divBdr>
                    <w:top w:val="none" w:sz="0" w:space="0" w:color="auto"/>
                    <w:left w:val="none" w:sz="0" w:space="0" w:color="auto"/>
                    <w:bottom w:val="none" w:sz="0" w:space="0" w:color="auto"/>
                    <w:right w:val="none" w:sz="0" w:space="0" w:color="auto"/>
                  </w:divBdr>
                </w:div>
                <w:div w:id="769085351">
                  <w:marLeft w:val="0"/>
                  <w:marRight w:val="0"/>
                  <w:marTop w:val="0"/>
                  <w:marBottom w:val="0"/>
                  <w:divBdr>
                    <w:top w:val="none" w:sz="0" w:space="0" w:color="auto"/>
                    <w:left w:val="none" w:sz="0" w:space="0" w:color="auto"/>
                    <w:bottom w:val="none" w:sz="0" w:space="0" w:color="auto"/>
                    <w:right w:val="none" w:sz="0" w:space="0" w:color="auto"/>
                  </w:divBdr>
                </w:div>
                <w:div w:id="1680767988">
                  <w:marLeft w:val="0"/>
                  <w:marRight w:val="0"/>
                  <w:marTop w:val="0"/>
                  <w:marBottom w:val="0"/>
                  <w:divBdr>
                    <w:top w:val="none" w:sz="0" w:space="0" w:color="auto"/>
                    <w:left w:val="none" w:sz="0" w:space="0" w:color="auto"/>
                    <w:bottom w:val="none" w:sz="0" w:space="0" w:color="auto"/>
                    <w:right w:val="none" w:sz="0" w:space="0" w:color="auto"/>
                  </w:divBdr>
                </w:div>
                <w:div w:id="1643851649">
                  <w:marLeft w:val="0"/>
                  <w:marRight w:val="0"/>
                  <w:marTop w:val="0"/>
                  <w:marBottom w:val="0"/>
                  <w:divBdr>
                    <w:top w:val="none" w:sz="0" w:space="0" w:color="auto"/>
                    <w:left w:val="none" w:sz="0" w:space="0" w:color="auto"/>
                    <w:bottom w:val="none" w:sz="0" w:space="0" w:color="auto"/>
                    <w:right w:val="none" w:sz="0" w:space="0" w:color="auto"/>
                  </w:divBdr>
                </w:div>
                <w:div w:id="2138139227">
                  <w:marLeft w:val="0"/>
                  <w:marRight w:val="0"/>
                  <w:marTop w:val="0"/>
                  <w:marBottom w:val="0"/>
                  <w:divBdr>
                    <w:top w:val="none" w:sz="0" w:space="0" w:color="auto"/>
                    <w:left w:val="none" w:sz="0" w:space="0" w:color="auto"/>
                    <w:bottom w:val="none" w:sz="0" w:space="0" w:color="auto"/>
                    <w:right w:val="none" w:sz="0" w:space="0" w:color="auto"/>
                  </w:divBdr>
                </w:div>
                <w:div w:id="1327705483">
                  <w:marLeft w:val="0"/>
                  <w:marRight w:val="0"/>
                  <w:marTop w:val="0"/>
                  <w:marBottom w:val="0"/>
                  <w:divBdr>
                    <w:top w:val="none" w:sz="0" w:space="0" w:color="auto"/>
                    <w:left w:val="none" w:sz="0" w:space="0" w:color="auto"/>
                    <w:bottom w:val="none" w:sz="0" w:space="0" w:color="auto"/>
                    <w:right w:val="none" w:sz="0" w:space="0" w:color="auto"/>
                  </w:divBdr>
                </w:div>
                <w:div w:id="1206913749">
                  <w:marLeft w:val="0"/>
                  <w:marRight w:val="0"/>
                  <w:marTop w:val="0"/>
                  <w:marBottom w:val="0"/>
                  <w:divBdr>
                    <w:top w:val="none" w:sz="0" w:space="0" w:color="auto"/>
                    <w:left w:val="none" w:sz="0" w:space="0" w:color="auto"/>
                    <w:bottom w:val="none" w:sz="0" w:space="0" w:color="auto"/>
                    <w:right w:val="none" w:sz="0" w:space="0" w:color="auto"/>
                  </w:divBdr>
                </w:div>
                <w:div w:id="238642671">
                  <w:marLeft w:val="0"/>
                  <w:marRight w:val="0"/>
                  <w:marTop w:val="0"/>
                  <w:marBottom w:val="0"/>
                  <w:divBdr>
                    <w:top w:val="none" w:sz="0" w:space="0" w:color="auto"/>
                    <w:left w:val="none" w:sz="0" w:space="0" w:color="auto"/>
                    <w:bottom w:val="none" w:sz="0" w:space="0" w:color="auto"/>
                    <w:right w:val="none" w:sz="0" w:space="0" w:color="auto"/>
                  </w:divBdr>
                </w:div>
                <w:div w:id="914241568">
                  <w:marLeft w:val="0"/>
                  <w:marRight w:val="0"/>
                  <w:marTop w:val="0"/>
                  <w:marBottom w:val="0"/>
                  <w:divBdr>
                    <w:top w:val="none" w:sz="0" w:space="0" w:color="auto"/>
                    <w:left w:val="none" w:sz="0" w:space="0" w:color="auto"/>
                    <w:bottom w:val="none" w:sz="0" w:space="0" w:color="auto"/>
                    <w:right w:val="none" w:sz="0" w:space="0" w:color="auto"/>
                  </w:divBdr>
                </w:div>
                <w:div w:id="1191337917">
                  <w:marLeft w:val="0"/>
                  <w:marRight w:val="0"/>
                  <w:marTop w:val="0"/>
                  <w:marBottom w:val="0"/>
                  <w:divBdr>
                    <w:top w:val="none" w:sz="0" w:space="0" w:color="auto"/>
                    <w:left w:val="none" w:sz="0" w:space="0" w:color="auto"/>
                    <w:bottom w:val="none" w:sz="0" w:space="0" w:color="auto"/>
                    <w:right w:val="none" w:sz="0" w:space="0" w:color="auto"/>
                  </w:divBdr>
                </w:div>
                <w:div w:id="1757091007">
                  <w:marLeft w:val="0"/>
                  <w:marRight w:val="0"/>
                  <w:marTop w:val="0"/>
                  <w:marBottom w:val="0"/>
                  <w:divBdr>
                    <w:top w:val="none" w:sz="0" w:space="0" w:color="auto"/>
                    <w:left w:val="none" w:sz="0" w:space="0" w:color="auto"/>
                    <w:bottom w:val="none" w:sz="0" w:space="0" w:color="auto"/>
                    <w:right w:val="none" w:sz="0" w:space="0" w:color="auto"/>
                  </w:divBdr>
                </w:div>
                <w:div w:id="1704480245">
                  <w:marLeft w:val="0"/>
                  <w:marRight w:val="0"/>
                  <w:marTop w:val="0"/>
                  <w:marBottom w:val="0"/>
                  <w:divBdr>
                    <w:top w:val="none" w:sz="0" w:space="0" w:color="auto"/>
                    <w:left w:val="none" w:sz="0" w:space="0" w:color="auto"/>
                    <w:bottom w:val="none" w:sz="0" w:space="0" w:color="auto"/>
                    <w:right w:val="none" w:sz="0" w:space="0" w:color="auto"/>
                  </w:divBdr>
                </w:div>
                <w:div w:id="1614823318">
                  <w:marLeft w:val="0"/>
                  <w:marRight w:val="0"/>
                  <w:marTop w:val="0"/>
                  <w:marBottom w:val="0"/>
                  <w:divBdr>
                    <w:top w:val="none" w:sz="0" w:space="0" w:color="auto"/>
                    <w:left w:val="none" w:sz="0" w:space="0" w:color="auto"/>
                    <w:bottom w:val="none" w:sz="0" w:space="0" w:color="auto"/>
                    <w:right w:val="none" w:sz="0" w:space="0" w:color="auto"/>
                  </w:divBdr>
                </w:div>
                <w:div w:id="83958427">
                  <w:marLeft w:val="0"/>
                  <w:marRight w:val="0"/>
                  <w:marTop w:val="0"/>
                  <w:marBottom w:val="0"/>
                  <w:divBdr>
                    <w:top w:val="none" w:sz="0" w:space="0" w:color="auto"/>
                    <w:left w:val="none" w:sz="0" w:space="0" w:color="auto"/>
                    <w:bottom w:val="none" w:sz="0" w:space="0" w:color="auto"/>
                    <w:right w:val="none" w:sz="0" w:space="0" w:color="auto"/>
                  </w:divBdr>
                </w:div>
                <w:div w:id="1241720833">
                  <w:marLeft w:val="0"/>
                  <w:marRight w:val="0"/>
                  <w:marTop w:val="0"/>
                  <w:marBottom w:val="0"/>
                  <w:divBdr>
                    <w:top w:val="none" w:sz="0" w:space="0" w:color="auto"/>
                    <w:left w:val="none" w:sz="0" w:space="0" w:color="auto"/>
                    <w:bottom w:val="none" w:sz="0" w:space="0" w:color="auto"/>
                    <w:right w:val="none" w:sz="0" w:space="0" w:color="auto"/>
                  </w:divBdr>
                </w:div>
                <w:div w:id="1005593393">
                  <w:marLeft w:val="0"/>
                  <w:marRight w:val="0"/>
                  <w:marTop w:val="0"/>
                  <w:marBottom w:val="0"/>
                  <w:divBdr>
                    <w:top w:val="none" w:sz="0" w:space="0" w:color="auto"/>
                    <w:left w:val="none" w:sz="0" w:space="0" w:color="auto"/>
                    <w:bottom w:val="none" w:sz="0" w:space="0" w:color="auto"/>
                    <w:right w:val="none" w:sz="0" w:space="0" w:color="auto"/>
                  </w:divBdr>
                </w:div>
                <w:div w:id="714431364">
                  <w:marLeft w:val="0"/>
                  <w:marRight w:val="0"/>
                  <w:marTop w:val="0"/>
                  <w:marBottom w:val="0"/>
                  <w:divBdr>
                    <w:top w:val="none" w:sz="0" w:space="0" w:color="auto"/>
                    <w:left w:val="none" w:sz="0" w:space="0" w:color="auto"/>
                    <w:bottom w:val="none" w:sz="0" w:space="0" w:color="auto"/>
                    <w:right w:val="none" w:sz="0" w:space="0" w:color="auto"/>
                  </w:divBdr>
                </w:div>
                <w:div w:id="1878539828">
                  <w:marLeft w:val="0"/>
                  <w:marRight w:val="0"/>
                  <w:marTop w:val="0"/>
                  <w:marBottom w:val="0"/>
                  <w:divBdr>
                    <w:top w:val="none" w:sz="0" w:space="0" w:color="auto"/>
                    <w:left w:val="none" w:sz="0" w:space="0" w:color="auto"/>
                    <w:bottom w:val="none" w:sz="0" w:space="0" w:color="auto"/>
                    <w:right w:val="none" w:sz="0" w:space="0" w:color="auto"/>
                  </w:divBdr>
                </w:div>
                <w:div w:id="1742756969">
                  <w:marLeft w:val="0"/>
                  <w:marRight w:val="0"/>
                  <w:marTop w:val="0"/>
                  <w:marBottom w:val="0"/>
                  <w:divBdr>
                    <w:top w:val="none" w:sz="0" w:space="0" w:color="auto"/>
                    <w:left w:val="none" w:sz="0" w:space="0" w:color="auto"/>
                    <w:bottom w:val="none" w:sz="0" w:space="0" w:color="auto"/>
                    <w:right w:val="none" w:sz="0" w:space="0" w:color="auto"/>
                  </w:divBdr>
                </w:div>
                <w:div w:id="979502387">
                  <w:marLeft w:val="0"/>
                  <w:marRight w:val="0"/>
                  <w:marTop w:val="0"/>
                  <w:marBottom w:val="0"/>
                  <w:divBdr>
                    <w:top w:val="none" w:sz="0" w:space="0" w:color="auto"/>
                    <w:left w:val="none" w:sz="0" w:space="0" w:color="auto"/>
                    <w:bottom w:val="none" w:sz="0" w:space="0" w:color="auto"/>
                    <w:right w:val="none" w:sz="0" w:space="0" w:color="auto"/>
                  </w:divBdr>
                </w:div>
                <w:div w:id="203491814">
                  <w:marLeft w:val="0"/>
                  <w:marRight w:val="0"/>
                  <w:marTop w:val="0"/>
                  <w:marBottom w:val="0"/>
                  <w:divBdr>
                    <w:top w:val="none" w:sz="0" w:space="0" w:color="auto"/>
                    <w:left w:val="none" w:sz="0" w:space="0" w:color="auto"/>
                    <w:bottom w:val="none" w:sz="0" w:space="0" w:color="auto"/>
                    <w:right w:val="none" w:sz="0" w:space="0" w:color="auto"/>
                  </w:divBdr>
                </w:div>
                <w:div w:id="1497529823">
                  <w:marLeft w:val="0"/>
                  <w:marRight w:val="0"/>
                  <w:marTop w:val="0"/>
                  <w:marBottom w:val="0"/>
                  <w:divBdr>
                    <w:top w:val="none" w:sz="0" w:space="0" w:color="auto"/>
                    <w:left w:val="none" w:sz="0" w:space="0" w:color="auto"/>
                    <w:bottom w:val="none" w:sz="0" w:space="0" w:color="auto"/>
                    <w:right w:val="none" w:sz="0" w:space="0" w:color="auto"/>
                  </w:divBdr>
                </w:div>
                <w:div w:id="2110541384">
                  <w:marLeft w:val="0"/>
                  <w:marRight w:val="0"/>
                  <w:marTop w:val="0"/>
                  <w:marBottom w:val="0"/>
                  <w:divBdr>
                    <w:top w:val="none" w:sz="0" w:space="0" w:color="auto"/>
                    <w:left w:val="none" w:sz="0" w:space="0" w:color="auto"/>
                    <w:bottom w:val="none" w:sz="0" w:space="0" w:color="auto"/>
                    <w:right w:val="none" w:sz="0" w:space="0" w:color="auto"/>
                  </w:divBdr>
                </w:div>
                <w:div w:id="1079446350">
                  <w:marLeft w:val="0"/>
                  <w:marRight w:val="0"/>
                  <w:marTop w:val="0"/>
                  <w:marBottom w:val="0"/>
                  <w:divBdr>
                    <w:top w:val="none" w:sz="0" w:space="0" w:color="auto"/>
                    <w:left w:val="none" w:sz="0" w:space="0" w:color="auto"/>
                    <w:bottom w:val="none" w:sz="0" w:space="0" w:color="auto"/>
                    <w:right w:val="none" w:sz="0" w:space="0" w:color="auto"/>
                  </w:divBdr>
                </w:div>
                <w:div w:id="872304386">
                  <w:marLeft w:val="0"/>
                  <w:marRight w:val="0"/>
                  <w:marTop w:val="0"/>
                  <w:marBottom w:val="0"/>
                  <w:divBdr>
                    <w:top w:val="none" w:sz="0" w:space="0" w:color="auto"/>
                    <w:left w:val="none" w:sz="0" w:space="0" w:color="auto"/>
                    <w:bottom w:val="none" w:sz="0" w:space="0" w:color="auto"/>
                    <w:right w:val="none" w:sz="0" w:space="0" w:color="auto"/>
                  </w:divBdr>
                </w:div>
                <w:div w:id="258417777">
                  <w:marLeft w:val="0"/>
                  <w:marRight w:val="0"/>
                  <w:marTop w:val="0"/>
                  <w:marBottom w:val="0"/>
                  <w:divBdr>
                    <w:top w:val="none" w:sz="0" w:space="0" w:color="auto"/>
                    <w:left w:val="none" w:sz="0" w:space="0" w:color="auto"/>
                    <w:bottom w:val="none" w:sz="0" w:space="0" w:color="auto"/>
                    <w:right w:val="none" w:sz="0" w:space="0" w:color="auto"/>
                  </w:divBdr>
                </w:div>
                <w:div w:id="4778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643">
          <w:marLeft w:val="0"/>
          <w:marRight w:val="0"/>
          <w:marTop w:val="15"/>
          <w:marBottom w:val="0"/>
          <w:divBdr>
            <w:top w:val="none" w:sz="0" w:space="0" w:color="auto"/>
            <w:left w:val="none" w:sz="0" w:space="0" w:color="auto"/>
            <w:bottom w:val="none" w:sz="0" w:space="0" w:color="auto"/>
            <w:right w:val="none" w:sz="0" w:space="0" w:color="auto"/>
          </w:divBdr>
          <w:divsChild>
            <w:div w:id="531000570">
              <w:marLeft w:val="0"/>
              <w:marRight w:val="0"/>
              <w:marTop w:val="0"/>
              <w:marBottom w:val="0"/>
              <w:divBdr>
                <w:top w:val="none" w:sz="0" w:space="0" w:color="auto"/>
                <w:left w:val="none" w:sz="0" w:space="0" w:color="auto"/>
                <w:bottom w:val="none" w:sz="0" w:space="0" w:color="auto"/>
                <w:right w:val="none" w:sz="0" w:space="0" w:color="auto"/>
              </w:divBdr>
              <w:divsChild>
                <w:div w:id="1068655637">
                  <w:marLeft w:val="0"/>
                  <w:marRight w:val="0"/>
                  <w:marTop w:val="0"/>
                  <w:marBottom w:val="0"/>
                  <w:divBdr>
                    <w:top w:val="none" w:sz="0" w:space="0" w:color="auto"/>
                    <w:left w:val="none" w:sz="0" w:space="0" w:color="auto"/>
                    <w:bottom w:val="none" w:sz="0" w:space="0" w:color="auto"/>
                    <w:right w:val="none" w:sz="0" w:space="0" w:color="auto"/>
                  </w:divBdr>
                </w:div>
                <w:div w:id="411128334">
                  <w:marLeft w:val="0"/>
                  <w:marRight w:val="0"/>
                  <w:marTop w:val="0"/>
                  <w:marBottom w:val="0"/>
                  <w:divBdr>
                    <w:top w:val="none" w:sz="0" w:space="0" w:color="auto"/>
                    <w:left w:val="none" w:sz="0" w:space="0" w:color="auto"/>
                    <w:bottom w:val="none" w:sz="0" w:space="0" w:color="auto"/>
                    <w:right w:val="none" w:sz="0" w:space="0" w:color="auto"/>
                  </w:divBdr>
                </w:div>
                <w:div w:id="1934392530">
                  <w:marLeft w:val="0"/>
                  <w:marRight w:val="0"/>
                  <w:marTop w:val="0"/>
                  <w:marBottom w:val="0"/>
                  <w:divBdr>
                    <w:top w:val="none" w:sz="0" w:space="0" w:color="auto"/>
                    <w:left w:val="none" w:sz="0" w:space="0" w:color="auto"/>
                    <w:bottom w:val="none" w:sz="0" w:space="0" w:color="auto"/>
                    <w:right w:val="none" w:sz="0" w:space="0" w:color="auto"/>
                  </w:divBdr>
                </w:div>
                <w:div w:id="698354995">
                  <w:marLeft w:val="0"/>
                  <w:marRight w:val="0"/>
                  <w:marTop w:val="0"/>
                  <w:marBottom w:val="0"/>
                  <w:divBdr>
                    <w:top w:val="none" w:sz="0" w:space="0" w:color="auto"/>
                    <w:left w:val="none" w:sz="0" w:space="0" w:color="auto"/>
                    <w:bottom w:val="none" w:sz="0" w:space="0" w:color="auto"/>
                    <w:right w:val="none" w:sz="0" w:space="0" w:color="auto"/>
                  </w:divBdr>
                </w:div>
                <w:div w:id="1515606504">
                  <w:marLeft w:val="0"/>
                  <w:marRight w:val="0"/>
                  <w:marTop w:val="0"/>
                  <w:marBottom w:val="0"/>
                  <w:divBdr>
                    <w:top w:val="none" w:sz="0" w:space="0" w:color="auto"/>
                    <w:left w:val="none" w:sz="0" w:space="0" w:color="auto"/>
                    <w:bottom w:val="none" w:sz="0" w:space="0" w:color="auto"/>
                    <w:right w:val="none" w:sz="0" w:space="0" w:color="auto"/>
                  </w:divBdr>
                </w:div>
                <w:div w:id="1204247046">
                  <w:marLeft w:val="0"/>
                  <w:marRight w:val="0"/>
                  <w:marTop w:val="0"/>
                  <w:marBottom w:val="0"/>
                  <w:divBdr>
                    <w:top w:val="none" w:sz="0" w:space="0" w:color="auto"/>
                    <w:left w:val="none" w:sz="0" w:space="0" w:color="auto"/>
                    <w:bottom w:val="none" w:sz="0" w:space="0" w:color="auto"/>
                    <w:right w:val="none" w:sz="0" w:space="0" w:color="auto"/>
                  </w:divBdr>
                </w:div>
                <w:div w:id="1170370146">
                  <w:marLeft w:val="0"/>
                  <w:marRight w:val="0"/>
                  <w:marTop w:val="0"/>
                  <w:marBottom w:val="0"/>
                  <w:divBdr>
                    <w:top w:val="none" w:sz="0" w:space="0" w:color="auto"/>
                    <w:left w:val="none" w:sz="0" w:space="0" w:color="auto"/>
                    <w:bottom w:val="none" w:sz="0" w:space="0" w:color="auto"/>
                    <w:right w:val="none" w:sz="0" w:space="0" w:color="auto"/>
                  </w:divBdr>
                </w:div>
                <w:div w:id="1528057825">
                  <w:marLeft w:val="0"/>
                  <w:marRight w:val="0"/>
                  <w:marTop w:val="0"/>
                  <w:marBottom w:val="0"/>
                  <w:divBdr>
                    <w:top w:val="none" w:sz="0" w:space="0" w:color="auto"/>
                    <w:left w:val="none" w:sz="0" w:space="0" w:color="auto"/>
                    <w:bottom w:val="none" w:sz="0" w:space="0" w:color="auto"/>
                    <w:right w:val="none" w:sz="0" w:space="0" w:color="auto"/>
                  </w:divBdr>
                </w:div>
                <w:div w:id="29303234">
                  <w:marLeft w:val="0"/>
                  <w:marRight w:val="0"/>
                  <w:marTop w:val="0"/>
                  <w:marBottom w:val="0"/>
                  <w:divBdr>
                    <w:top w:val="none" w:sz="0" w:space="0" w:color="auto"/>
                    <w:left w:val="none" w:sz="0" w:space="0" w:color="auto"/>
                    <w:bottom w:val="none" w:sz="0" w:space="0" w:color="auto"/>
                    <w:right w:val="none" w:sz="0" w:space="0" w:color="auto"/>
                  </w:divBdr>
                </w:div>
                <w:div w:id="506747109">
                  <w:marLeft w:val="0"/>
                  <w:marRight w:val="0"/>
                  <w:marTop w:val="0"/>
                  <w:marBottom w:val="0"/>
                  <w:divBdr>
                    <w:top w:val="none" w:sz="0" w:space="0" w:color="auto"/>
                    <w:left w:val="none" w:sz="0" w:space="0" w:color="auto"/>
                    <w:bottom w:val="none" w:sz="0" w:space="0" w:color="auto"/>
                    <w:right w:val="none" w:sz="0" w:space="0" w:color="auto"/>
                  </w:divBdr>
                </w:div>
                <w:div w:id="2010087414">
                  <w:marLeft w:val="0"/>
                  <w:marRight w:val="0"/>
                  <w:marTop w:val="0"/>
                  <w:marBottom w:val="0"/>
                  <w:divBdr>
                    <w:top w:val="none" w:sz="0" w:space="0" w:color="auto"/>
                    <w:left w:val="none" w:sz="0" w:space="0" w:color="auto"/>
                    <w:bottom w:val="none" w:sz="0" w:space="0" w:color="auto"/>
                    <w:right w:val="none" w:sz="0" w:space="0" w:color="auto"/>
                  </w:divBdr>
                </w:div>
                <w:div w:id="589121250">
                  <w:marLeft w:val="0"/>
                  <w:marRight w:val="0"/>
                  <w:marTop w:val="0"/>
                  <w:marBottom w:val="0"/>
                  <w:divBdr>
                    <w:top w:val="none" w:sz="0" w:space="0" w:color="auto"/>
                    <w:left w:val="none" w:sz="0" w:space="0" w:color="auto"/>
                    <w:bottom w:val="none" w:sz="0" w:space="0" w:color="auto"/>
                    <w:right w:val="none" w:sz="0" w:space="0" w:color="auto"/>
                  </w:divBdr>
                </w:div>
                <w:div w:id="1492019543">
                  <w:marLeft w:val="0"/>
                  <w:marRight w:val="0"/>
                  <w:marTop w:val="0"/>
                  <w:marBottom w:val="0"/>
                  <w:divBdr>
                    <w:top w:val="none" w:sz="0" w:space="0" w:color="auto"/>
                    <w:left w:val="none" w:sz="0" w:space="0" w:color="auto"/>
                    <w:bottom w:val="none" w:sz="0" w:space="0" w:color="auto"/>
                    <w:right w:val="none" w:sz="0" w:space="0" w:color="auto"/>
                  </w:divBdr>
                </w:div>
                <w:div w:id="1631402727">
                  <w:marLeft w:val="0"/>
                  <w:marRight w:val="0"/>
                  <w:marTop w:val="0"/>
                  <w:marBottom w:val="0"/>
                  <w:divBdr>
                    <w:top w:val="none" w:sz="0" w:space="0" w:color="auto"/>
                    <w:left w:val="none" w:sz="0" w:space="0" w:color="auto"/>
                    <w:bottom w:val="none" w:sz="0" w:space="0" w:color="auto"/>
                    <w:right w:val="none" w:sz="0" w:space="0" w:color="auto"/>
                  </w:divBdr>
                </w:div>
                <w:div w:id="1472403130">
                  <w:marLeft w:val="0"/>
                  <w:marRight w:val="0"/>
                  <w:marTop w:val="0"/>
                  <w:marBottom w:val="0"/>
                  <w:divBdr>
                    <w:top w:val="none" w:sz="0" w:space="0" w:color="auto"/>
                    <w:left w:val="none" w:sz="0" w:space="0" w:color="auto"/>
                    <w:bottom w:val="none" w:sz="0" w:space="0" w:color="auto"/>
                    <w:right w:val="none" w:sz="0" w:space="0" w:color="auto"/>
                  </w:divBdr>
                </w:div>
                <w:div w:id="1580213848">
                  <w:marLeft w:val="0"/>
                  <w:marRight w:val="0"/>
                  <w:marTop w:val="0"/>
                  <w:marBottom w:val="0"/>
                  <w:divBdr>
                    <w:top w:val="none" w:sz="0" w:space="0" w:color="auto"/>
                    <w:left w:val="none" w:sz="0" w:space="0" w:color="auto"/>
                    <w:bottom w:val="none" w:sz="0" w:space="0" w:color="auto"/>
                    <w:right w:val="none" w:sz="0" w:space="0" w:color="auto"/>
                  </w:divBdr>
                </w:div>
                <w:div w:id="397292260">
                  <w:marLeft w:val="0"/>
                  <w:marRight w:val="0"/>
                  <w:marTop w:val="0"/>
                  <w:marBottom w:val="0"/>
                  <w:divBdr>
                    <w:top w:val="none" w:sz="0" w:space="0" w:color="auto"/>
                    <w:left w:val="none" w:sz="0" w:space="0" w:color="auto"/>
                    <w:bottom w:val="none" w:sz="0" w:space="0" w:color="auto"/>
                    <w:right w:val="none" w:sz="0" w:space="0" w:color="auto"/>
                  </w:divBdr>
                </w:div>
                <w:div w:id="2122339214">
                  <w:marLeft w:val="0"/>
                  <w:marRight w:val="0"/>
                  <w:marTop w:val="0"/>
                  <w:marBottom w:val="0"/>
                  <w:divBdr>
                    <w:top w:val="none" w:sz="0" w:space="0" w:color="auto"/>
                    <w:left w:val="none" w:sz="0" w:space="0" w:color="auto"/>
                    <w:bottom w:val="none" w:sz="0" w:space="0" w:color="auto"/>
                    <w:right w:val="none" w:sz="0" w:space="0" w:color="auto"/>
                  </w:divBdr>
                </w:div>
                <w:div w:id="501354387">
                  <w:marLeft w:val="0"/>
                  <w:marRight w:val="0"/>
                  <w:marTop w:val="0"/>
                  <w:marBottom w:val="0"/>
                  <w:divBdr>
                    <w:top w:val="none" w:sz="0" w:space="0" w:color="auto"/>
                    <w:left w:val="none" w:sz="0" w:space="0" w:color="auto"/>
                    <w:bottom w:val="none" w:sz="0" w:space="0" w:color="auto"/>
                    <w:right w:val="none" w:sz="0" w:space="0" w:color="auto"/>
                  </w:divBdr>
                </w:div>
                <w:div w:id="1976637890">
                  <w:marLeft w:val="0"/>
                  <w:marRight w:val="0"/>
                  <w:marTop w:val="0"/>
                  <w:marBottom w:val="0"/>
                  <w:divBdr>
                    <w:top w:val="none" w:sz="0" w:space="0" w:color="auto"/>
                    <w:left w:val="none" w:sz="0" w:space="0" w:color="auto"/>
                    <w:bottom w:val="none" w:sz="0" w:space="0" w:color="auto"/>
                    <w:right w:val="none" w:sz="0" w:space="0" w:color="auto"/>
                  </w:divBdr>
                </w:div>
                <w:div w:id="620108372">
                  <w:marLeft w:val="0"/>
                  <w:marRight w:val="0"/>
                  <w:marTop w:val="0"/>
                  <w:marBottom w:val="0"/>
                  <w:divBdr>
                    <w:top w:val="none" w:sz="0" w:space="0" w:color="auto"/>
                    <w:left w:val="none" w:sz="0" w:space="0" w:color="auto"/>
                    <w:bottom w:val="none" w:sz="0" w:space="0" w:color="auto"/>
                    <w:right w:val="none" w:sz="0" w:space="0" w:color="auto"/>
                  </w:divBdr>
                </w:div>
                <w:div w:id="304311669">
                  <w:marLeft w:val="0"/>
                  <w:marRight w:val="0"/>
                  <w:marTop w:val="0"/>
                  <w:marBottom w:val="0"/>
                  <w:divBdr>
                    <w:top w:val="none" w:sz="0" w:space="0" w:color="auto"/>
                    <w:left w:val="none" w:sz="0" w:space="0" w:color="auto"/>
                    <w:bottom w:val="none" w:sz="0" w:space="0" w:color="auto"/>
                    <w:right w:val="none" w:sz="0" w:space="0" w:color="auto"/>
                  </w:divBdr>
                </w:div>
                <w:div w:id="1542279163">
                  <w:marLeft w:val="0"/>
                  <w:marRight w:val="0"/>
                  <w:marTop w:val="0"/>
                  <w:marBottom w:val="0"/>
                  <w:divBdr>
                    <w:top w:val="none" w:sz="0" w:space="0" w:color="auto"/>
                    <w:left w:val="none" w:sz="0" w:space="0" w:color="auto"/>
                    <w:bottom w:val="none" w:sz="0" w:space="0" w:color="auto"/>
                    <w:right w:val="none" w:sz="0" w:space="0" w:color="auto"/>
                  </w:divBdr>
                </w:div>
                <w:div w:id="52312154">
                  <w:marLeft w:val="0"/>
                  <w:marRight w:val="0"/>
                  <w:marTop w:val="0"/>
                  <w:marBottom w:val="0"/>
                  <w:divBdr>
                    <w:top w:val="none" w:sz="0" w:space="0" w:color="auto"/>
                    <w:left w:val="none" w:sz="0" w:space="0" w:color="auto"/>
                    <w:bottom w:val="none" w:sz="0" w:space="0" w:color="auto"/>
                    <w:right w:val="none" w:sz="0" w:space="0" w:color="auto"/>
                  </w:divBdr>
                </w:div>
                <w:div w:id="1662007299">
                  <w:marLeft w:val="0"/>
                  <w:marRight w:val="0"/>
                  <w:marTop w:val="0"/>
                  <w:marBottom w:val="0"/>
                  <w:divBdr>
                    <w:top w:val="none" w:sz="0" w:space="0" w:color="auto"/>
                    <w:left w:val="none" w:sz="0" w:space="0" w:color="auto"/>
                    <w:bottom w:val="none" w:sz="0" w:space="0" w:color="auto"/>
                    <w:right w:val="none" w:sz="0" w:space="0" w:color="auto"/>
                  </w:divBdr>
                </w:div>
                <w:div w:id="1712606358">
                  <w:marLeft w:val="0"/>
                  <w:marRight w:val="0"/>
                  <w:marTop w:val="0"/>
                  <w:marBottom w:val="0"/>
                  <w:divBdr>
                    <w:top w:val="none" w:sz="0" w:space="0" w:color="auto"/>
                    <w:left w:val="none" w:sz="0" w:space="0" w:color="auto"/>
                    <w:bottom w:val="none" w:sz="0" w:space="0" w:color="auto"/>
                    <w:right w:val="none" w:sz="0" w:space="0" w:color="auto"/>
                  </w:divBdr>
                </w:div>
                <w:div w:id="1054498890">
                  <w:marLeft w:val="0"/>
                  <w:marRight w:val="0"/>
                  <w:marTop w:val="0"/>
                  <w:marBottom w:val="0"/>
                  <w:divBdr>
                    <w:top w:val="none" w:sz="0" w:space="0" w:color="auto"/>
                    <w:left w:val="none" w:sz="0" w:space="0" w:color="auto"/>
                    <w:bottom w:val="none" w:sz="0" w:space="0" w:color="auto"/>
                    <w:right w:val="none" w:sz="0" w:space="0" w:color="auto"/>
                  </w:divBdr>
                </w:div>
                <w:div w:id="780337367">
                  <w:marLeft w:val="0"/>
                  <w:marRight w:val="0"/>
                  <w:marTop w:val="0"/>
                  <w:marBottom w:val="0"/>
                  <w:divBdr>
                    <w:top w:val="none" w:sz="0" w:space="0" w:color="auto"/>
                    <w:left w:val="none" w:sz="0" w:space="0" w:color="auto"/>
                    <w:bottom w:val="none" w:sz="0" w:space="0" w:color="auto"/>
                    <w:right w:val="none" w:sz="0" w:space="0" w:color="auto"/>
                  </w:divBdr>
                </w:div>
                <w:div w:id="1293630793">
                  <w:marLeft w:val="0"/>
                  <w:marRight w:val="0"/>
                  <w:marTop w:val="0"/>
                  <w:marBottom w:val="0"/>
                  <w:divBdr>
                    <w:top w:val="none" w:sz="0" w:space="0" w:color="auto"/>
                    <w:left w:val="none" w:sz="0" w:space="0" w:color="auto"/>
                    <w:bottom w:val="none" w:sz="0" w:space="0" w:color="auto"/>
                    <w:right w:val="none" w:sz="0" w:space="0" w:color="auto"/>
                  </w:divBdr>
                </w:div>
                <w:div w:id="789126830">
                  <w:marLeft w:val="0"/>
                  <w:marRight w:val="0"/>
                  <w:marTop w:val="0"/>
                  <w:marBottom w:val="0"/>
                  <w:divBdr>
                    <w:top w:val="none" w:sz="0" w:space="0" w:color="auto"/>
                    <w:left w:val="none" w:sz="0" w:space="0" w:color="auto"/>
                    <w:bottom w:val="none" w:sz="0" w:space="0" w:color="auto"/>
                    <w:right w:val="none" w:sz="0" w:space="0" w:color="auto"/>
                  </w:divBdr>
                </w:div>
                <w:div w:id="289870831">
                  <w:marLeft w:val="0"/>
                  <w:marRight w:val="0"/>
                  <w:marTop w:val="0"/>
                  <w:marBottom w:val="0"/>
                  <w:divBdr>
                    <w:top w:val="none" w:sz="0" w:space="0" w:color="auto"/>
                    <w:left w:val="none" w:sz="0" w:space="0" w:color="auto"/>
                    <w:bottom w:val="none" w:sz="0" w:space="0" w:color="auto"/>
                    <w:right w:val="none" w:sz="0" w:space="0" w:color="auto"/>
                  </w:divBdr>
                </w:div>
                <w:div w:id="1290361574">
                  <w:marLeft w:val="0"/>
                  <w:marRight w:val="0"/>
                  <w:marTop w:val="0"/>
                  <w:marBottom w:val="0"/>
                  <w:divBdr>
                    <w:top w:val="none" w:sz="0" w:space="0" w:color="auto"/>
                    <w:left w:val="none" w:sz="0" w:space="0" w:color="auto"/>
                    <w:bottom w:val="none" w:sz="0" w:space="0" w:color="auto"/>
                    <w:right w:val="none" w:sz="0" w:space="0" w:color="auto"/>
                  </w:divBdr>
                </w:div>
                <w:div w:id="995956902">
                  <w:marLeft w:val="0"/>
                  <w:marRight w:val="0"/>
                  <w:marTop w:val="0"/>
                  <w:marBottom w:val="0"/>
                  <w:divBdr>
                    <w:top w:val="none" w:sz="0" w:space="0" w:color="auto"/>
                    <w:left w:val="none" w:sz="0" w:space="0" w:color="auto"/>
                    <w:bottom w:val="none" w:sz="0" w:space="0" w:color="auto"/>
                    <w:right w:val="none" w:sz="0" w:space="0" w:color="auto"/>
                  </w:divBdr>
                </w:div>
                <w:div w:id="737023544">
                  <w:marLeft w:val="0"/>
                  <w:marRight w:val="0"/>
                  <w:marTop w:val="0"/>
                  <w:marBottom w:val="0"/>
                  <w:divBdr>
                    <w:top w:val="none" w:sz="0" w:space="0" w:color="auto"/>
                    <w:left w:val="none" w:sz="0" w:space="0" w:color="auto"/>
                    <w:bottom w:val="none" w:sz="0" w:space="0" w:color="auto"/>
                    <w:right w:val="none" w:sz="0" w:space="0" w:color="auto"/>
                  </w:divBdr>
                </w:div>
                <w:div w:id="32585445">
                  <w:marLeft w:val="0"/>
                  <w:marRight w:val="0"/>
                  <w:marTop w:val="0"/>
                  <w:marBottom w:val="0"/>
                  <w:divBdr>
                    <w:top w:val="none" w:sz="0" w:space="0" w:color="auto"/>
                    <w:left w:val="none" w:sz="0" w:space="0" w:color="auto"/>
                    <w:bottom w:val="none" w:sz="0" w:space="0" w:color="auto"/>
                    <w:right w:val="none" w:sz="0" w:space="0" w:color="auto"/>
                  </w:divBdr>
                </w:div>
                <w:div w:id="1953395225">
                  <w:marLeft w:val="0"/>
                  <w:marRight w:val="0"/>
                  <w:marTop w:val="0"/>
                  <w:marBottom w:val="0"/>
                  <w:divBdr>
                    <w:top w:val="none" w:sz="0" w:space="0" w:color="auto"/>
                    <w:left w:val="none" w:sz="0" w:space="0" w:color="auto"/>
                    <w:bottom w:val="none" w:sz="0" w:space="0" w:color="auto"/>
                    <w:right w:val="none" w:sz="0" w:space="0" w:color="auto"/>
                  </w:divBdr>
                </w:div>
                <w:div w:id="1340736599">
                  <w:marLeft w:val="0"/>
                  <w:marRight w:val="0"/>
                  <w:marTop w:val="0"/>
                  <w:marBottom w:val="0"/>
                  <w:divBdr>
                    <w:top w:val="none" w:sz="0" w:space="0" w:color="auto"/>
                    <w:left w:val="none" w:sz="0" w:space="0" w:color="auto"/>
                    <w:bottom w:val="none" w:sz="0" w:space="0" w:color="auto"/>
                    <w:right w:val="none" w:sz="0" w:space="0" w:color="auto"/>
                  </w:divBdr>
                </w:div>
                <w:div w:id="2132508197">
                  <w:marLeft w:val="0"/>
                  <w:marRight w:val="0"/>
                  <w:marTop w:val="0"/>
                  <w:marBottom w:val="0"/>
                  <w:divBdr>
                    <w:top w:val="none" w:sz="0" w:space="0" w:color="auto"/>
                    <w:left w:val="none" w:sz="0" w:space="0" w:color="auto"/>
                    <w:bottom w:val="none" w:sz="0" w:space="0" w:color="auto"/>
                    <w:right w:val="none" w:sz="0" w:space="0" w:color="auto"/>
                  </w:divBdr>
                </w:div>
                <w:div w:id="1897931261">
                  <w:marLeft w:val="0"/>
                  <w:marRight w:val="0"/>
                  <w:marTop w:val="0"/>
                  <w:marBottom w:val="0"/>
                  <w:divBdr>
                    <w:top w:val="none" w:sz="0" w:space="0" w:color="auto"/>
                    <w:left w:val="none" w:sz="0" w:space="0" w:color="auto"/>
                    <w:bottom w:val="none" w:sz="0" w:space="0" w:color="auto"/>
                    <w:right w:val="none" w:sz="0" w:space="0" w:color="auto"/>
                  </w:divBdr>
                </w:div>
                <w:div w:id="193160003">
                  <w:marLeft w:val="0"/>
                  <w:marRight w:val="0"/>
                  <w:marTop w:val="0"/>
                  <w:marBottom w:val="0"/>
                  <w:divBdr>
                    <w:top w:val="none" w:sz="0" w:space="0" w:color="auto"/>
                    <w:left w:val="none" w:sz="0" w:space="0" w:color="auto"/>
                    <w:bottom w:val="none" w:sz="0" w:space="0" w:color="auto"/>
                    <w:right w:val="none" w:sz="0" w:space="0" w:color="auto"/>
                  </w:divBdr>
                </w:div>
                <w:div w:id="811992738">
                  <w:marLeft w:val="0"/>
                  <w:marRight w:val="0"/>
                  <w:marTop w:val="0"/>
                  <w:marBottom w:val="0"/>
                  <w:divBdr>
                    <w:top w:val="none" w:sz="0" w:space="0" w:color="auto"/>
                    <w:left w:val="none" w:sz="0" w:space="0" w:color="auto"/>
                    <w:bottom w:val="none" w:sz="0" w:space="0" w:color="auto"/>
                    <w:right w:val="none" w:sz="0" w:space="0" w:color="auto"/>
                  </w:divBdr>
                </w:div>
                <w:div w:id="1958366483">
                  <w:marLeft w:val="0"/>
                  <w:marRight w:val="0"/>
                  <w:marTop w:val="0"/>
                  <w:marBottom w:val="0"/>
                  <w:divBdr>
                    <w:top w:val="none" w:sz="0" w:space="0" w:color="auto"/>
                    <w:left w:val="none" w:sz="0" w:space="0" w:color="auto"/>
                    <w:bottom w:val="none" w:sz="0" w:space="0" w:color="auto"/>
                    <w:right w:val="none" w:sz="0" w:space="0" w:color="auto"/>
                  </w:divBdr>
                </w:div>
                <w:div w:id="16582371">
                  <w:marLeft w:val="0"/>
                  <w:marRight w:val="0"/>
                  <w:marTop w:val="0"/>
                  <w:marBottom w:val="0"/>
                  <w:divBdr>
                    <w:top w:val="none" w:sz="0" w:space="0" w:color="auto"/>
                    <w:left w:val="none" w:sz="0" w:space="0" w:color="auto"/>
                    <w:bottom w:val="none" w:sz="0" w:space="0" w:color="auto"/>
                    <w:right w:val="none" w:sz="0" w:space="0" w:color="auto"/>
                  </w:divBdr>
                </w:div>
                <w:div w:id="1233664780">
                  <w:marLeft w:val="0"/>
                  <w:marRight w:val="0"/>
                  <w:marTop w:val="0"/>
                  <w:marBottom w:val="0"/>
                  <w:divBdr>
                    <w:top w:val="none" w:sz="0" w:space="0" w:color="auto"/>
                    <w:left w:val="none" w:sz="0" w:space="0" w:color="auto"/>
                    <w:bottom w:val="none" w:sz="0" w:space="0" w:color="auto"/>
                    <w:right w:val="none" w:sz="0" w:space="0" w:color="auto"/>
                  </w:divBdr>
                </w:div>
                <w:div w:id="1663314945">
                  <w:marLeft w:val="0"/>
                  <w:marRight w:val="0"/>
                  <w:marTop w:val="0"/>
                  <w:marBottom w:val="0"/>
                  <w:divBdr>
                    <w:top w:val="none" w:sz="0" w:space="0" w:color="auto"/>
                    <w:left w:val="none" w:sz="0" w:space="0" w:color="auto"/>
                    <w:bottom w:val="none" w:sz="0" w:space="0" w:color="auto"/>
                    <w:right w:val="none" w:sz="0" w:space="0" w:color="auto"/>
                  </w:divBdr>
                </w:div>
                <w:div w:id="1249270290">
                  <w:marLeft w:val="0"/>
                  <w:marRight w:val="0"/>
                  <w:marTop w:val="0"/>
                  <w:marBottom w:val="0"/>
                  <w:divBdr>
                    <w:top w:val="none" w:sz="0" w:space="0" w:color="auto"/>
                    <w:left w:val="none" w:sz="0" w:space="0" w:color="auto"/>
                    <w:bottom w:val="none" w:sz="0" w:space="0" w:color="auto"/>
                    <w:right w:val="none" w:sz="0" w:space="0" w:color="auto"/>
                  </w:divBdr>
                </w:div>
                <w:div w:id="370887138">
                  <w:marLeft w:val="0"/>
                  <w:marRight w:val="0"/>
                  <w:marTop w:val="0"/>
                  <w:marBottom w:val="0"/>
                  <w:divBdr>
                    <w:top w:val="none" w:sz="0" w:space="0" w:color="auto"/>
                    <w:left w:val="none" w:sz="0" w:space="0" w:color="auto"/>
                    <w:bottom w:val="none" w:sz="0" w:space="0" w:color="auto"/>
                    <w:right w:val="none" w:sz="0" w:space="0" w:color="auto"/>
                  </w:divBdr>
                </w:div>
                <w:div w:id="2074695334">
                  <w:marLeft w:val="0"/>
                  <w:marRight w:val="0"/>
                  <w:marTop w:val="0"/>
                  <w:marBottom w:val="0"/>
                  <w:divBdr>
                    <w:top w:val="none" w:sz="0" w:space="0" w:color="auto"/>
                    <w:left w:val="none" w:sz="0" w:space="0" w:color="auto"/>
                    <w:bottom w:val="none" w:sz="0" w:space="0" w:color="auto"/>
                    <w:right w:val="none" w:sz="0" w:space="0" w:color="auto"/>
                  </w:divBdr>
                </w:div>
                <w:div w:id="1347832784">
                  <w:marLeft w:val="0"/>
                  <w:marRight w:val="0"/>
                  <w:marTop w:val="0"/>
                  <w:marBottom w:val="0"/>
                  <w:divBdr>
                    <w:top w:val="none" w:sz="0" w:space="0" w:color="auto"/>
                    <w:left w:val="none" w:sz="0" w:space="0" w:color="auto"/>
                    <w:bottom w:val="none" w:sz="0" w:space="0" w:color="auto"/>
                    <w:right w:val="none" w:sz="0" w:space="0" w:color="auto"/>
                  </w:divBdr>
                </w:div>
                <w:div w:id="2122264691">
                  <w:marLeft w:val="0"/>
                  <w:marRight w:val="0"/>
                  <w:marTop w:val="0"/>
                  <w:marBottom w:val="0"/>
                  <w:divBdr>
                    <w:top w:val="none" w:sz="0" w:space="0" w:color="auto"/>
                    <w:left w:val="none" w:sz="0" w:space="0" w:color="auto"/>
                    <w:bottom w:val="none" w:sz="0" w:space="0" w:color="auto"/>
                    <w:right w:val="none" w:sz="0" w:space="0" w:color="auto"/>
                  </w:divBdr>
                </w:div>
                <w:div w:id="1136947117">
                  <w:marLeft w:val="0"/>
                  <w:marRight w:val="0"/>
                  <w:marTop w:val="0"/>
                  <w:marBottom w:val="0"/>
                  <w:divBdr>
                    <w:top w:val="none" w:sz="0" w:space="0" w:color="auto"/>
                    <w:left w:val="none" w:sz="0" w:space="0" w:color="auto"/>
                    <w:bottom w:val="none" w:sz="0" w:space="0" w:color="auto"/>
                    <w:right w:val="none" w:sz="0" w:space="0" w:color="auto"/>
                  </w:divBdr>
                </w:div>
                <w:div w:id="1476407905">
                  <w:marLeft w:val="0"/>
                  <w:marRight w:val="0"/>
                  <w:marTop w:val="0"/>
                  <w:marBottom w:val="0"/>
                  <w:divBdr>
                    <w:top w:val="none" w:sz="0" w:space="0" w:color="auto"/>
                    <w:left w:val="none" w:sz="0" w:space="0" w:color="auto"/>
                    <w:bottom w:val="none" w:sz="0" w:space="0" w:color="auto"/>
                    <w:right w:val="none" w:sz="0" w:space="0" w:color="auto"/>
                  </w:divBdr>
                </w:div>
                <w:div w:id="1404916591">
                  <w:marLeft w:val="0"/>
                  <w:marRight w:val="0"/>
                  <w:marTop w:val="0"/>
                  <w:marBottom w:val="0"/>
                  <w:divBdr>
                    <w:top w:val="none" w:sz="0" w:space="0" w:color="auto"/>
                    <w:left w:val="none" w:sz="0" w:space="0" w:color="auto"/>
                    <w:bottom w:val="none" w:sz="0" w:space="0" w:color="auto"/>
                    <w:right w:val="none" w:sz="0" w:space="0" w:color="auto"/>
                  </w:divBdr>
                </w:div>
                <w:div w:id="1942950373">
                  <w:marLeft w:val="0"/>
                  <w:marRight w:val="0"/>
                  <w:marTop w:val="0"/>
                  <w:marBottom w:val="0"/>
                  <w:divBdr>
                    <w:top w:val="none" w:sz="0" w:space="0" w:color="auto"/>
                    <w:left w:val="none" w:sz="0" w:space="0" w:color="auto"/>
                    <w:bottom w:val="none" w:sz="0" w:space="0" w:color="auto"/>
                    <w:right w:val="none" w:sz="0" w:space="0" w:color="auto"/>
                  </w:divBdr>
                </w:div>
                <w:div w:id="44986227">
                  <w:marLeft w:val="0"/>
                  <w:marRight w:val="0"/>
                  <w:marTop w:val="0"/>
                  <w:marBottom w:val="0"/>
                  <w:divBdr>
                    <w:top w:val="none" w:sz="0" w:space="0" w:color="auto"/>
                    <w:left w:val="none" w:sz="0" w:space="0" w:color="auto"/>
                    <w:bottom w:val="none" w:sz="0" w:space="0" w:color="auto"/>
                    <w:right w:val="none" w:sz="0" w:space="0" w:color="auto"/>
                  </w:divBdr>
                </w:div>
                <w:div w:id="951739717">
                  <w:marLeft w:val="0"/>
                  <w:marRight w:val="0"/>
                  <w:marTop w:val="0"/>
                  <w:marBottom w:val="0"/>
                  <w:divBdr>
                    <w:top w:val="none" w:sz="0" w:space="0" w:color="auto"/>
                    <w:left w:val="none" w:sz="0" w:space="0" w:color="auto"/>
                    <w:bottom w:val="none" w:sz="0" w:space="0" w:color="auto"/>
                    <w:right w:val="none" w:sz="0" w:space="0" w:color="auto"/>
                  </w:divBdr>
                </w:div>
                <w:div w:id="857888464">
                  <w:marLeft w:val="0"/>
                  <w:marRight w:val="0"/>
                  <w:marTop w:val="0"/>
                  <w:marBottom w:val="0"/>
                  <w:divBdr>
                    <w:top w:val="none" w:sz="0" w:space="0" w:color="auto"/>
                    <w:left w:val="none" w:sz="0" w:space="0" w:color="auto"/>
                    <w:bottom w:val="none" w:sz="0" w:space="0" w:color="auto"/>
                    <w:right w:val="none" w:sz="0" w:space="0" w:color="auto"/>
                  </w:divBdr>
                </w:div>
                <w:div w:id="160318338">
                  <w:marLeft w:val="0"/>
                  <w:marRight w:val="0"/>
                  <w:marTop w:val="0"/>
                  <w:marBottom w:val="0"/>
                  <w:divBdr>
                    <w:top w:val="none" w:sz="0" w:space="0" w:color="auto"/>
                    <w:left w:val="none" w:sz="0" w:space="0" w:color="auto"/>
                    <w:bottom w:val="none" w:sz="0" w:space="0" w:color="auto"/>
                    <w:right w:val="none" w:sz="0" w:space="0" w:color="auto"/>
                  </w:divBdr>
                </w:div>
                <w:div w:id="1897549632">
                  <w:marLeft w:val="0"/>
                  <w:marRight w:val="0"/>
                  <w:marTop w:val="0"/>
                  <w:marBottom w:val="0"/>
                  <w:divBdr>
                    <w:top w:val="none" w:sz="0" w:space="0" w:color="auto"/>
                    <w:left w:val="none" w:sz="0" w:space="0" w:color="auto"/>
                    <w:bottom w:val="none" w:sz="0" w:space="0" w:color="auto"/>
                    <w:right w:val="none" w:sz="0" w:space="0" w:color="auto"/>
                  </w:divBdr>
                </w:div>
                <w:div w:id="1558009785">
                  <w:marLeft w:val="0"/>
                  <w:marRight w:val="0"/>
                  <w:marTop w:val="0"/>
                  <w:marBottom w:val="0"/>
                  <w:divBdr>
                    <w:top w:val="none" w:sz="0" w:space="0" w:color="auto"/>
                    <w:left w:val="none" w:sz="0" w:space="0" w:color="auto"/>
                    <w:bottom w:val="none" w:sz="0" w:space="0" w:color="auto"/>
                    <w:right w:val="none" w:sz="0" w:space="0" w:color="auto"/>
                  </w:divBdr>
                </w:div>
                <w:div w:id="1863856686">
                  <w:marLeft w:val="0"/>
                  <w:marRight w:val="0"/>
                  <w:marTop w:val="0"/>
                  <w:marBottom w:val="0"/>
                  <w:divBdr>
                    <w:top w:val="none" w:sz="0" w:space="0" w:color="auto"/>
                    <w:left w:val="none" w:sz="0" w:space="0" w:color="auto"/>
                    <w:bottom w:val="none" w:sz="0" w:space="0" w:color="auto"/>
                    <w:right w:val="none" w:sz="0" w:space="0" w:color="auto"/>
                  </w:divBdr>
                </w:div>
                <w:div w:id="315571906">
                  <w:marLeft w:val="0"/>
                  <w:marRight w:val="0"/>
                  <w:marTop w:val="0"/>
                  <w:marBottom w:val="0"/>
                  <w:divBdr>
                    <w:top w:val="none" w:sz="0" w:space="0" w:color="auto"/>
                    <w:left w:val="none" w:sz="0" w:space="0" w:color="auto"/>
                    <w:bottom w:val="none" w:sz="0" w:space="0" w:color="auto"/>
                    <w:right w:val="none" w:sz="0" w:space="0" w:color="auto"/>
                  </w:divBdr>
                </w:div>
                <w:div w:id="631978747">
                  <w:marLeft w:val="0"/>
                  <w:marRight w:val="0"/>
                  <w:marTop w:val="0"/>
                  <w:marBottom w:val="0"/>
                  <w:divBdr>
                    <w:top w:val="none" w:sz="0" w:space="0" w:color="auto"/>
                    <w:left w:val="none" w:sz="0" w:space="0" w:color="auto"/>
                    <w:bottom w:val="none" w:sz="0" w:space="0" w:color="auto"/>
                    <w:right w:val="none" w:sz="0" w:space="0" w:color="auto"/>
                  </w:divBdr>
                </w:div>
                <w:div w:id="941718092">
                  <w:marLeft w:val="0"/>
                  <w:marRight w:val="0"/>
                  <w:marTop w:val="0"/>
                  <w:marBottom w:val="0"/>
                  <w:divBdr>
                    <w:top w:val="none" w:sz="0" w:space="0" w:color="auto"/>
                    <w:left w:val="none" w:sz="0" w:space="0" w:color="auto"/>
                    <w:bottom w:val="none" w:sz="0" w:space="0" w:color="auto"/>
                    <w:right w:val="none" w:sz="0" w:space="0" w:color="auto"/>
                  </w:divBdr>
                </w:div>
                <w:div w:id="1446316164">
                  <w:marLeft w:val="0"/>
                  <w:marRight w:val="0"/>
                  <w:marTop w:val="0"/>
                  <w:marBottom w:val="0"/>
                  <w:divBdr>
                    <w:top w:val="none" w:sz="0" w:space="0" w:color="auto"/>
                    <w:left w:val="none" w:sz="0" w:space="0" w:color="auto"/>
                    <w:bottom w:val="none" w:sz="0" w:space="0" w:color="auto"/>
                    <w:right w:val="none" w:sz="0" w:space="0" w:color="auto"/>
                  </w:divBdr>
                </w:div>
                <w:div w:id="711923564">
                  <w:marLeft w:val="0"/>
                  <w:marRight w:val="0"/>
                  <w:marTop w:val="0"/>
                  <w:marBottom w:val="0"/>
                  <w:divBdr>
                    <w:top w:val="none" w:sz="0" w:space="0" w:color="auto"/>
                    <w:left w:val="none" w:sz="0" w:space="0" w:color="auto"/>
                    <w:bottom w:val="none" w:sz="0" w:space="0" w:color="auto"/>
                    <w:right w:val="none" w:sz="0" w:space="0" w:color="auto"/>
                  </w:divBdr>
                </w:div>
                <w:div w:id="146090338">
                  <w:marLeft w:val="0"/>
                  <w:marRight w:val="0"/>
                  <w:marTop w:val="0"/>
                  <w:marBottom w:val="0"/>
                  <w:divBdr>
                    <w:top w:val="none" w:sz="0" w:space="0" w:color="auto"/>
                    <w:left w:val="none" w:sz="0" w:space="0" w:color="auto"/>
                    <w:bottom w:val="none" w:sz="0" w:space="0" w:color="auto"/>
                    <w:right w:val="none" w:sz="0" w:space="0" w:color="auto"/>
                  </w:divBdr>
                </w:div>
                <w:div w:id="685981233">
                  <w:marLeft w:val="0"/>
                  <w:marRight w:val="0"/>
                  <w:marTop w:val="0"/>
                  <w:marBottom w:val="0"/>
                  <w:divBdr>
                    <w:top w:val="none" w:sz="0" w:space="0" w:color="auto"/>
                    <w:left w:val="none" w:sz="0" w:space="0" w:color="auto"/>
                    <w:bottom w:val="none" w:sz="0" w:space="0" w:color="auto"/>
                    <w:right w:val="none" w:sz="0" w:space="0" w:color="auto"/>
                  </w:divBdr>
                </w:div>
                <w:div w:id="1957713047">
                  <w:marLeft w:val="0"/>
                  <w:marRight w:val="0"/>
                  <w:marTop w:val="0"/>
                  <w:marBottom w:val="0"/>
                  <w:divBdr>
                    <w:top w:val="none" w:sz="0" w:space="0" w:color="auto"/>
                    <w:left w:val="none" w:sz="0" w:space="0" w:color="auto"/>
                    <w:bottom w:val="none" w:sz="0" w:space="0" w:color="auto"/>
                    <w:right w:val="none" w:sz="0" w:space="0" w:color="auto"/>
                  </w:divBdr>
                </w:div>
                <w:div w:id="903101506">
                  <w:marLeft w:val="0"/>
                  <w:marRight w:val="0"/>
                  <w:marTop w:val="0"/>
                  <w:marBottom w:val="0"/>
                  <w:divBdr>
                    <w:top w:val="none" w:sz="0" w:space="0" w:color="auto"/>
                    <w:left w:val="none" w:sz="0" w:space="0" w:color="auto"/>
                    <w:bottom w:val="none" w:sz="0" w:space="0" w:color="auto"/>
                    <w:right w:val="none" w:sz="0" w:space="0" w:color="auto"/>
                  </w:divBdr>
                </w:div>
                <w:div w:id="1070426599">
                  <w:marLeft w:val="0"/>
                  <w:marRight w:val="0"/>
                  <w:marTop w:val="0"/>
                  <w:marBottom w:val="0"/>
                  <w:divBdr>
                    <w:top w:val="none" w:sz="0" w:space="0" w:color="auto"/>
                    <w:left w:val="none" w:sz="0" w:space="0" w:color="auto"/>
                    <w:bottom w:val="none" w:sz="0" w:space="0" w:color="auto"/>
                    <w:right w:val="none" w:sz="0" w:space="0" w:color="auto"/>
                  </w:divBdr>
                </w:div>
                <w:div w:id="2098868054">
                  <w:marLeft w:val="0"/>
                  <w:marRight w:val="0"/>
                  <w:marTop w:val="0"/>
                  <w:marBottom w:val="0"/>
                  <w:divBdr>
                    <w:top w:val="none" w:sz="0" w:space="0" w:color="auto"/>
                    <w:left w:val="none" w:sz="0" w:space="0" w:color="auto"/>
                    <w:bottom w:val="none" w:sz="0" w:space="0" w:color="auto"/>
                    <w:right w:val="none" w:sz="0" w:space="0" w:color="auto"/>
                  </w:divBdr>
                </w:div>
                <w:div w:id="314575740">
                  <w:marLeft w:val="0"/>
                  <w:marRight w:val="0"/>
                  <w:marTop w:val="0"/>
                  <w:marBottom w:val="0"/>
                  <w:divBdr>
                    <w:top w:val="none" w:sz="0" w:space="0" w:color="auto"/>
                    <w:left w:val="none" w:sz="0" w:space="0" w:color="auto"/>
                    <w:bottom w:val="none" w:sz="0" w:space="0" w:color="auto"/>
                    <w:right w:val="none" w:sz="0" w:space="0" w:color="auto"/>
                  </w:divBdr>
                </w:div>
                <w:div w:id="691148097">
                  <w:marLeft w:val="0"/>
                  <w:marRight w:val="0"/>
                  <w:marTop w:val="0"/>
                  <w:marBottom w:val="0"/>
                  <w:divBdr>
                    <w:top w:val="none" w:sz="0" w:space="0" w:color="auto"/>
                    <w:left w:val="none" w:sz="0" w:space="0" w:color="auto"/>
                    <w:bottom w:val="none" w:sz="0" w:space="0" w:color="auto"/>
                    <w:right w:val="none" w:sz="0" w:space="0" w:color="auto"/>
                  </w:divBdr>
                </w:div>
                <w:div w:id="1915846531">
                  <w:marLeft w:val="0"/>
                  <w:marRight w:val="0"/>
                  <w:marTop w:val="0"/>
                  <w:marBottom w:val="0"/>
                  <w:divBdr>
                    <w:top w:val="none" w:sz="0" w:space="0" w:color="auto"/>
                    <w:left w:val="none" w:sz="0" w:space="0" w:color="auto"/>
                    <w:bottom w:val="none" w:sz="0" w:space="0" w:color="auto"/>
                    <w:right w:val="none" w:sz="0" w:space="0" w:color="auto"/>
                  </w:divBdr>
                </w:div>
                <w:div w:id="24991809">
                  <w:marLeft w:val="0"/>
                  <w:marRight w:val="0"/>
                  <w:marTop w:val="0"/>
                  <w:marBottom w:val="0"/>
                  <w:divBdr>
                    <w:top w:val="none" w:sz="0" w:space="0" w:color="auto"/>
                    <w:left w:val="none" w:sz="0" w:space="0" w:color="auto"/>
                    <w:bottom w:val="none" w:sz="0" w:space="0" w:color="auto"/>
                    <w:right w:val="none" w:sz="0" w:space="0" w:color="auto"/>
                  </w:divBdr>
                </w:div>
                <w:div w:id="1165629808">
                  <w:marLeft w:val="0"/>
                  <w:marRight w:val="0"/>
                  <w:marTop w:val="0"/>
                  <w:marBottom w:val="0"/>
                  <w:divBdr>
                    <w:top w:val="none" w:sz="0" w:space="0" w:color="auto"/>
                    <w:left w:val="none" w:sz="0" w:space="0" w:color="auto"/>
                    <w:bottom w:val="none" w:sz="0" w:space="0" w:color="auto"/>
                    <w:right w:val="none" w:sz="0" w:space="0" w:color="auto"/>
                  </w:divBdr>
                </w:div>
                <w:div w:id="1939097951">
                  <w:marLeft w:val="0"/>
                  <w:marRight w:val="0"/>
                  <w:marTop w:val="0"/>
                  <w:marBottom w:val="0"/>
                  <w:divBdr>
                    <w:top w:val="none" w:sz="0" w:space="0" w:color="auto"/>
                    <w:left w:val="none" w:sz="0" w:space="0" w:color="auto"/>
                    <w:bottom w:val="none" w:sz="0" w:space="0" w:color="auto"/>
                    <w:right w:val="none" w:sz="0" w:space="0" w:color="auto"/>
                  </w:divBdr>
                </w:div>
                <w:div w:id="1432705050">
                  <w:marLeft w:val="0"/>
                  <w:marRight w:val="0"/>
                  <w:marTop w:val="0"/>
                  <w:marBottom w:val="0"/>
                  <w:divBdr>
                    <w:top w:val="none" w:sz="0" w:space="0" w:color="auto"/>
                    <w:left w:val="none" w:sz="0" w:space="0" w:color="auto"/>
                    <w:bottom w:val="none" w:sz="0" w:space="0" w:color="auto"/>
                    <w:right w:val="none" w:sz="0" w:space="0" w:color="auto"/>
                  </w:divBdr>
                </w:div>
                <w:div w:id="1850101509">
                  <w:marLeft w:val="0"/>
                  <w:marRight w:val="0"/>
                  <w:marTop w:val="0"/>
                  <w:marBottom w:val="0"/>
                  <w:divBdr>
                    <w:top w:val="none" w:sz="0" w:space="0" w:color="auto"/>
                    <w:left w:val="none" w:sz="0" w:space="0" w:color="auto"/>
                    <w:bottom w:val="none" w:sz="0" w:space="0" w:color="auto"/>
                    <w:right w:val="none" w:sz="0" w:space="0" w:color="auto"/>
                  </w:divBdr>
                </w:div>
                <w:div w:id="161167480">
                  <w:marLeft w:val="0"/>
                  <w:marRight w:val="0"/>
                  <w:marTop w:val="0"/>
                  <w:marBottom w:val="0"/>
                  <w:divBdr>
                    <w:top w:val="none" w:sz="0" w:space="0" w:color="auto"/>
                    <w:left w:val="none" w:sz="0" w:space="0" w:color="auto"/>
                    <w:bottom w:val="none" w:sz="0" w:space="0" w:color="auto"/>
                    <w:right w:val="none" w:sz="0" w:space="0" w:color="auto"/>
                  </w:divBdr>
                </w:div>
                <w:div w:id="2061592215">
                  <w:marLeft w:val="0"/>
                  <w:marRight w:val="0"/>
                  <w:marTop w:val="0"/>
                  <w:marBottom w:val="0"/>
                  <w:divBdr>
                    <w:top w:val="none" w:sz="0" w:space="0" w:color="auto"/>
                    <w:left w:val="none" w:sz="0" w:space="0" w:color="auto"/>
                    <w:bottom w:val="none" w:sz="0" w:space="0" w:color="auto"/>
                    <w:right w:val="none" w:sz="0" w:space="0" w:color="auto"/>
                  </w:divBdr>
                </w:div>
                <w:div w:id="1616406503">
                  <w:marLeft w:val="0"/>
                  <w:marRight w:val="0"/>
                  <w:marTop w:val="0"/>
                  <w:marBottom w:val="0"/>
                  <w:divBdr>
                    <w:top w:val="none" w:sz="0" w:space="0" w:color="auto"/>
                    <w:left w:val="none" w:sz="0" w:space="0" w:color="auto"/>
                    <w:bottom w:val="none" w:sz="0" w:space="0" w:color="auto"/>
                    <w:right w:val="none" w:sz="0" w:space="0" w:color="auto"/>
                  </w:divBdr>
                </w:div>
                <w:div w:id="768548098">
                  <w:marLeft w:val="0"/>
                  <w:marRight w:val="0"/>
                  <w:marTop w:val="0"/>
                  <w:marBottom w:val="0"/>
                  <w:divBdr>
                    <w:top w:val="none" w:sz="0" w:space="0" w:color="auto"/>
                    <w:left w:val="none" w:sz="0" w:space="0" w:color="auto"/>
                    <w:bottom w:val="none" w:sz="0" w:space="0" w:color="auto"/>
                    <w:right w:val="none" w:sz="0" w:space="0" w:color="auto"/>
                  </w:divBdr>
                </w:div>
                <w:div w:id="1552158169">
                  <w:marLeft w:val="0"/>
                  <w:marRight w:val="0"/>
                  <w:marTop w:val="0"/>
                  <w:marBottom w:val="0"/>
                  <w:divBdr>
                    <w:top w:val="none" w:sz="0" w:space="0" w:color="auto"/>
                    <w:left w:val="none" w:sz="0" w:space="0" w:color="auto"/>
                    <w:bottom w:val="none" w:sz="0" w:space="0" w:color="auto"/>
                    <w:right w:val="none" w:sz="0" w:space="0" w:color="auto"/>
                  </w:divBdr>
                </w:div>
                <w:div w:id="1184324041">
                  <w:marLeft w:val="0"/>
                  <w:marRight w:val="0"/>
                  <w:marTop w:val="0"/>
                  <w:marBottom w:val="0"/>
                  <w:divBdr>
                    <w:top w:val="none" w:sz="0" w:space="0" w:color="auto"/>
                    <w:left w:val="none" w:sz="0" w:space="0" w:color="auto"/>
                    <w:bottom w:val="none" w:sz="0" w:space="0" w:color="auto"/>
                    <w:right w:val="none" w:sz="0" w:space="0" w:color="auto"/>
                  </w:divBdr>
                </w:div>
                <w:div w:id="281689917">
                  <w:marLeft w:val="0"/>
                  <w:marRight w:val="0"/>
                  <w:marTop w:val="0"/>
                  <w:marBottom w:val="0"/>
                  <w:divBdr>
                    <w:top w:val="none" w:sz="0" w:space="0" w:color="auto"/>
                    <w:left w:val="none" w:sz="0" w:space="0" w:color="auto"/>
                    <w:bottom w:val="none" w:sz="0" w:space="0" w:color="auto"/>
                    <w:right w:val="none" w:sz="0" w:space="0" w:color="auto"/>
                  </w:divBdr>
                </w:div>
                <w:div w:id="579608054">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466557413">
                  <w:marLeft w:val="0"/>
                  <w:marRight w:val="0"/>
                  <w:marTop w:val="0"/>
                  <w:marBottom w:val="0"/>
                  <w:divBdr>
                    <w:top w:val="none" w:sz="0" w:space="0" w:color="auto"/>
                    <w:left w:val="none" w:sz="0" w:space="0" w:color="auto"/>
                    <w:bottom w:val="none" w:sz="0" w:space="0" w:color="auto"/>
                    <w:right w:val="none" w:sz="0" w:space="0" w:color="auto"/>
                  </w:divBdr>
                </w:div>
                <w:div w:id="1699087652">
                  <w:marLeft w:val="0"/>
                  <w:marRight w:val="0"/>
                  <w:marTop w:val="0"/>
                  <w:marBottom w:val="0"/>
                  <w:divBdr>
                    <w:top w:val="none" w:sz="0" w:space="0" w:color="auto"/>
                    <w:left w:val="none" w:sz="0" w:space="0" w:color="auto"/>
                    <w:bottom w:val="none" w:sz="0" w:space="0" w:color="auto"/>
                    <w:right w:val="none" w:sz="0" w:space="0" w:color="auto"/>
                  </w:divBdr>
                </w:div>
                <w:div w:id="1074820548">
                  <w:marLeft w:val="0"/>
                  <w:marRight w:val="0"/>
                  <w:marTop w:val="0"/>
                  <w:marBottom w:val="0"/>
                  <w:divBdr>
                    <w:top w:val="none" w:sz="0" w:space="0" w:color="auto"/>
                    <w:left w:val="none" w:sz="0" w:space="0" w:color="auto"/>
                    <w:bottom w:val="none" w:sz="0" w:space="0" w:color="auto"/>
                    <w:right w:val="none" w:sz="0" w:space="0" w:color="auto"/>
                  </w:divBdr>
                </w:div>
                <w:div w:id="149640700">
                  <w:marLeft w:val="0"/>
                  <w:marRight w:val="0"/>
                  <w:marTop w:val="0"/>
                  <w:marBottom w:val="0"/>
                  <w:divBdr>
                    <w:top w:val="none" w:sz="0" w:space="0" w:color="auto"/>
                    <w:left w:val="none" w:sz="0" w:space="0" w:color="auto"/>
                    <w:bottom w:val="none" w:sz="0" w:space="0" w:color="auto"/>
                    <w:right w:val="none" w:sz="0" w:space="0" w:color="auto"/>
                  </w:divBdr>
                </w:div>
                <w:div w:id="964965707">
                  <w:marLeft w:val="0"/>
                  <w:marRight w:val="0"/>
                  <w:marTop w:val="0"/>
                  <w:marBottom w:val="0"/>
                  <w:divBdr>
                    <w:top w:val="none" w:sz="0" w:space="0" w:color="auto"/>
                    <w:left w:val="none" w:sz="0" w:space="0" w:color="auto"/>
                    <w:bottom w:val="none" w:sz="0" w:space="0" w:color="auto"/>
                    <w:right w:val="none" w:sz="0" w:space="0" w:color="auto"/>
                  </w:divBdr>
                </w:div>
                <w:div w:id="292370600">
                  <w:marLeft w:val="0"/>
                  <w:marRight w:val="0"/>
                  <w:marTop w:val="0"/>
                  <w:marBottom w:val="0"/>
                  <w:divBdr>
                    <w:top w:val="none" w:sz="0" w:space="0" w:color="auto"/>
                    <w:left w:val="none" w:sz="0" w:space="0" w:color="auto"/>
                    <w:bottom w:val="none" w:sz="0" w:space="0" w:color="auto"/>
                    <w:right w:val="none" w:sz="0" w:space="0" w:color="auto"/>
                  </w:divBdr>
                </w:div>
                <w:div w:id="636881088">
                  <w:marLeft w:val="0"/>
                  <w:marRight w:val="0"/>
                  <w:marTop w:val="0"/>
                  <w:marBottom w:val="0"/>
                  <w:divBdr>
                    <w:top w:val="none" w:sz="0" w:space="0" w:color="auto"/>
                    <w:left w:val="none" w:sz="0" w:space="0" w:color="auto"/>
                    <w:bottom w:val="none" w:sz="0" w:space="0" w:color="auto"/>
                    <w:right w:val="none" w:sz="0" w:space="0" w:color="auto"/>
                  </w:divBdr>
                </w:div>
                <w:div w:id="709956775">
                  <w:marLeft w:val="0"/>
                  <w:marRight w:val="0"/>
                  <w:marTop w:val="0"/>
                  <w:marBottom w:val="0"/>
                  <w:divBdr>
                    <w:top w:val="none" w:sz="0" w:space="0" w:color="auto"/>
                    <w:left w:val="none" w:sz="0" w:space="0" w:color="auto"/>
                    <w:bottom w:val="none" w:sz="0" w:space="0" w:color="auto"/>
                    <w:right w:val="none" w:sz="0" w:space="0" w:color="auto"/>
                  </w:divBdr>
                </w:div>
                <w:div w:id="1544126040">
                  <w:marLeft w:val="0"/>
                  <w:marRight w:val="0"/>
                  <w:marTop w:val="0"/>
                  <w:marBottom w:val="0"/>
                  <w:divBdr>
                    <w:top w:val="none" w:sz="0" w:space="0" w:color="auto"/>
                    <w:left w:val="none" w:sz="0" w:space="0" w:color="auto"/>
                    <w:bottom w:val="none" w:sz="0" w:space="0" w:color="auto"/>
                    <w:right w:val="none" w:sz="0" w:space="0" w:color="auto"/>
                  </w:divBdr>
                </w:div>
                <w:div w:id="368842785">
                  <w:marLeft w:val="0"/>
                  <w:marRight w:val="0"/>
                  <w:marTop w:val="0"/>
                  <w:marBottom w:val="0"/>
                  <w:divBdr>
                    <w:top w:val="none" w:sz="0" w:space="0" w:color="auto"/>
                    <w:left w:val="none" w:sz="0" w:space="0" w:color="auto"/>
                    <w:bottom w:val="none" w:sz="0" w:space="0" w:color="auto"/>
                    <w:right w:val="none" w:sz="0" w:space="0" w:color="auto"/>
                  </w:divBdr>
                </w:div>
                <w:div w:id="929239417">
                  <w:marLeft w:val="0"/>
                  <w:marRight w:val="0"/>
                  <w:marTop w:val="0"/>
                  <w:marBottom w:val="0"/>
                  <w:divBdr>
                    <w:top w:val="none" w:sz="0" w:space="0" w:color="auto"/>
                    <w:left w:val="none" w:sz="0" w:space="0" w:color="auto"/>
                    <w:bottom w:val="none" w:sz="0" w:space="0" w:color="auto"/>
                    <w:right w:val="none" w:sz="0" w:space="0" w:color="auto"/>
                  </w:divBdr>
                </w:div>
                <w:div w:id="1718159834">
                  <w:marLeft w:val="0"/>
                  <w:marRight w:val="0"/>
                  <w:marTop w:val="0"/>
                  <w:marBottom w:val="0"/>
                  <w:divBdr>
                    <w:top w:val="none" w:sz="0" w:space="0" w:color="auto"/>
                    <w:left w:val="none" w:sz="0" w:space="0" w:color="auto"/>
                    <w:bottom w:val="none" w:sz="0" w:space="0" w:color="auto"/>
                    <w:right w:val="none" w:sz="0" w:space="0" w:color="auto"/>
                  </w:divBdr>
                </w:div>
                <w:div w:id="176041581">
                  <w:marLeft w:val="0"/>
                  <w:marRight w:val="0"/>
                  <w:marTop w:val="0"/>
                  <w:marBottom w:val="0"/>
                  <w:divBdr>
                    <w:top w:val="none" w:sz="0" w:space="0" w:color="auto"/>
                    <w:left w:val="none" w:sz="0" w:space="0" w:color="auto"/>
                    <w:bottom w:val="none" w:sz="0" w:space="0" w:color="auto"/>
                    <w:right w:val="none" w:sz="0" w:space="0" w:color="auto"/>
                  </w:divBdr>
                </w:div>
                <w:div w:id="746849370">
                  <w:marLeft w:val="0"/>
                  <w:marRight w:val="0"/>
                  <w:marTop w:val="0"/>
                  <w:marBottom w:val="0"/>
                  <w:divBdr>
                    <w:top w:val="none" w:sz="0" w:space="0" w:color="auto"/>
                    <w:left w:val="none" w:sz="0" w:space="0" w:color="auto"/>
                    <w:bottom w:val="none" w:sz="0" w:space="0" w:color="auto"/>
                    <w:right w:val="none" w:sz="0" w:space="0" w:color="auto"/>
                  </w:divBdr>
                </w:div>
                <w:div w:id="1934317504">
                  <w:marLeft w:val="0"/>
                  <w:marRight w:val="0"/>
                  <w:marTop w:val="0"/>
                  <w:marBottom w:val="0"/>
                  <w:divBdr>
                    <w:top w:val="none" w:sz="0" w:space="0" w:color="auto"/>
                    <w:left w:val="none" w:sz="0" w:space="0" w:color="auto"/>
                    <w:bottom w:val="none" w:sz="0" w:space="0" w:color="auto"/>
                    <w:right w:val="none" w:sz="0" w:space="0" w:color="auto"/>
                  </w:divBdr>
                </w:div>
                <w:div w:id="205411905">
                  <w:marLeft w:val="0"/>
                  <w:marRight w:val="0"/>
                  <w:marTop w:val="0"/>
                  <w:marBottom w:val="0"/>
                  <w:divBdr>
                    <w:top w:val="none" w:sz="0" w:space="0" w:color="auto"/>
                    <w:left w:val="none" w:sz="0" w:space="0" w:color="auto"/>
                    <w:bottom w:val="none" w:sz="0" w:space="0" w:color="auto"/>
                    <w:right w:val="none" w:sz="0" w:space="0" w:color="auto"/>
                  </w:divBdr>
                </w:div>
                <w:div w:id="520629122">
                  <w:marLeft w:val="0"/>
                  <w:marRight w:val="0"/>
                  <w:marTop w:val="0"/>
                  <w:marBottom w:val="0"/>
                  <w:divBdr>
                    <w:top w:val="none" w:sz="0" w:space="0" w:color="auto"/>
                    <w:left w:val="none" w:sz="0" w:space="0" w:color="auto"/>
                    <w:bottom w:val="none" w:sz="0" w:space="0" w:color="auto"/>
                    <w:right w:val="none" w:sz="0" w:space="0" w:color="auto"/>
                  </w:divBdr>
                </w:div>
                <w:div w:id="1110277207">
                  <w:marLeft w:val="0"/>
                  <w:marRight w:val="0"/>
                  <w:marTop w:val="0"/>
                  <w:marBottom w:val="0"/>
                  <w:divBdr>
                    <w:top w:val="none" w:sz="0" w:space="0" w:color="auto"/>
                    <w:left w:val="none" w:sz="0" w:space="0" w:color="auto"/>
                    <w:bottom w:val="none" w:sz="0" w:space="0" w:color="auto"/>
                    <w:right w:val="none" w:sz="0" w:space="0" w:color="auto"/>
                  </w:divBdr>
                </w:div>
                <w:div w:id="999238507">
                  <w:marLeft w:val="0"/>
                  <w:marRight w:val="0"/>
                  <w:marTop w:val="0"/>
                  <w:marBottom w:val="0"/>
                  <w:divBdr>
                    <w:top w:val="none" w:sz="0" w:space="0" w:color="auto"/>
                    <w:left w:val="none" w:sz="0" w:space="0" w:color="auto"/>
                    <w:bottom w:val="none" w:sz="0" w:space="0" w:color="auto"/>
                    <w:right w:val="none" w:sz="0" w:space="0" w:color="auto"/>
                  </w:divBdr>
                </w:div>
                <w:div w:id="831144215">
                  <w:marLeft w:val="0"/>
                  <w:marRight w:val="0"/>
                  <w:marTop w:val="0"/>
                  <w:marBottom w:val="0"/>
                  <w:divBdr>
                    <w:top w:val="none" w:sz="0" w:space="0" w:color="auto"/>
                    <w:left w:val="none" w:sz="0" w:space="0" w:color="auto"/>
                    <w:bottom w:val="none" w:sz="0" w:space="0" w:color="auto"/>
                    <w:right w:val="none" w:sz="0" w:space="0" w:color="auto"/>
                  </w:divBdr>
                </w:div>
                <w:div w:id="702829386">
                  <w:marLeft w:val="0"/>
                  <w:marRight w:val="0"/>
                  <w:marTop w:val="0"/>
                  <w:marBottom w:val="0"/>
                  <w:divBdr>
                    <w:top w:val="none" w:sz="0" w:space="0" w:color="auto"/>
                    <w:left w:val="none" w:sz="0" w:space="0" w:color="auto"/>
                    <w:bottom w:val="none" w:sz="0" w:space="0" w:color="auto"/>
                    <w:right w:val="none" w:sz="0" w:space="0" w:color="auto"/>
                  </w:divBdr>
                </w:div>
                <w:div w:id="1492722769">
                  <w:marLeft w:val="0"/>
                  <w:marRight w:val="0"/>
                  <w:marTop w:val="0"/>
                  <w:marBottom w:val="0"/>
                  <w:divBdr>
                    <w:top w:val="none" w:sz="0" w:space="0" w:color="auto"/>
                    <w:left w:val="none" w:sz="0" w:space="0" w:color="auto"/>
                    <w:bottom w:val="none" w:sz="0" w:space="0" w:color="auto"/>
                    <w:right w:val="none" w:sz="0" w:space="0" w:color="auto"/>
                  </w:divBdr>
                </w:div>
                <w:div w:id="1101947760">
                  <w:marLeft w:val="0"/>
                  <w:marRight w:val="0"/>
                  <w:marTop w:val="0"/>
                  <w:marBottom w:val="0"/>
                  <w:divBdr>
                    <w:top w:val="none" w:sz="0" w:space="0" w:color="auto"/>
                    <w:left w:val="none" w:sz="0" w:space="0" w:color="auto"/>
                    <w:bottom w:val="none" w:sz="0" w:space="0" w:color="auto"/>
                    <w:right w:val="none" w:sz="0" w:space="0" w:color="auto"/>
                  </w:divBdr>
                </w:div>
                <w:div w:id="1638143613">
                  <w:marLeft w:val="0"/>
                  <w:marRight w:val="0"/>
                  <w:marTop w:val="0"/>
                  <w:marBottom w:val="0"/>
                  <w:divBdr>
                    <w:top w:val="none" w:sz="0" w:space="0" w:color="auto"/>
                    <w:left w:val="none" w:sz="0" w:space="0" w:color="auto"/>
                    <w:bottom w:val="none" w:sz="0" w:space="0" w:color="auto"/>
                    <w:right w:val="none" w:sz="0" w:space="0" w:color="auto"/>
                  </w:divBdr>
                </w:div>
                <w:div w:id="1079711468">
                  <w:marLeft w:val="0"/>
                  <w:marRight w:val="0"/>
                  <w:marTop w:val="0"/>
                  <w:marBottom w:val="0"/>
                  <w:divBdr>
                    <w:top w:val="none" w:sz="0" w:space="0" w:color="auto"/>
                    <w:left w:val="none" w:sz="0" w:space="0" w:color="auto"/>
                    <w:bottom w:val="none" w:sz="0" w:space="0" w:color="auto"/>
                    <w:right w:val="none" w:sz="0" w:space="0" w:color="auto"/>
                  </w:divBdr>
                </w:div>
                <w:div w:id="1715735787">
                  <w:marLeft w:val="0"/>
                  <w:marRight w:val="0"/>
                  <w:marTop w:val="0"/>
                  <w:marBottom w:val="0"/>
                  <w:divBdr>
                    <w:top w:val="none" w:sz="0" w:space="0" w:color="auto"/>
                    <w:left w:val="none" w:sz="0" w:space="0" w:color="auto"/>
                    <w:bottom w:val="none" w:sz="0" w:space="0" w:color="auto"/>
                    <w:right w:val="none" w:sz="0" w:space="0" w:color="auto"/>
                  </w:divBdr>
                </w:div>
                <w:div w:id="566569695">
                  <w:marLeft w:val="0"/>
                  <w:marRight w:val="0"/>
                  <w:marTop w:val="0"/>
                  <w:marBottom w:val="0"/>
                  <w:divBdr>
                    <w:top w:val="none" w:sz="0" w:space="0" w:color="auto"/>
                    <w:left w:val="none" w:sz="0" w:space="0" w:color="auto"/>
                    <w:bottom w:val="none" w:sz="0" w:space="0" w:color="auto"/>
                    <w:right w:val="none" w:sz="0" w:space="0" w:color="auto"/>
                  </w:divBdr>
                </w:div>
                <w:div w:id="816655406">
                  <w:marLeft w:val="0"/>
                  <w:marRight w:val="0"/>
                  <w:marTop w:val="0"/>
                  <w:marBottom w:val="0"/>
                  <w:divBdr>
                    <w:top w:val="none" w:sz="0" w:space="0" w:color="auto"/>
                    <w:left w:val="none" w:sz="0" w:space="0" w:color="auto"/>
                    <w:bottom w:val="none" w:sz="0" w:space="0" w:color="auto"/>
                    <w:right w:val="none" w:sz="0" w:space="0" w:color="auto"/>
                  </w:divBdr>
                </w:div>
                <w:div w:id="1702826809">
                  <w:marLeft w:val="0"/>
                  <w:marRight w:val="0"/>
                  <w:marTop w:val="0"/>
                  <w:marBottom w:val="0"/>
                  <w:divBdr>
                    <w:top w:val="none" w:sz="0" w:space="0" w:color="auto"/>
                    <w:left w:val="none" w:sz="0" w:space="0" w:color="auto"/>
                    <w:bottom w:val="none" w:sz="0" w:space="0" w:color="auto"/>
                    <w:right w:val="none" w:sz="0" w:space="0" w:color="auto"/>
                  </w:divBdr>
                </w:div>
                <w:div w:id="1927156287">
                  <w:marLeft w:val="0"/>
                  <w:marRight w:val="0"/>
                  <w:marTop w:val="0"/>
                  <w:marBottom w:val="0"/>
                  <w:divBdr>
                    <w:top w:val="none" w:sz="0" w:space="0" w:color="auto"/>
                    <w:left w:val="none" w:sz="0" w:space="0" w:color="auto"/>
                    <w:bottom w:val="none" w:sz="0" w:space="0" w:color="auto"/>
                    <w:right w:val="none" w:sz="0" w:space="0" w:color="auto"/>
                  </w:divBdr>
                </w:div>
                <w:div w:id="2110586929">
                  <w:marLeft w:val="0"/>
                  <w:marRight w:val="0"/>
                  <w:marTop w:val="0"/>
                  <w:marBottom w:val="0"/>
                  <w:divBdr>
                    <w:top w:val="none" w:sz="0" w:space="0" w:color="auto"/>
                    <w:left w:val="none" w:sz="0" w:space="0" w:color="auto"/>
                    <w:bottom w:val="none" w:sz="0" w:space="0" w:color="auto"/>
                    <w:right w:val="none" w:sz="0" w:space="0" w:color="auto"/>
                  </w:divBdr>
                </w:div>
                <w:div w:id="1440024846">
                  <w:marLeft w:val="0"/>
                  <w:marRight w:val="0"/>
                  <w:marTop w:val="0"/>
                  <w:marBottom w:val="0"/>
                  <w:divBdr>
                    <w:top w:val="none" w:sz="0" w:space="0" w:color="auto"/>
                    <w:left w:val="none" w:sz="0" w:space="0" w:color="auto"/>
                    <w:bottom w:val="none" w:sz="0" w:space="0" w:color="auto"/>
                    <w:right w:val="none" w:sz="0" w:space="0" w:color="auto"/>
                  </w:divBdr>
                </w:div>
                <w:div w:id="2044670082">
                  <w:marLeft w:val="0"/>
                  <w:marRight w:val="0"/>
                  <w:marTop w:val="0"/>
                  <w:marBottom w:val="0"/>
                  <w:divBdr>
                    <w:top w:val="none" w:sz="0" w:space="0" w:color="auto"/>
                    <w:left w:val="none" w:sz="0" w:space="0" w:color="auto"/>
                    <w:bottom w:val="none" w:sz="0" w:space="0" w:color="auto"/>
                    <w:right w:val="none" w:sz="0" w:space="0" w:color="auto"/>
                  </w:divBdr>
                </w:div>
                <w:div w:id="86775310">
                  <w:marLeft w:val="0"/>
                  <w:marRight w:val="0"/>
                  <w:marTop w:val="0"/>
                  <w:marBottom w:val="0"/>
                  <w:divBdr>
                    <w:top w:val="none" w:sz="0" w:space="0" w:color="auto"/>
                    <w:left w:val="none" w:sz="0" w:space="0" w:color="auto"/>
                    <w:bottom w:val="none" w:sz="0" w:space="0" w:color="auto"/>
                    <w:right w:val="none" w:sz="0" w:space="0" w:color="auto"/>
                  </w:divBdr>
                </w:div>
                <w:div w:id="36421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76891892">
      <w:bodyDiv w:val="1"/>
      <w:marLeft w:val="0"/>
      <w:marRight w:val="0"/>
      <w:marTop w:val="0"/>
      <w:marBottom w:val="0"/>
      <w:divBdr>
        <w:top w:val="none" w:sz="0" w:space="0" w:color="auto"/>
        <w:left w:val="none" w:sz="0" w:space="0" w:color="auto"/>
        <w:bottom w:val="none" w:sz="0" w:space="0" w:color="auto"/>
        <w:right w:val="none" w:sz="0" w:space="0" w:color="auto"/>
      </w:divBdr>
    </w:div>
    <w:div w:id="1703625217">
      <w:bodyDiv w:val="1"/>
      <w:marLeft w:val="0"/>
      <w:marRight w:val="0"/>
      <w:marTop w:val="0"/>
      <w:marBottom w:val="0"/>
      <w:divBdr>
        <w:top w:val="none" w:sz="0" w:space="0" w:color="auto"/>
        <w:left w:val="none" w:sz="0" w:space="0" w:color="auto"/>
        <w:bottom w:val="none" w:sz="0" w:space="0" w:color="auto"/>
        <w:right w:val="none" w:sz="0" w:space="0" w:color="auto"/>
      </w:divBdr>
    </w:div>
    <w:div w:id="1751730623">
      <w:bodyDiv w:val="1"/>
      <w:marLeft w:val="0"/>
      <w:marRight w:val="0"/>
      <w:marTop w:val="0"/>
      <w:marBottom w:val="0"/>
      <w:divBdr>
        <w:top w:val="none" w:sz="0" w:space="0" w:color="auto"/>
        <w:left w:val="none" w:sz="0" w:space="0" w:color="auto"/>
        <w:bottom w:val="none" w:sz="0" w:space="0" w:color="auto"/>
        <w:right w:val="none" w:sz="0" w:space="0" w:color="auto"/>
      </w:divBdr>
    </w:div>
    <w:div w:id="1799180450">
      <w:bodyDiv w:val="1"/>
      <w:marLeft w:val="0"/>
      <w:marRight w:val="0"/>
      <w:marTop w:val="0"/>
      <w:marBottom w:val="0"/>
      <w:divBdr>
        <w:top w:val="none" w:sz="0" w:space="0" w:color="auto"/>
        <w:left w:val="none" w:sz="0" w:space="0" w:color="auto"/>
        <w:bottom w:val="none" w:sz="0" w:space="0" w:color="auto"/>
        <w:right w:val="none" w:sz="0" w:space="0" w:color="auto"/>
      </w:divBdr>
    </w:div>
    <w:div w:id="1839153892">
      <w:bodyDiv w:val="1"/>
      <w:marLeft w:val="0"/>
      <w:marRight w:val="0"/>
      <w:marTop w:val="0"/>
      <w:marBottom w:val="0"/>
      <w:divBdr>
        <w:top w:val="none" w:sz="0" w:space="0" w:color="auto"/>
        <w:left w:val="none" w:sz="0" w:space="0" w:color="auto"/>
        <w:bottom w:val="none" w:sz="0" w:space="0" w:color="auto"/>
        <w:right w:val="none" w:sz="0" w:space="0" w:color="auto"/>
      </w:divBdr>
    </w:div>
    <w:div w:id="1976062333">
      <w:bodyDiv w:val="1"/>
      <w:marLeft w:val="0"/>
      <w:marRight w:val="0"/>
      <w:marTop w:val="0"/>
      <w:marBottom w:val="0"/>
      <w:divBdr>
        <w:top w:val="none" w:sz="0" w:space="0" w:color="auto"/>
        <w:left w:val="none" w:sz="0" w:space="0" w:color="auto"/>
        <w:bottom w:val="none" w:sz="0" w:space="0" w:color="auto"/>
        <w:right w:val="none" w:sz="0" w:space="0" w:color="auto"/>
      </w:divBdr>
    </w:div>
    <w:div w:id="2008703633">
      <w:bodyDiv w:val="1"/>
      <w:marLeft w:val="0"/>
      <w:marRight w:val="0"/>
      <w:marTop w:val="0"/>
      <w:marBottom w:val="0"/>
      <w:divBdr>
        <w:top w:val="none" w:sz="0" w:space="0" w:color="auto"/>
        <w:left w:val="none" w:sz="0" w:space="0" w:color="auto"/>
        <w:bottom w:val="none" w:sz="0" w:space="0" w:color="auto"/>
        <w:right w:val="none" w:sz="0" w:space="0" w:color="auto"/>
      </w:divBdr>
    </w:div>
    <w:div w:id="204448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0.png"/><Relationship Id="rId26" Type="http://schemas.openxmlformats.org/officeDocument/2006/relationships/image" Target="media/image18.png"/><Relationship Id="rId39" Type="http://schemas.microsoft.com/office/2011/relationships/people" Target="people.xml"/><Relationship Id="rId21" Type="http://schemas.openxmlformats.org/officeDocument/2006/relationships/image" Target="media/image13.png"/><Relationship Id="rId34"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diagramDrawing" Target="diagrams/drawing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6.png"/><Relationship Id="rId32" Type="http://schemas.openxmlformats.org/officeDocument/2006/relationships/diagramColors" Target="diagrams/colors1.xm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diagramQuickStyle" Target="diagrams/quickStyle1.xml"/><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diagramLayout" Target="diagrams/layout1.xml"/><Relationship Id="rId35" Type="http://schemas.openxmlformats.org/officeDocument/2006/relationships/chart" Target="charts/chart3.xml"/><Relationship Id="rId8" Type="http://schemas.openxmlformats.org/officeDocument/2006/relationships/endnotes" Target="endnotes.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antha%20Alexia\AppData\Roaming\Microsoft\Plantillas\Dise&#241;o%20con%20bandas.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40540244969379"/>
          <c:y val="3.968253968253968E-2"/>
          <c:w val="0.82912201079031789"/>
          <c:h val="0.70892575928008994"/>
        </c:manualLayout>
      </c:layout>
      <c:lineChart>
        <c:grouping val="standard"/>
        <c:varyColors val="0"/>
        <c:ser>
          <c:idx val="0"/>
          <c:order val="0"/>
          <c:tx>
            <c:strRef>
              <c:f>Hoja1!$B$1</c:f>
              <c:strCache>
                <c:ptCount val="1"/>
                <c:pt idx="0">
                  <c:v>Nuevo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Hoja1!$A$2:$A$8</c:f>
              <c:strCache>
                <c:ptCount val="7"/>
                <c:pt idx="0">
                  <c:v>Est.Preliminar</c:v>
                </c:pt>
                <c:pt idx="1">
                  <c:v>Relevamiento</c:v>
                </c:pt>
                <c:pt idx="2">
                  <c:v>Análisis</c:v>
                </c:pt>
                <c:pt idx="3">
                  <c:v>Diseño</c:v>
                </c:pt>
                <c:pt idx="4">
                  <c:v>Implementación</c:v>
                </c:pt>
                <c:pt idx="5">
                  <c:v>Mantenimiento</c:v>
                </c:pt>
                <c:pt idx="6">
                  <c:v>Retiro del Sist.</c:v>
                </c:pt>
              </c:strCache>
            </c:strRef>
          </c:cat>
          <c:val>
            <c:numRef>
              <c:f>Hoja1!$B$2:$B$8</c:f>
              <c:numCache>
                <c:formatCode>General</c:formatCode>
                <c:ptCount val="7"/>
                <c:pt idx="0">
                  <c:v>0</c:v>
                </c:pt>
                <c:pt idx="1">
                  <c:v>1</c:v>
                </c:pt>
                <c:pt idx="2">
                  <c:v>3</c:v>
                </c:pt>
                <c:pt idx="3">
                  <c:v>4</c:v>
                </c:pt>
                <c:pt idx="4">
                  <c:v>4</c:v>
                </c:pt>
                <c:pt idx="5">
                  <c:v>2</c:v>
                </c:pt>
                <c:pt idx="6">
                  <c:v>2</c:v>
                </c:pt>
              </c:numCache>
            </c:numRef>
          </c:val>
          <c:smooth val="0"/>
        </c:ser>
        <c:ser>
          <c:idx val="1"/>
          <c:order val="1"/>
          <c:tx>
            <c:strRef>
              <c:f>Hoja1!$C$1</c:f>
              <c:strCache>
                <c:ptCount val="1"/>
                <c:pt idx="0">
                  <c:v>Viejo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Hoja1!$A$2:$A$8</c:f>
              <c:strCache>
                <c:ptCount val="7"/>
                <c:pt idx="0">
                  <c:v>Est.Preliminar</c:v>
                </c:pt>
                <c:pt idx="1">
                  <c:v>Relevamiento</c:v>
                </c:pt>
                <c:pt idx="2">
                  <c:v>Análisis</c:v>
                </c:pt>
                <c:pt idx="3">
                  <c:v>Diseño</c:v>
                </c:pt>
                <c:pt idx="4">
                  <c:v>Implementación</c:v>
                </c:pt>
                <c:pt idx="5">
                  <c:v>Mantenimiento</c:v>
                </c:pt>
                <c:pt idx="6">
                  <c:v>Retiro del Sist.</c:v>
                </c:pt>
              </c:strCache>
            </c:strRef>
          </c:cat>
          <c:val>
            <c:numRef>
              <c:f>Hoja1!$C$2:$C$8</c:f>
              <c:numCache>
                <c:formatCode>General</c:formatCode>
                <c:ptCount val="7"/>
                <c:pt idx="0">
                  <c:v>0</c:v>
                </c:pt>
                <c:pt idx="1">
                  <c:v>2</c:v>
                </c:pt>
                <c:pt idx="2">
                  <c:v>4</c:v>
                </c:pt>
                <c:pt idx="3">
                  <c:v>5</c:v>
                </c:pt>
                <c:pt idx="4">
                  <c:v>5</c:v>
                </c:pt>
                <c:pt idx="5">
                  <c:v>3</c:v>
                </c:pt>
                <c:pt idx="6">
                  <c:v>3</c:v>
                </c:pt>
              </c:numCache>
            </c:numRef>
          </c:val>
          <c:smooth val="0"/>
        </c:ser>
        <c:ser>
          <c:idx val="2"/>
          <c:order val="2"/>
          <c:tx>
            <c:strRef>
              <c:f>Hoja1!$D$1</c:f>
              <c:strCache>
                <c:ptCount val="1"/>
                <c:pt idx="0">
                  <c:v>Beneficio</c:v>
                </c:pt>
              </c:strCache>
            </c:strRef>
          </c:tx>
          <c:spPr>
            <a:ln w="28575" cap="rnd">
              <a:solidFill>
                <a:srgbClr val="FF0000"/>
              </a:solidFill>
              <a:round/>
            </a:ln>
            <a:effectLst/>
          </c:spPr>
          <c:marker>
            <c:symbol val="circle"/>
            <c:size val="5"/>
            <c:spPr>
              <a:solidFill>
                <a:schemeClr val="accent3"/>
              </a:solidFill>
              <a:ln w="9525">
                <a:solidFill>
                  <a:schemeClr val="accent3"/>
                </a:solidFill>
              </a:ln>
              <a:effectLst/>
            </c:spPr>
          </c:marker>
          <c:cat>
            <c:strRef>
              <c:f>Hoja1!$A$2:$A$8</c:f>
              <c:strCache>
                <c:ptCount val="7"/>
                <c:pt idx="0">
                  <c:v>Est.Preliminar</c:v>
                </c:pt>
                <c:pt idx="1">
                  <c:v>Relevamiento</c:v>
                </c:pt>
                <c:pt idx="2">
                  <c:v>Análisis</c:v>
                </c:pt>
                <c:pt idx="3">
                  <c:v>Diseño</c:v>
                </c:pt>
                <c:pt idx="4">
                  <c:v>Implementación</c:v>
                </c:pt>
                <c:pt idx="5">
                  <c:v>Mantenimiento</c:v>
                </c:pt>
                <c:pt idx="6">
                  <c:v>Retiro del Sist.</c:v>
                </c:pt>
              </c:strCache>
            </c:strRef>
          </c:cat>
          <c:val>
            <c:numRef>
              <c:f>Hoja1!$D$2:$D$8</c:f>
              <c:numCache>
                <c:formatCode>General</c:formatCode>
                <c:ptCount val="7"/>
                <c:pt idx="4">
                  <c:v>0</c:v>
                </c:pt>
                <c:pt idx="5">
                  <c:v>8</c:v>
                </c:pt>
                <c:pt idx="6">
                  <c:v>8</c:v>
                </c:pt>
              </c:numCache>
            </c:numRef>
          </c:val>
          <c:smooth val="0"/>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marker val="1"/>
        <c:smooth val="0"/>
        <c:axId val="-1646436576"/>
        <c:axId val="-1646422976"/>
      </c:lineChart>
      <c:catAx>
        <c:axId val="-1646436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sz="1400"/>
                  <a:t>t</a:t>
                </a:r>
              </a:p>
            </c:rich>
          </c:tx>
          <c:layout>
            <c:manualLayout>
              <c:xMode val="edge"/>
              <c:yMode val="edge"/>
              <c:x val="0.91955307669874597"/>
              <c:y val="0.765515873015872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46422976"/>
        <c:crosses val="autoZero"/>
        <c:auto val="1"/>
        <c:lblAlgn val="ctr"/>
        <c:lblOffset val="100"/>
        <c:noMultiLvlLbl val="0"/>
      </c:catAx>
      <c:valAx>
        <c:axId val="-164642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600" b="0" i="0" u="none" strike="noStrike" kern="1200" baseline="0">
                    <a:solidFill>
                      <a:schemeClr val="tx1">
                        <a:lumMod val="65000"/>
                        <a:lumOff val="35000"/>
                      </a:schemeClr>
                    </a:solidFill>
                    <a:latin typeface="+mn-lt"/>
                    <a:ea typeface="+mn-ea"/>
                    <a:cs typeface="+mn-cs"/>
                  </a:defRPr>
                </a:pPr>
                <a:r>
                  <a:rPr lang="es-AR" sz="1600"/>
                  <a:t>$</a:t>
                </a:r>
              </a:p>
            </c:rich>
          </c:tx>
          <c:layout>
            <c:manualLayout>
              <c:xMode val="edge"/>
              <c:yMode val="edge"/>
              <c:x val="0.11574074074074074"/>
              <c:y val="2.2602487189101364E-2"/>
            </c:manualLayout>
          </c:layout>
          <c:overlay val="0"/>
          <c:spPr>
            <a:noFill/>
            <a:ln>
              <a:noFill/>
            </a:ln>
            <a:effectLst/>
          </c:spPr>
          <c:txPr>
            <a:bodyPr rot="0" spcFirstLastPara="1" vertOverflow="ellipsis"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46436576"/>
        <c:crosses val="autoZero"/>
        <c:crossBetween val="between"/>
      </c:valAx>
      <c:spPr>
        <a:noFill/>
        <a:ln>
          <a:noFill/>
        </a:ln>
        <a:effectLst/>
      </c:spPr>
    </c:plotArea>
    <c:legend>
      <c:legendPos val="r"/>
      <c:layout>
        <c:manualLayout>
          <c:xMode val="edge"/>
          <c:yMode val="edge"/>
          <c:x val="0.84407389180519099"/>
          <c:y val="0.13938445194350707"/>
          <c:w val="0.1500466608340624"/>
          <c:h val="0.200894263217097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manualLayout>
          <c:layoutTarget val="inner"/>
          <c:xMode val="edge"/>
          <c:yMode val="edge"/>
          <c:x val="0.22533358733384135"/>
          <c:y val="0.43943875436623053"/>
          <c:w val="0.56123186796007862"/>
          <c:h val="0.59786829277919207"/>
        </c:manualLayout>
      </c:layout>
      <c:pieChart>
        <c:varyColors val="1"/>
        <c:ser>
          <c:idx val="0"/>
          <c:order val="0"/>
          <c:tx>
            <c:strRef>
              <c:f>Hoja1!$B$1</c:f>
              <c:strCache>
                <c:ptCount val="1"/>
                <c:pt idx="0">
                  <c:v>ESTRUCTURADO Y O.O</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Hoja1!$A$2:$A$5</c:f>
              <c:strCache>
                <c:ptCount val="4"/>
                <c:pt idx="0">
                  <c:v>Relevamiento</c:v>
                </c:pt>
                <c:pt idx="1">
                  <c:v>Análisis y diseño</c:v>
                </c:pt>
                <c:pt idx="2">
                  <c:v>Implementación</c:v>
                </c:pt>
                <c:pt idx="3">
                  <c:v>Mantenimiento</c:v>
                </c:pt>
              </c:strCache>
            </c:strRef>
          </c:cat>
          <c:val>
            <c:numRef>
              <c:f>Hoja1!$B$2:$B$5</c:f>
              <c:numCache>
                <c:formatCode>General</c:formatCode>
                <c:ptCount val="4"/>
                <c:pt idx="0">
                  <c:v>1.5</c:v>
                </c:pt>
                <c:pt idx="1">
                  <c:v>3.7</c:v>
                </c:pt>
                <c:pt idx="2">
                  <c:v>1.2</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manualLayout>
          <c:layoutTarget val="inner"/>
          <c:xMode val="edge"/>
          <c:yMode val="edge"/>
          <c:x val="0.22533358733384135"/>
          <c:y val="0.43943875436623053"/>
          <c:w val="0.56123186796007862"/>
          <c:h val="0.59786829277919207"/>
        </c:manualLayout>
      </c:layout>
      <c:pieChart>
        <c:varyColors val="1"/>
        <c:ser>
          <c:idx val="0"/>
          <c:order val="0"/>
          <c:tx>
            <c:strRef>
              <c:f>Hoja1!$B$1</c:f>
              <c:strCache>
                <c:ptCount val="1"/>
                <c:pt idx="0">
                  <c:v>TRADICIONAL</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Hoja1!$A$2:$A$5</c:f>
              <c:strCache>
                <c:ptCount val="4"/>
                <c:pt idx="0">
                  <c:v>Relevamiento</c:v>
                </c:pt>
                <c:pt idx="1">
                  <c:v>Análisis y diseño</c:v>
                </c:pt>
                <c:pt idx="2">
                  <c:v>Implementación</c:v>
                </c:pt>
                <c:pt idx="3">
                  <c:v>Mantenimiento</c:v>
                </c:pt>
              </c:strCache>
            </c:strRef>
          </c:cat>
          <c:val>
            <c:numRef>
              <c:f>Hoja1!$B$2:$B$5</c:f>
              <c:numCache>
                <c:formatCode>General</c:formatCode>
                <c:ptCount val="4"/>
                <c:pt idx="0">
                  <c:v>1.5</c:v>
                </c:pt>
                <c:pt idx="1">
                  <c:v>2.5</c:v>
                </c:pt>
                <c:pt idx="2">
                  <c:v>2.5</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7D941C-D015-4666-B9E9-FFE9F4B8B9AD}" type="doc">
      <dgm:prSet loTypeId="urn:microsoft.com/office/officeart/2005/8/layout/hChevron3" loCatId="process" qsTypeId="urn:microsoft.com/office/officeart/2005/8/quickstyle/simple1" qsCatId="simple" csTypeId="urn:microsoft.com/office/officeart/2005/8/colors/accent1_2" csCatId="accent1" phldr="1"/>
      <dgm:spPr/>
    </dgm:pt>
    <dgm:pt modelId="{EA6A6A6D-AA5A-451F-A62F-951B98A5A6B9}">
      <dgm:prSet phldrT="[Texto]"/>
      <dgm:spPr/>
      <dgm:t>
        <a:bodyPr/>
        <a:lstStyle/>
        <a:p>
          <a:r>
            <a:rPr lang="es-AR"/>
            <a:t>Tradicional</a:t>
          </a:r>
        </a:p>
      </dgm:t>
    </dgm:pt>
    <dgm:pt modelId="{887DAE13-7A4D-46BD-AF12-02F3FAB430A8}" type="parTrans" cxnId="{52339877-2986-46C1-A85E-37106D1409D2}">
      <dgm:prSet/>
      <dgm:spPr/>
      <dgm:t>
        <a:bodyPr/>
        <a:lstStyle/>
        <a:p>
          <a:endParaRPr lang="es-AR"/>
        </a:p>
      </dgm:t>
    </dgm:pt>
    <dgm:pt modelId="{41E65644-E34F-4D54-BBFF-F0043FE6FF14}" type="sibTrans" cxnId="{52339877-2986-46C1-A85E-37106D1409D2}">
      <dgm:prSet/>
      <dgm:spPr/>
      <dgm:t>
        <a:bodyPr/>
        <a:lstStyle/>
        <a:p>
          <a:endParaRPr lang="es-AR"/>
        </a:p>
      </dgm:t>
    </dgm:pt>
    <dgm:pt modelId="{61ED5717-72D8-4D5C-AA0C-A116A3FA5D29}">
      <dgm:prSet phldrT="[Texto]"/>
      <dgm:spPr/>
      <dgm:t>
        <a:bodyPr/>
        <a:lstStyle/>
        <a:p>
          <a:r>
            <a:rPr lang="es-AR"/>
            <a:t>Estructurado</a:t>
          </a:r>
        </a:p>
      </dgm:t>
    </dgm:pt>
    <dgm:pt modelId="{395F886A-FC95-47DA-B450-3C201AC31B28}" type="parTrans" cxnId="{97160752-0D58-4C71-BA35-DC55300BB14A}">
      <dgm:prSet/>
      <dgm:spPr/>
      <dgm:t>
        <a:bodyPr/>
        <a:lstStyle/>
        <a:p>
          <a:endParaRPr lang="es-AR"/>
        </a:p>
      </dgm:t>
    </dgm:pt>
    <dgm:pt modelId="{125F9CC2-3E85-4CFF-98D8-4E101EBE7F31}" type="sibTrans" cxnId="{97160752-0D58-4C71-BA35-DC55300BB14A}">
      <dgm:prSet/>
      <dgm:spPr/>
      <dgm:t>
        <a:bodyPr/>
        <a:lstStyle/>
        <a:p>
          <a:endParaRPr lang="es-AR"/>
        </a:p>
      </dgm:t>
    </dgm:pt>
    <dgm:pt modelId="{E605107E-F4C8-4AB0-A4E2-3EB55ED0D00A}">
      <dgm:prSet phldrT="[Texto]"/>
      <dgm:spPr/>
      <dgm:t>
        <a:bodyPr/>
        <a:lstStyle/>
        <a:p>
          <a:r>
            <a:rPr lang="es-AR"/>
            <a:t>Orientado a Objetos</a:t>
          </a:r>
        </a:p>
      </dgm:t>
    </dgm:pt>
    <dgm:pt modelId="{8E7C15E5-9A47-409A-A456-A0320E90CB46}" type="parTrans" cxnId="{3EA52F5B-3867-451B-A6CD-23CAED258C73}">
      <dgm:prSet/>
      <dgm:spPr/>
      <dgm:t>
        <a:bodyPr/>
        <a:lstStyle/>
        <a:p>
          <a:endParaRPr lang="es-AR"/>
        </a:p>
      </dgm:t>
    </dgm:pt>
    <dgm:pt modelId="{96D78922-04F6-4137-A8D9-0A1E294ED7F4}" type="sibTrans" cxnId="{3EA52F5B-3867-451B-A6CD-23CAED258C73}">
      <dgm:prSet/>
      <dgm:spPr/>
      <dgm:t>
        <a:bodyPr/>
        <a:lstStyle/>
        <a:p>
          <a:endParaRPr lang="es-AR"/>
        </a:p>
      </dgm:t>
    </dgm:pt>
    <dgm:pt modelId="{1C0A1312-B853-4665-B8FC-779F2F13185C}" type="pres">
      <dgm:prSet presAssocID="{D37D941C-D015-4666-B9E9-FFE9F4B8B9AD}" presName="Name0" presStyleCnt="0">
        <dgm:presLayoutVars>
          <dgm:dir/>
          <dgm:resizeHandles val="exact"/>
        </dgm:presLayoutVars>
      </dgm:prSet>
      <dgm:spPr/>
    </dgm:pt>
    <dgm:pt modelId="{6ED3BF96-5A12-494D-B37E-7CF71C1F1B2C}" type="pres">
      <dgm:prSet presAssocID="{EA6A6A6D-AA5A-451F-A62F-951B98A5A6B9}" presName="parTxOnly" presStyleLbl="node1" presStyleIdx="0" presStyleCnt="3">
        <dgm:presLayoutVars>
          <dgm:bulletEnabled val="1"/>
        </dgm:presLayoutVars>
      </dgm:prSet>
      <dgm:spPr/>
      <dgm:t>
        <a:bodyPr/>
        <a:lstStyle/>
        <a:p>
          <a:endParaRPr lang="es-AR"/>
        </a:p>
      </dgm:t>
    </dgm:pt>
    <dgm:pt modelId="{05FD775E-2F24-4C43-8880-37FDDE4154F1}" type="pres">
      <dgm:prSet presAssocID="{41E65644-E34F-4D54-BBFF-F0043FE6FF14}" presName="parSpace" presStyleCnt="0"/>
      <dgm:spPr/>
    </dgm:pt>
    <dgm:pt modelId="{A1140715-E393-49EF-9DB8-B362F5AC3B9D}" type="pres">
      <dgm:prSet presAssocID="{61ED5717-72D8-4D5C-AA0C-A116A3FA5D29}" presName="parTxOnly" presStyleLbl="node1" presStyleIdx="1" presStyleCnt="3">
        <dgm:presLayoutVars>
          <dgm:bulletEnabled val="1"/>
        </dgm:presLayoutVars>
      </dgm:prSet>
      <dgm:spPr/>
      <dgm:t>
        <a:bodyPr/>
        <a:lstStyle/>
        <a:p>
          <a:endParaRPr lang="es-AR"/>
        </a:p>
      </dgm:t>
    </dgm:pt>
    <dgm:pt modelId="{14469F8E-8409-4C02-AC10-E23243CDE83B}" type="pres">
      <dgm:prSet presAssocID="{125F9CC2-3E85-4CFF-98D8-4E101EBE7F31}" presName="parSpace" presStyleCnt="0"/>
      <dgm:spPr/>
    </dgm:pt>
    <dgm:pt modelId="{48D60C67-3CEE-4A87-9797-D1B8B4431B79}" type="pres">
      <dgm:prSet presAssocID="{E605107E-F4C8-4AB0-A4E2-3EB55ED0D00A}" presName="parTxOnly" presStyleLbl="node1" presStyleIdx="2" presStyleCnt="3">
        <dgm:presLayoutVars>
          <dgm:bulletEnabled val="1"/>
        </dgm:presLayoutVars>
      </dgm:prSet>
      <dgm:spPr/>
      <dgm:t>
        <a:bodyPr/>
        <a:lstStyle/>
        <a:p>
          <a:endParaRPr lang="es-AR"/>
        </a:p>
      </dgm:t>
    </dgm:pt>
  </dgm:ptLst>
  <dgm:cxnLst>
    <dgm:cxn modelId="{3EA52F5B-3867-451B-A6CD-23CAED258C73}" srcId="{D37D941C-D015-4666-B9E9-FFE9F4B8B9AD}" destId="{E605107E-F4C8-4AB0-A4E2-3EB55ED0D00A}" srcOrd="2" destOrd="0" parTransId="{8E7C15E5-9A47-409A-A456-A0320E90CB46}" sibTransId="{96D78922-04F6-4137-A8D9-0A1E294ED7F4}"/>
    <dgm:cxn modelId="{7822AFD4-0D92-4F06-BA6F-15A5CE37AE64}" type="presOf" srcId="{D37D941C-D015-4666-B9E9-FFE9F4B8B9AD}" destId="{1C0A1312-B853-4665-B8FC-779F2F13185C}" srcOrd="0" destOrd="0" presId="urn:microsoft.com/office/officeart/2005/8/layout/hChevron3"/>
    <dgm:cxn modelId="{461A6781-726E-4102-8082-925C6407FF01}" type="presOf" srcId="{61ED5717-72D8-4D5C-AA0C-A116A3FA5D29}" destId="{A1140715-E393-49EF-9DB8-B362F5AC3B9D}" srcOrd="0" destOrd="0" presId="urn:microsoft.com/office/officeart/2005/8/layout/hChevron3"/>
    <dgm:cxn modelId="{52339877-2986-46C1-A85E-37106D1409D2}" srcId="{D37D941C-D015-4666-B9E9-FFE9F4B8B9AD}" destId="{EA6A6A6D-AA5A-451F-A62F-951B98A5A6B9}" srcOrd="0" destOrd="0" parTransId="{887DAE13-7A4D-46BD-AF12-02F3FAB430A8}" sibTransId="{41E65644-E34F-4D54-BBFF-F0043FE6FF14}"/>
    <dgm:cxn modelId="{84B5AFA5-D80F-49D3-9F83-CC91FEDBC378}" type="presOf" srcId="{EA6A6A6D-AA5A-451F-A62F-951B98A5A6B9}" destId="{6ED3BF96-5A12-494D-B37E-7CF71C1F1B2C}" srcOrd="0" destOrd="0" presId="urn:microsoft.com/office/officeart/2005/8/layout/hChevron3"/>
    <dgm:cxn modelId="{0FF564F1-10B1-4F43-9CC0-B7406A009E4B}" type="presOf" srcId="{E605107E-F4C8-4AB0-A4E2-3EB55ED0D00A}" destId="{48D60C67-3CEE-4A87-9797-D1B8B4431B79}" srcOrd="0" destOrd="0" presId="urn:microsoft.com/office/officeart/2005/8/layout/hChevron3"/>
    <dgm:cxn modelId="{97160752-0D58-4C71-BA35-DC55300BB14A}" srcId="{D37D941C-D015-4666-B9E9-FFE9F4B8B9AD}" destId="{61ED5717-72D8-4D5C-AA0C-A116A3FA5D29}" srcOrd="1" destOrd="0" parTransId="{395F886A-FC95-47DA-B450-3C201AC31B28}" sibTransId="{125F9CC2-3E85-4CFF-98D8-4E101EBE7F31}"/>
    <dgm:cxn modelId="{B15F2D0A-6873-45E5-B7C3-2FC8342E726E}" type="presParOf" srcId="{1C0A1312-B853-4665-B8FC-779F2F13185C}" destId="{6ED3BF96-5A12-494D-B37E-7CF71C1F1B2C}" srcOrd="0" destOrd="0" presId="urn:microsoft.com/office/officeart/2005/8/layout/hChevron3"/>
    <dgm:cxn modelId="{AF592A0A-F671-4082-A93E-E2ED56DBE035}" type="presParOf" srcId="{1C0A1312-B853-4665-B8FC-779F2F13185C}" destId="{05FD775E-2F24-4C43-8880-37FDDE4154F1}" srcOrd="1" destOrd="0" presId="urn:microsoft.com/office/officeart/2005/8/layout/hChevron3"/>
    <dgm:cxn modelId="{E1E1D401-F850-42A9-B0F9-E771D5FB54AC}" type="presParOf" srcId="{1C0A1312-B853-4665-B8FC-779F2F13185C}" destId="{A1140715-E393-49EF-9DB8-B362F5AC3B9D}" srcOrd="2" destOrd="0" presId="urn:microsoft.com/office/officeart/2005/8/layout/hChevron3"/>
    <dgm:cxn modelId="{3EB0D494-E007-4541-A0BD-07ABEEA9DB1B}" type="presParOf" srcId="{1C0A1312-B853-4665-B8FC-779F2F13185C}" destId="{14469F8E-8409-4C02-AC10-E23243CDE83B}" srcOrd="3" destOrd="0" presId="urn:microsoft.com/office/officeart/2005/8/layout/hChevron3"/>
    <dgm:cxn modelId="{F7FDFABC-B36B-45D0-A953-3ECB13BB6EC8}" type="presParOf" srcId="{1C0A1312-B853-4665-B8FC-779F2F13185C}" destId="{48D60C67-3CEE-4A87-9797-D1B8B4431B79}" srcOrd="4" destOrd="0" presId="urn:microsoft.com/office/officeart/2005/8/layout/hChevron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D3BF96-5A12-494D-B37E-7CF71C1F1B2C}">
      <dsp:nvSpPr>
        <dsp:cNvPr id="0" name=""/>
        <dsp:cNvSpPr/>
      </dsp:nvSpPr>
      <dsp:spPr>
        <a:xfrm>
          <a:off x="2950" y="0"/>
          <a:ext cx="2580470" cy="34290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0678" tIns="45339" rIns="22670" bIns="45339" numCol="1" spcCol="1270" anchor="ctr" anchorCtr="0">
          <a:noAutofit/>
        </a:bodyPr>
        <a:lstStyle/>
        <a:p>
          <a:pPr lvl="0" algn="ctr" defTabSz="755650">
            <a:lnSpc>
              <a:spcPct val="90000"/>
            </a:lnSpc>
            <a:spcBef>
              <a:spcPct val="0"/>
            </a:spcBef>
            <a:spcAft>
              <a:spcPct val="35000"/>
            </a:spcAft>
          </a:pPr>
          <a:r>
            <a:rPr lang="es-AR" sz="1700" kern="1200"/>
            <a:t>Tradicional</a:t>
          </a:r>
        </a:p>
      </dsp:txBody>
      <dsp:txXfrm>
        <a:off x="2950" y="0"/>
        <a:ext cx="2494745" cy="342900"/>
      </dsp:txXfrm>
    </dsp:sp>
    <dsp:sp modelId="{A1140715-E393-49EF-9DB8-B362F5AC3B9D}">
      <dsp:nvSpPr>
        <dsp:cNvPr id="0" name=""/>
        <dsp:cNvSpPr/>
      </dsp:nvSpPr>
      <dsp:spPr>
        <a:xfrm>
          <a:off x="2067327" y="0"/>
          <a:ext cx="2580470" cy="3429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lvl="0" algn="ctr" defTabSz="755650">
            <a:lnSpc>
              <a:spcPct val="90000"/>
            </a:lnSpc>
            <a:spcBef>
              <a:spcPct val="0"/>
            </a:spcBef>
            <a:spcAft>
              <a:spcPct val="35000"/>
            </a:spcAft>
          </a:pPr>
          <a:r>
            <a:rPr lang="es-AR" sz="1700" kern="1200"/>
            <a:t>Estructurado</a:t>
          </a:r>
        </a:p>
      </dsp:txBody>
      <dsp:txXfrm>
        <a:off x="2238777" y="0"/>
        <a:ext cx="2237570" cy="342900"/>
      </dsp:txXfrm>
    </dsp:sp>
    <dsp:sp modelId="{48D60C67-3CEE-4A87-9797-D1B8B4431B79}">
      <dsp:nvSpPr>
        <dsp:cNvPr id="0" name=""/>
        <dsp:cNvSpPr/>
      </dsp:nvSpPr>
      <dsp:spPr>
        <a:xfrm>
          <a:off x="4131703" y="0"/>
          <a:ext cx="2580470" cy="3429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lvl="0" algn="ctr" defTabSz="755650">
            <a:lnSpc>
              <a:spcPct val="90000"/>
            </a:lnSpc>
            <a:spcBef>
              <a:spcPct val="0"/>
            </a:spcBef>
            <a:spcAft>
              <a:spcPct val="35000"/>
            </a:spcAft>
          </a:pPr>
          <a:r>
            <a:rPr lang="es-AR" sz="1700" kern="1200"/>
            <a:t>Orientado a Objetos</a:t>
          </a:r>
        </a:p>
      </dsp:txBody>
      <dsp:txXfrm>
        <a:off x="4303153" y="0"/>
        <a:ext cx="2237570" cy="34290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0.16319</cdr:x>
      <cdr:y>0.03274</cdr:y>
    </cdr:from>
    <cdr:to>
      <cdr:x>0.16667</cdr:x>
      <cdr:y>0.74702</cdr:y>
    </cdr:to>
    <cdr:cxnSp macro="">
      <cdr:nvCxnSpPr>
        <cdr:cNvPr id="3" name="Conector recto 2"/>
        <cdr:cNvCxnSpPr/>
      </cdr:nvCxnSpPr>
      <cdr:spPr>
        <a:xfrm xmlns:a="http://schemas.openxmlformats.org/drawingml/2006/main" flipH="1">
          <a:off x="895350" y="104775"/>
          <a:ext cx="19051" cy="2286000"/>
        </a:xfrm>
        <a:prstGeom xmlns:a="http://schemas.openxmlformats.org/drawingml/2006/main" prst="line">
          <a:avLst/>
        </a:prstGeom>
        <a:ln xmlns:a="http://schemas.openxmlformats.org/drawingml/2006/main">
          <a:solidFill>
            <a:schemeClr val="tx1"/>
          </a:solidFill>
          <a:headEnd type="arrow" w="med" len="med"/>
          <a:tailEnd type="non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0.17188</cdr:x>
      <cdr:y>0.74702</cdr:y>
    </cdr:from>
    <cdr:to>
      <cdr:x>0.9184</cdr:x>
      <cdr:y>0.75</cdr:y>
    </cdr:to>
    <cdr:cxnSp macro="">
      <cdr:nvCxnSpPr>
        <cdr:cNvPr id="6" name="Conector recto 5"/>
        <cdr:cNvCxnSpPr/>
      </cdr:nvCxnSpPr>
      <cdr:spPr>
        <a:xfrm xmlns:a="http://schemas.openxmlformats.org/drawingml/2006/main">
          <a:off x="942975" y="2390775"/>
          <a:ext cx="4095750" cy="9525"/>
        </a:xfrm>
        <a:prstGeom xmlns:a="http://schemas.openxmlformats.org/drawingml/2006/main" prst="line">
          <a:avLst/>
        </a:prstGeom>
        <a:ln xmlns:a="http://schemas.openxmlformats.org/drawingml/2006/main">
          <a:solidFill>
            <a:schemeClr val="tx1"/>
          </a:solidFill>
          <a:headEnd type="none" w="med" len="med"/>
          <a:tailEnd type="arrow"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0.62326</cdr:x>
      <cdr:y>0.70833</cdr:y>
    </cdr:from>
    <cdr:to>
      <cdr:x>0.65451</cdr:x>
      <cdr:y>0.78274</cdr:y>
    </cdr:to>
    <cdr:sp macro="" textlink="">
      <cdr:nvSpPr>
        <cdr:cNvPr id="9" name="Multiplicar 8"/>
        <cdr:cNvSpPr/>
      </cdr:nvSpPr>
      <cdr:spPr>
        <a:xfrm xmlns:a="http://schemas.openxmlformats.org/drawingml/2006/main">
          <a:off x="3419475" y="2266950"/>
          <a:ext cx="171450" cy="238125"/>
        </a:xfrm>
        <a:prstGeom xmlns:a="http://schemas.openxmlformats.org/drawingml/2006/main" prst="mathMultiply">
          <a:avLst/>
        </a:prstGeom>
      </cdr:spPr>
      <cdr:style>
        <a:lnRef xmlns:a="http://schemas.openxmlformats.org/drawingml/2006/main" idx="2">
          <a:schemeClr val="accent4">
            <a:shade val="50000"/>
          </a:schemeClr>
        </a:lnRef>
        <a:fillRef xmlns:a="http://schemas.openxmlformats.org/drawingml/2006/main" idx="1">
          <a:schemeClr val="accent4"/>
        </a:fillRef>
        <a:effectRef xmlns:a="http://schemas.openxmlformats.org/drawingml/2006/main" idx="0">
          <a:schemeClr val="accent4"/>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AR"/>
        </a:p>
      </cdr:txBody>
    </cdr:sp>
  </cdr:relSizeAnchor>
  <cdr:relSizeAnchor xmlns:cdr="http://schemas.openxmlformats.org/drawingml/2006/chartDrawing">
    <cdr:from>
      <cdr:x>0.74363</cdr:x>
      <cdr:y>0.7123</cdr:y>
    </cdr:from>
    <cdr:to>
      <cdr:x>0.77488</cdr:x>
      <cdr:y>0.78671</cdr:y>
    </cdr:to>
    <cdr:sp macro="" textlink="">
      <cdr:nvSpPr>
        <cdr:cNvPr id="10" name="Multiplicar 9"/>
        <cdr:cNvSpPr/>
      </cdr:nvSpPr>
      <cdr:spPr>
        <a:xfrm xmlns:a="http://schemas.openxmlformats.org/drawingml/2006/main">
          <a:off x="4079875" y="2279650"/>
          <a:ext cx="171450" cy="238125"/>
        </a:xfrm>
        <a:prstGeom xmlns:a="http://schemas.openxmlformats.org/drawingml/2006/main" prst="mathMultiply">
          <a:avLst/>
        </a:prstGeom>
        <a:solidFill xmlns:a="http://schemas.openxmlformats.org/drawingml/2006/main">
          <a:srgbClr val="0070C0"/>
        </a:solidFill>
      </cdr:spPr>
      <cdr:style>
        <a:lnRef xmlns:a="http://schemas.openxmlformats.org/drawingml/2006/main" idx="2">
          <a:schemeClr val="accent6">
            <a:shade val="50000"/>
          </a:schemeClr>
        </a:lnRef>
        <a:fillRef xmlns:a="http://schemas.openxmlformats.org/drawingml/2006/main" idx="1">
          <a:schemeClr val="accent6"/>
        </a:fillRef>
        <a:effectRef xmlns:a="http://schemas.openxmlformats.org/drawingml/2006/main" idx="0">
          <a:schemeClr val="accent6"/>
        </a:effectRef>
        <a:fontRef xmlns:a="http://schemas.openxmlformats.org/drawingml/2006/main" idx="minor">
          <a:schemeClr val="lt1"/>
        </a:fontRef>
      </cdr:style>
    </cdr:sp>
  </cdr:relSizeAnchor>
  <cdr:relSizeAnchor xmlns:cdr="http://schemas.openxmlformats.org/drawingml/2006/chartDrawing">
    <cdr:from>
      <cdr:x>0.63889</cdr:x>
      <cdr:y>0.44048</cdr:y>
    </cdr:from>
    <cdr:to>
      <cdr:x>0.64063</cdr:x>
      <cdr:y>0.58929</cdr:y>
    </cdr:to>
    <cdr:cxnSp macro="">
      <cdr:nvCxnSpPr>
        <cdr:cNvPr id="15" name="Conector recto 14"/>
        <cdr:cNvCxnSpPr/>
      </cdr:nvCxnSpPr>
      <cdr:spPr>
        <a:xfrm xmlns:a="http://schemas.openxmlformats.org/drawingml/2006/main" flipH="1">
          <a:off x="3505200" y="1409700"/>
          <a:ext cx="9525" cy="476250"/>
        </a:xfrm>
        <a:prstGeom xmlns:a="http://schemas.openxmlformats.org/drawingml/2006/main" prst="line">
          <a:avLst/>
        </a:prstGeom>
      </cdr:spPr>
      <cdr:style>
        <a:lnRef xmlns:a="http://schemas.openxmlformats.org/drawingml/2006/main" idx="3">
          <a:schemeClr val="accent5"/>
        </a:lnRef>
        <a:fillRef xmlns:a="http://schemas.openxmlformats.org/drawingml/2006/main" idx="0">
          <a:schemeClr val="accent5"/>
        </a:fillRef>
        <a:effectRef xmlns:a="http://schemas.openxmlformats.org/drawingml/2006/main" idx="2">
          <a:schemeClr val="accent5"/>
        </a:effectRef>
        <a:fontRef xmlns:a="http://schemas.openxmlformats.org/drawingml/2006/main" idx="minor">
          <a:schemeClr val="tx1"/>
        </a:fontRef>
      </cdr:style>
    </cdr:cxnSp>
  </cdr:relSizeAnchor>
  <cdr:relSizeAnchor xmlns:cdr="http://schemas.openxmlformats.org/drawingml/2006/chartDrawing">
    <cdr:from>
      <cdr:x>0.63889</cdr:x>
      <cdr:y>0.58631</cdr:y>
    </cdr:from>
    <cdr:to>
      <cdr:x>0.75694</cdr:x>
      <cdr:y>0.58631</cdr:y>
    </cdr:to>
    <cdr:cxnSp macro="">
      <cdr:nvCxnSpPr>
        <cdr:cNvPr id="17" name="Conector recto 16"/>
        <cdr:cNvCxnSpPr/>
      </cdr:nvCxnSpPr>
      <cdr:spPr>
        <a:xfrm xmlns:a="http://schemas.openxmlformats.org/drawingml/2006/main">
          <a:off x="3505200" y="1876425"/>
          <a:ext cx="647700" cy="0"/>
        </a:xfrm>
        <a:prstGeom xmlns:a="http://schemas.openxmlformats.org/drawingml/2006/main" prst="line">
          <a:avLst/>
        </a:prstGeom>
      </cdr:spPr>
      <cdr:style>
        <a:lnRef xmlns:a="http://schemas.openxmlformats.org/drawingml/2006/main" idx="3">
          <a:schemeClr val="accent5"/>
        </a:lnRef>
        <a:fillRef xmlns:a="http://schemas.openxmlformats.org/drawingml/2006/main" idx="0">
          <a:schemeClr val="accent5"/>
        </a:fillRef>
        <a:effectRef xmlns:a="http://schemas.openxmlformats.org/drawingml/2006/main" idx="2">
          <a:schemeClr val="accent5"/>
        </a:effectRef>
        <a:fontRef xmlns:a="http://schemas.openxmlformats.org/drawingml/2006/main" idx="minor">
          <a:schemeClr val="tx1"/>
        </a:fontRef>
      </cdr:style>
    </cdr:cxnSp>
  </cdr:relSizeAnchor>
  <cdr:relSizeAnchor xmlns:cdr="http://schemas.openxmlformats.org/drawingml/2006/chartDrawing">
    <cdr:from>
      <cdr:x>0.63889</cdr:x>
      <cdr:y>0.43155</cdr:y>
    </cdr:from>
    <cdr:to>
      <cdr:x>0.75868</cdr:x>
      <cdr:y>0.58929</cdr:y>
    </cdr:to>
    <cdr:cxnSp macro="">
      <cdr:nvCxnSpPr>
        <cdr:cNvPr id="19" name="Conector recto 18"/>
        <cdr:cNvCxnSpPr/>
      </cdr:nvCxnSpPr>
      <cdr:spPr>
        <a:xfrm xmlns:a="http://schemas.openxmlformats.org/drawingml/2006/main" flipH="1" flipV="1">
          <a:off x="3505200" y="1381125"/>
          <a:ext cx="657227" cy="504827"/>
        </a:xfrm>
        <a:prstGeom xmlns:a="http://schemas.openxmlformats.org/drawingml/2006/main" prst="line">
          <a:avLst/>
        </a:prstGeom>
      </cdr:spPr>
      <cdr:style>
        <a:lnRef xmlns:a="http://schemas.openxmlformats.org/drawingml/2006/main" idx="3">
          <a:schemeClr val="accent5"/>
        </a:lnRef>
        <a:fillRef xmlns:a="http://schemas.openxmlformats.org/drawingml/2006/main" idx="0">
          <a:schemeClr val="accent5"/>
        </a:fillRef>
        <a:effectRef xmlns:a="http://schemas.openxmlformats.org/drawingml/2006/main" idx="2">
          <a:schemeClr val="accent5"/>
        </a:effectRef>
        <a:fontRef xmlns:a="http://schemas.openxmlformats.org/drawingml/2006/main" idx="minor">
          <a:schemeClr val="tx1"/>
        </a:fontRef>
      </cdr:style>
    </cdr:cxnSp>
  </cdr:relSizeAnchor>
</c:userShape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FF625D12-F0F7-4F7E-804A-64C553ACF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Template>
  <TotalTime>1905</TotalTime>
  <Pages>29</Pages>
  <Words>9165</Words>
  <Characters>50411</Characters>
  <Application>Microsoft Office Word</Application>
  <DocSecurity>0</DocSecurity>
  <Lines>420</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Alexia</dc:creator>
  <cp:keywords/>
  <dc:description/>
  <cp:lastModifiedBy>Nicole</cp:lastModifiedBy>
  <cp:revision>127</cp:revision>
  <cp:lastPrinted>2015-08-24T02:41:00Z</cp:lastPrinted>
  <dcterms:created xsi:type="dcterms:W3CDTF">2019-04-13T19:40:00Z</dcterms:created>
  <dcterms:modified xsi:type="dcterms:W3CDTF">2019-06-09T23:34:00Z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